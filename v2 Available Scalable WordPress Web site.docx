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512093"/>
        <w:lock w:val="sdtContentLocked"/>
        <w:group/>
      </w:sdtPr>
      <w:sdtEndPr>
        <w:rPr>
          <w:rFonts w:asciiTheme="minorHAnsi" w:hAnsiTheme="minorHAnsi"/>
          <w:color w:val="auto"/>
          <w:sz w:val="2"/>
          <w:szCs w:val="2"/>
        </w:rPr>
      </w:sdtEndPr>
      <w:sdtContent>
        <w:p w14:paraId="08F8FCAD" w14:textId="1FC1A7AC" w:rsidR="00074D7A" w:rsidRDefault="007829C7" w:rsidP="007829C7">
          <w:pPr>
            <w:pStyle w:val="PublishStatus"/>
          </w:pPr>
          <w:r>
            <w:t>This post was republished to Ninad Kanthi&amp;#039;s Blog at 01:41:52 24/05/2019</w:t>
          </w:r>
        </w:p>
        <w:sdt>
          <w:sdtPr>
            <w:alias w:val="Post Title"/>
            <w:id w:val="89512082"/>
            <w:placeholder>
              <w:docPart w:val="89512082"/>
            </w:placeholder>
            <w:dataBinding w:xpath="/ns0:BlogPostInfo/ns0:PostTitle" w:storeItemID="{5F329CAD-B019-4FA6-9FEF-74898909AD20}"/>
            <w:text/>
          </w:sdtPr>
          <w:sdtEndPr/>
          <w:sdtContent>
            <w:p w14:paraId="1D9A83D2" w14:textId="108381BD" w:rsidR="00153A16" w:rsidRDefault="00C92DA8">
              <w:pPr>
                <w:pStyle w:val="Publishwithline"/>
              </w:pPr>
              <w:r>
                <w:t xml:space="preserve">V2: </w:t>
              </w:r>
              <w:r w:rsidR="006A4279">
                <w:t>High</w:t>
              </w:r>
              <w:r>
                <w:t>ly</w:t>
              </w:r>
              <w:r w:rsidR="006A4279">
                <w:t xml:space="preserve"> Available</w:t>
              </w:r>
              <w:r w:rsidR="000116C2">
                <w:t xml:space="preserve">, Scalable </w:t>
              </w:r>
              <w:r w:rsidR="006A4279">
                <w:t>WordPress Web site on Azure</w:t>
              </w:r>
            </w:p>
          </w:sdtContent>
        </w:sdt>
        <w:p w14:paraId="4BBFD892" w14:textId="77777777" w:rsidR="00153A16" w:rsidRDefault="00153A16">
          <w:pPr>
            <w:pStyle w:val="underline"/>
          </w:pPr>
        </w:p>
        <w:p w14:paraId="19E4253E" w14:textId="77777777" w:rsidR="00153A16" w:rsidRDefault="00FB646D">
          <w:pPr>
            <w:pStyle w:val="PadderBetweenControlandBody"/>
          </w:pPr>
        </w:p>
      </w:sdtContent>
    </w:sdt>
    <w:p w14:paraId="6B6D1006" w14:textId="43AC72CC" w:rsidR="001F2991" w:rsidRDefault="001F2991" w:rsidP="001F2991">
      <w:pPr>
        <w:pStyle w:val="Heading1"/>
      </w:pPr>
      <w:r>
        <w:t xml:space="preserve">Previous Architecture </w:t>
      </w:r>
    </w:p>
    <w:p w14:paraId="1DE076E4" w14:textId="4681EC76" w:rsidR="006A4279" w:rsidRDefault="006A4279" w:rsidP="000116C2">
      <w:r>
        <w:t xml:space="preserve">Previously, we had created a WordPress® blog site using the LAMP stack and </w:t>
      </w:r>
      <w:r w:rsidR="00D91313">
        <w:t>had</w:t>
      </w:r>
      <w:r>
        <w:t xml:space="preserve"> it up and running in minutes. All the software was deployed on one Linux machine and external connectivity was established using the Azure DN</w:t>
      </w:r>
      <w:r w:rsidR="00D91313">
        <w:t>S</w:t>
      </w:r>
      <w:r>
        <w:t xml:space="preserve"> Zone and </w:t>
      </w:r>
      <w:r w:rsidR="000116C2">
        <w:t>a</w:t>
      </w:r>
      <w:r>
        <w:t xml:space="preserve"> static public </w:t>
      </w:r>
      <w:r w:rsidR="000116C2">
        <w:t xml:space="preserve">IP address </w:t>
      </w:r>
      <w:r>
        <w:t xml:space="preserve">component. It was and is a simplistic approach to get the WordPress® web site up and running. The architecture </w:t>
      </w:r>
      <w:r w:rsidR="000116C2">
        <w:t>looked l</w:t>
      </w:r>
      <w:r>
        <w:t xml:space="preserve">ike </w:t>
      </w:r>
      <w:r w:rsidR="000116C2">
        <w:t xml:space="preserve">following: </w:t>
      </w:r>
    </w:p>
    <w:p w14:paraId="3CAAE9D4" w14:textId="03D94AC1" w:rsidR="000116C2" w:rsidRDefault="000116C2" w:rsidP="000116C2"/>
    <w:p w14:paraId="42156E55" w14:textId="6F25F7DA" w:rsidR="000116C2" w:rsidRDefault="001F2991" w:rsidP="000116C2">
      <w:r>
        <w:object w:dxaOrig="9436" w:dyaOrig="8483" w14:anchorId="5DF66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75pt;height:423.75pt" o:ole="">
            <v:imagedata r:id="rId8" o:title=""/>
          </v:shape>
          <o:OLEObject Type="Embed" ProgID="Visio.Drawing.15" ShapeID="_x0000_i1025" DrawAspect="Content" ObjectID="_1620167315" r:id="rId9"/>
        </w:object>
      </w:r>
    </w:p>
    <w:p w14:paraId="075C7989" w14:textId="77777777" w:rsidR="000116C2" w:rsidRDefault="000116C2" w:rsidP="000116C2"/>
    <w:p w14:paraId="60758AF2" w14:textId="38CF5C61" w:rsidR="00153A16" w:rsidRDefault="006A4279">
      <w:r>
        <w:t xml:space="preserve">As good as </w:t>
      </w:r>
      <w:r w:rsidR="000116C2">
        <w:t xml:space="preserve">the previous </w:t>
      </w:r>
      <w:r>
        <w:t>approach is, it suffers from some pitfalls;</w:t>
      </w:r>
    </w:p>
    <w:p w14:paraId="2B71CBB9" w14:textId="2D921F48" w:rsidR="006A4279" w:rsidRDefault="006A4279" w:rsidP="006A4279">
      <w:pPr>
        <w:pStyle w:val="ListParagraph"/>
        <w:numPr>
          <w:ilvl w:val="0"/>
          <w:numId w:val="1"/>
        </w:numPr>
      </w:pPr>
      <w:r>
        <w:t xml:space="preserve">The architecture lacks the high-availability, scalability that is the hall mark of any cloud deployment. It has single point of failures and not much resiliency built in. </w:t>
      </w:r>
    </w:p>
    <w:p w14:paraId="2E2C0000" w14:textId="572CC9D4" w:rsidR="006A4279" w:rsidRDefault="006A4279" w:rsidP="006A4279">
      <w:pPr>
        <w:pStyle w:val="ListParagraph"/>
        <w:numPr>
          <w:ilvl w:val="0"/>
          <w:numId w:val="1"/>
        </w:numPr>
      </w:pPr>
      <w:r>
        <w:t xml:space="preserve">The Azure Web plan – although provisioned, is not used – therefore </w:t>
      </w:r>
      <w:r w:rsidR="00D91313">
        <w:t xml:space="preserve">I am </w:t>
      </w:r>
      <w:r w:rsidR="000116C2">
        <w:t xml:space="preserve">unnecessarily paying for a service that </w:t>
      </w:r>
      <w:r w:rsidR="00D91313">
        <w:t xml:space="preserve">I am </w:t>
      </w:r>
      <w:r w:rsidR="000116C2">
        <w:t xml:space="preserve">not using. </w:t>
      </w:r>
    </w:p>
    <w:p w14:paraId="3BCB27B9" w14:textId="77777777" w:rsidR="00970B8F" w:rsidRDefault="00970B8F" w:rsidP="006A4279">
      <w:pPr>
        <w:pStyle w:val="ListParagraph"/>
        <w:numPr>
          <w:ilvl w:val="0"/>
          <w:numId w:val="1"/>
        </w:numPr>
      </w:pPr>
      <w:r>
        <w:t xml:space="preserve">I was using a bigger machine (B2S) to deliver the complete solution. This VM was prices @ ~ 25£ per month. Including the Azure web plan @ £7£ per month, I am was paying way above what is commercially above to host a reliable WordPress hosting site. </w:t>
      </w:r>
    </w:p>
    <w:p w14:paraId="6C47A906" w14:textId="70AD19FE" w:rsidR="00970B8F" w:rsidRDefault="00970B8F" w:rsidP="00970B8F">
      <w:pPr>
        <w:pStyle w:val="ListParagraph"/>
        <w:numPr>
          <w:ilvl w:val="1"/>
          <w:numId w:val="1"/>
        </w:numPr>
      </w:pPr>
      <w:r>
        <w:t xml:space="preserve">The aim is to get the hosting cost to be less than £10 per month. </w:t>
      </w:r>
    </w:p>
    <w:p w14:paraId="3355BD8D" w14:textId="1668966D" w:rsidR="001F2991" w:rsidRDefault="001F2991" w:rsidP="001F2991">
      <w:pPr>
        <w:pStyle w:val="Heading1"/>
      </w:pPr>
      <w:r>
        <w:t>New Design</w:t>
      </w:r>
    </w:p>
    <w:p w14:paraId="1C8353AB" w14:textId="67163C27" w:rsidR="006F12BE" w:rsidRDefault="000116C2" w:rsidP="000116C2">
      <w:r>
        <w:t xml:space="preserve">In this second iteration of this exercise, we are going to </w:t>
      </w:r>
      <w:bookmarkStart w:id="0" w:name="_GoBack"/>
      <w:r>
        <w:t>deploy a highly scalable</w:t>
      </w:r>
      <w:r w:rsidR="00D91313">
        <w:t xml:space="preserve">, </w:t>
      </w:r>
      <w:r>
        <w:t xml:space="preserve">robust solution which will leverage the cloud capabilities of scalability, resiliency and </w:t>
      </w:r>
      <w:r w:rsidR="00D91313">
        <w:t xml:space="preserve">of </w:t>
      </w:r>
      <w:r>
        <w:t>back-up and restore</w:t>
      </w:r>
      <w:bookmarkEnd w:id="0"/>
      <w:r>
        <w:t xml:space="preserve">. We will also be </w:t>
      </w:r>
      <w:r w:rsidR="006F12BE">
        <w:t xml:space="preserve">removing the </w:t>
      </w:r>
      <w:r>
        <w:t xml:space="preserve">Azure </w:t>
      </w:r>
      <w:r w:rsidR="006F12BE">
        <w:t xml:space="preserve">Service Plan and App Services from our final deployment. </w:t>
      </w:r>
    </w:p>
    <w:p w14:paraId="5952A4EB" w14:textId="21269B0E" w:rsidR="001F2991" w:rsidRDefault="001F2991" w:rsidP="00D91313">
      <w:pPr>
        <w:pStyle w:val="Heading2"/>
      </w:pPr>
      <w:r>
        <w:t>Target Architecture</w:t>
      </w:r>
    </w:p>
    <w:p w14:paraId="536E7C99" w14:textId="50AED944" w:rsidR="001F2991" w:rsidRDefault="001F2991" w:rsidP="000116C2"/>
    <w:p w14:paraId="3C74485A" w14:textId="77777777" w:rsidR="00C92DA8" w:rsidRDefault="00C92DA8" w:rsidP="000116C2">
      <w:r>
        <w:object w:dxaOrig="10043" w:dyaOrig="11535" w14:anchorId="35050702">
          <v:shape id="_x0000_i1026" type="#_x0000_t75" style="width:502.5pt;height:576.75pt" o:ole="">
            <v:imagedata r:id="rId10" o:title=""/>
          </v:shape>
          <o:OLEObject Type="Embed" ProgID="Visio.Drawing.15" ShapeID="_x0000_i1026" DrawAspect="Content" ObjectID="_1620167316" r:id="rId11"/>
        </w:object>
      </w:r>
    </w:p>
    <w:p w14:paraId="61590891" w14:textId="2C6FCD2E" w:rsidR="00C92DA8" w:rsidRDefault="00C92DA8" w:rsidP="000116C2">
      <w:r>
        <w:t>In the target architecture</w:t>
      </w:r>
      <w:r w:rsidR="003354B3">
        <w:t xml:space="preserve"> – I’ve separated the </w:t>
      </w:r>
      <w:r w:rsidR="00970B8F">
        <w:t xml:space="preserve">previous </w:t>
      </w:r>
      <w:r w:rsidR="003354B3">
        <w:t xml:space="preserve">single instance architecture into front-end </w:t>
      </w:r>
      <w:r w:rsidR="00D91313">
        <w:t xml:space="preserve">servers </w:t>
      </w:r>
      <w:r w:rsidR="003354B3">
        <w:t xml:space="preserve">(Apache web server, WordPress installation) and back-end database server (MySQL database). </w:t>
      </w:r>
      <w:r>
        <w:t xml:space="preserve"> </w:t>
      </w:r>
      <w:r w:rsidR="003354B3">
        <w:t xml:space="preserve">The target architecture </w:t>
      </w:r>
      <w:r>
        <w:t xml:space="preserve">will increase the availability and reliability of </w:t>
      </w:r>
      <w:r w:rsidR="003354B3">
        <w:t xml:space="preserve">the </w:t>
      </w:r>
      <w:r>
        <w:t xml:space="preserve">front-end service using the </w:t>
      </w:r>
      <w:r w:rsidR="003354B3">
        <w:t xml:space="preserve">Azure </w:t>
      </w:r>
      <w:r>
        <w:t xml:space="preserve">Availability Sets </w:t>
      </w:r>
      <w:r w:rsidR="00D91313">
        <w:t>c</w:t>
      </w:r>
      <w:r>
        <w:t>apability. Higher availability is also achieved by spreading the incoming request across multiple virtual machines</w:t>
      </w:r>
      <w:r w:rsidR="003354B3">
        <w:t xml:space="preserve"> </w:t>
      </w:r>
      <w:r w:rsidR="00D91313">
        <w:t>as it</w:t>
      </w:r>
      <w:r w:rsidR="003354B3">
        <w:t xml:space="preserve"> will utilize </w:t>
      </w:r>
      <w:r>
        <w:t xml:space="preserve">the </w:t>
      </w:r>
      <w:r w:rsidR="003354B3">
        <w:t xml:space="preserve">Azure </w:t>
      </w:r>
      <w:r>
        <w:t xml:space="preserve">Load balancer in front of the network interfaces of each VMs.  The deployment will be utilising subnets and network security groups (NSGs) to provide secure access. Subnets in Azure are used to control network flow and acts as a security boundary. </w:t>
      </w:r>
      <w:r w:rsidR="003354B3">
        <w:t xml:space="preserve">Back-end database will accept </w:t>
      </w:r>
      <w:r w:rsidR="00D91313">
        <w:t xml:space="preserve">requests </w:t>
      </w:r>
      <w:r w:rsidR="003354B3">
        <w:t xml:space="preserve">only from the front-end sub-net. </w:t>
      </w:r>
    </w:p>
    <w:p w14:paraId="5AF2837D" w14:textId="65168274" w:rsidR="00C92DA8" w:rsidRDefault="00C92DA8" w:rsidP="000116C2">
      <w:r>
        <w:t xml:space="preserve">Database layer – using MySQL – is </w:t>
      </w:r>
      <w:r w:rsidR="003354B3">
        <w:t xml:space="preserve">still a </w:t>
      </w:r>
      <w:r>
        <w:t xml:space="preserve">single instance in our architecture and </w:t>
      </w:r>
      <w:r w:rsidR="00D91313">
        <w:t>it</w:t>
      </w:r>
      <w:r w:rsidR="003354B3">
        <w:t xml:space="preserve"> can still </w:t>
      </w:r>
      <w:r>
        <w:t xml:space="preserve">be a single point of failure. Regular back-up and restore capability of Azure will be utilised to provide </w:t>
      </w:r>
      <w:r w:rsidR="00D91313">
        <w:t xml:space="preserve">a </w:t>
      </w:r>
      <w:r>
        <w:t xml:space="preserve">high availability solution – but there is still a possibility that the </w:t>
      </w:r>
      <w:r w:rsidR="003354B3">
        <w:t>solution is unavailable f</w:t>
      </w:r>
      <w:r>
        <w:t xml:space="preserve">or </w:t>
      </w:r>
      <w:r w:rsidR="003354B3">
        <w:t xml:space="preserve">a </w:t>
      </w:r>
      <w:r>
        <w:t xml:space="preserve">certain time when the database is being restored. Given the expected load and cost involved, this risk is deemed to be justified.  </w:t>
      </w:r>
    </w:p>
    <w:p w14:paraId="5C8752CB" w14:textId="748A2DA6" w:rsidR="003354B3" w:rsidRDefault="003354B3" w:rsidP="003354B3">
      <w:r>
        <w:t xml:space="preserve">Let’s start the engines and create the new target architecture. Initially, I’ve removed all the existing components except the following </w:t>
      </w:r>
    </w:p>
    <w:p w14:paraId="4E800B63" w14:textId="77777777" w:rsidR="003354B3" w:rsidRDefault="003354B3" w:rsidP="003354B3">
      <w:pPr>
        <w:pStyle w:val="ListParagraph"/>
        <w:numPr>
          <w:ilvl w:val="0"/>
          <w:numId w:val="2"/>
        </w:numPr>
      </w:pPr>
      <w:r>
        <w:t>DNS Zone</w:t>
      </w:r>
    </w:p>
    <w:p w14:paraId="3E9D852C" w14:textId="77777777" w:rsidR="00970B8F" w:rsidRDefault="00970B8F" w:rsidP="003354B3">
      <w:pPr>
        <w:pStyle w:val="ListParagraph"/>
        <w:ind w:left="0"/>
      </w:pPr>
    </w:p>
    <w:p w14:paraId="17B7457F" w14:textId="7A8724C8" w:rsidR="003354B3" w:rsidRDefault="003354B3" w:rsidP="003354B3">
      <w:pPr>
        <w:pStyle w:val="ListParagraph"/>
        <w:ind w:left="0"/>
      </w:pPr>
      <w:r>
        <w:t xml:space="preserve">If you recall, I bought the domain, </w:t>
      </w:r>
      <w:r w:rsidRPr="006F12BE">
        <w:rPr>
          <w:i/>
          <w:iCs/>
        </w:rPr>
        <w:t>ninadkanthi.co.uk</w:t>
      </w:r>
      <w:r>
        <w:t xml:space="preserve"> from GoDaddy.com® domain registrar and later changed the default NS records specified there to the four records of the Azure DNS name servers. </w:t>
      </w:r>
      <w:r w:rsidR="00DF2E36">
        <w:t>The steps on how to create this is described</w:t>
      </w:r>
      <w:r>
        <w:t xml:space="preserve"> </w:t>
      </w:r>
      <w:hyperlink r:id="rId12" w:history="1">
        <w:r w:rsidRPr="001F2991">
          <w:rPr>
            <w:rStyle w:val="Hyperlink"/>
          </w:rPr>
          <w:t>here</w:t>
        </w:r>
      </w:hyperlink>
      <w:r>
        <w:t xml:space="preserve"> under the section ‘</w:t>
      </w:r>
      <w:r>
        <w:rPr>
          <w:rFonts w:ascii="Helvetica" w:hAnsi="Helvetica" w:cs="Helvetica"/>
          <w:color w:val="333333"/>
          <w:shd w:val="clear" w:color="auto" w:fill="FFFFFF"/>
        </w:rPr>
        <w:t>Static IP Address, DNS Name Label</w:t>
      </w:r>
      <w:r>
        <w:t>’</w:t>
      </w:r>
      <w:r w:rsidR="00DF2E36">
        <w:t xml:space="preserve">. </w:t>
      </w:r>
      <w:r>
        <w:t xml:space="preserve">The component </w:t>
      </w:r>
      <w:r w:rsidR="002926EB">
        <w:t xml:space="preserve">within Azure </w:t>
      </w:r>
      <w:r>
        <w:t xml:space="preserve">that I am starting from </w:t>
      </w:r>
      <w:r w:rsidR="002926EB">
        <w:t>is</w:t>
      </w:r>
    </w:p>
    <w:p w14:paraId="6CF1E81C" w14:textId="518DC3CE" w:rsidR="003354B3" w:rsidRDefault="003354B3" w:rsidP="003354B3">
      <w:pPr>
        <w:pStyle w:val="ListParagraph"/>
        <w:ind w:left="0"/>
      </w:pPr>
    </w:p>
    <w:p w14:paraId="469D90E0" w14:textId="1AB456A5" w:rsidR="003B2275" w:rsidRDefault="003B2275" w:rsidP="003354B3">
      <w:pPr>
        <w:pStyle w:val="ListParagraph"/>
        <w:ind w:left="0"/>
      </w:pPr>
      <w:r>
        <w:object w:dxaOrig="2619" w:dyaOrig="1013" w14:anchorId="30CBEF9E">
          <v:shape id="_x0000_i1040" type="#_x0000_t75" style="width:131.25pt;height:51pt" o:ole="">
            <v:imagedata r:id="rId13" o:title=""/>
          </v:shape>
          <o:OLEObject Type="Embed" ProgID="Visio.Drawing.15" ShapeID="_x0000_i1040" DrawAspect="Content" ObjectID="_1620167317" r:id="rId14"/>
        </w:object>
      </w:r>
    </w:p>
    <w:p w14:paraId="1762653F" w14:textId="55EBC913" w:rsidR="003354B3" w:rsidRDefault="003354B3" w:rsidP="003354B3">
      <w:pPr>
        <w:pStyle w:val="ListParagraph"/>
        <w:ind w:left="0"/>
      </w:pPr>
    </w:p>
    <w:p w14:paraId="42864A88" w14:textId="45209CA9" w:rsidR="0029199E" w:rsidRDefault="0029199E" w:rsidP="00E61330">
      <w:pPr>
        <w:pStyle w:val="Heading2"/>
      </w:pPr>
      <w:r>
        <w:t>Script</w:t>
      </w:r>
      <w:r w:rsidR="00BB4BFB">
        <w:t>,</w:t>
      </w:r>
      <w:r>
        <w:t xml:space="preserve"> Folder structure</w:t>
      </w:r>
      <w:r w:rsidR="00BB4BFB">
        <w:t xml:space="preserve"> and execution principles</w:t>
      </w:r>
      <w:r>
        <w:t xml:space="preserve">. </w:t>
      </w:r>
    </w:p>
    <w:p w14:paraId="16BD2953" w14:textId="1FE4F2B0" w:rsidR="0029199E" w:rsidRDefault="0029199E" w:rsidP="003354B3">
      <w:pPr>
        <w:pStyle w:val="ListParagraph"/>
        <w:ind w:left="0"/>
      </w:pPr>
    </w:p>
    <w:p w14:paraId="2C116E88" w14:textId="77777777" w:rsidR="0029199E" w:rsidRDefault="0029199E" w:rsidP="003354B3">
      <w:pPr>
        <w:pStyle w:val="ListParagraph"/>
        <w:ind w:left="0"/>
      </w:pPr>
      <w:r>
        <w:t>All the scripts related to this project are copied under the folder ‘</w:t>
      </w:r>
      <w:hyperlink r:id="rId15" w:history="1">
        <w:r w:rsidRPr="0029199E">
          <w:rPr>
            <w:rStyle w:val="Hyperlink"/>
          </w:rPr>
          <w:t>V2</w:t>
        </w:r>
      </w:hyperlink>
      <w:r>
        <w:t xml:space="preserve">’. The folder contains a master – controller script – </w:t>
      </w:r>
      <w:hyperlink r:id="rId16" w:history="1">
        <w:r w:rsidRPr="0029199E">
          <w:rPr>
            <w:rStyle w:val="Hyperlink"/>
          </w:rPr>
          <w:t>install.ps1</w:t>
        </w:r>
      </w:hyperlink>
      <w:r>
        <w:t xml:space="preserve">. This script invokes secondary scripts to create various components under Azure. To uninstall, a similar </w:t>
      </w:r>
      <w:hyperlink r:id="rId17" w:history="1">
        <w:r w:rsidRPr="0029199E">
          <w:rPr>
            <w:rStyle w:val="Hyperlink"/>
          </w:rPr>
          <w:t>uninstall.ps1</w:t>
        </w:r>
      </w:hyperlink>
      <w:r>
        <w:t xml:space="preserve"> script is also stored under the same folder. If you want to create all the Azure components in one go, just execute the </w:t>
      </w:r>
      <w:hyperlink r:id="rId18" w:history="1">
        <w:r w:rsidRPr="0029199E">
          <w:rPr>
            <w:rStyle w:val="Hyperlink"/>
          </w:rPr>
          <w:t>install.ps1</w:t>
        </w:r>
      </w:hyperlink>
      <w:r>
        <w:t xml:space="preserve">. similarly, to clean the Azure resources, execute </w:t>
      </w:r>
      <w:hyperlink r:id="rId19" w:history="1">
        <w:r w:rsidRPr="0029199E">
          <w:rPr>
            <w:rStyle w:val="Hyperlink"/>
          </w:rPr>
          <w:t>uninstall.ps1</w:t>
        </w:r>
      </w:hyperlink>
      <w:r>
        <w:t xml:space="preserve"> script. </w:t>
      </w:r>
    </w:p>
    <w:p w14:paraId="7EA7DF88" w14:textId="77777777" w:rsidR="00E61330" w:rsidRDefault="0029199E" w:rsidP="003354B3">
      <w:pPr>
        <w:pStyle w:val="ListParagraph"/>
        <w:ind w:left="0"/>
      </w:pPr>
      <w:r>
        <w:t xml:space="preserve">All the scripts make use of common parameters file – </w:t>
      </w:r>
      <w:hyperlink r:id="rId20" w:history="1">
        <w:r w:rsidRPr="0029199E">
          <w:rPr>
            <w:rStyle w:val="Hyperlink"/>
          </w:rPr>
          <w:t>parameters.ps1</w:t>
        </w:r>
      </w:hyperlink>
      <w:r>
        <w:t xml:space="preserve"> – which contains all the configuration information for the solution. If you want to change name etc for your deployment, edit this parameters file. </w:t>
      </w:r>
    </w:p>
    <w:p w14:paraId="2D3F1E02" w14:textId="79C418A1" w:rsidR="0029199E" w:rsidRDefault="0029199E" w:rsidP="003354B3">
      <w:pPr>
        <w:pStyle w:val="ListParagraph"/>
        <w:ind w:left="0"/>
      </w:pPr>
      <w:r>
        <w:t xml:space="preserve">All the </w:t>
      </w:r>
      <w:r w:rsidR="00E61330">
        <w:t xml:space="preserve">scripts make </w:t>
      </w:r>
      <w:r w:rsidR="00E61330" w:rsidRPr="00DF2E36">
        <w:rPr>
          <w:b/>
          <w:bCs/>
        </w:rPr>
        <w:t>Login-</w:t>
      </w:r>
      <w:proofErr w:type="spellStart"/>
      <w:r w:rsidR="00E61330" w:rsidRPr="00DF2E36">
        <w:rPr>
          <w:b/>
          <w:bCs/>
        </w:rPr>
        <w:t>AzAccount</w:t>
      </w:r>
      <w:proofErr w:type="spellEnd"/>
      <w:r w:rsidR="00E61330">
        <w:t xml:space="preserve"> call and </w:t>
      </w:r>
      <w:r w:rsidR="00BB4BFB">
        <w:t>to</w:t>
      </w:r>
      <w:r w:rsidR="00E61330">
        <w:t xml:space="preserve"> avoid duplication of login invocations, checks if the last access for expiry and reuses the cached credentials</w:t>
      </w:r>
      <w:r>
        <w:t xml:space="preserve"> </w:t>
      </w:r>
      <w:r w:rsidR="00E61330">
        <w:t xml:space="preserve">if it can. </w:t>
      </w:r>
    </w:p>
    <w:p w14:paraId="72F1DAA3" w14:textId="435D8CAF" w:rsidR="00BB4BFB" w:rsidRDefault="00BB4BFB" w:rsidP="003354B3">
      <w:pPr>
        <w:pStyle w:val="ListParagraph"/>
        <w:ind w:left="0"/>
      </w:pPr>
    </w:p>
    <w:p w14:paraId="76EAFDF2" w14:textId="04B6F548" w:rsidR="00BB4BFB" w:rsidRDefault="00BB4BFB" w:rsidP="003354B3">
      <w:pPr>
        <w:pStyle w:val="ListParagraph"/>
        <w:ind w:left="0"/>
      </w:pPr>
      <w:r>
        <w:t>Wherever possible, Azure portal will not be used to create, modify or delete the components. To deliver robustness, reliability and certainty of the solution, most of the activities would be done via scripts. Azure portal (</w:t>
      </w:r>
      <w:hyperlink r:id="rId21" w:history="1">
        <w:r w:rsidR="003B2275" w:rsidRPr="00D26DED">
          <w:rPr>
            <w:rStyle w:val="Hyperlink"/>
          </w:rPr>
          <w:t>https://portal.azure.com</w:t>
        </w:r>
      </w:hyperlink>
      <w:r w:rsidR="003B2275">
        <w:t xml:space="preserve"> </w:t>
      </w:r>
      <w:r>
        <w:t xml:space="preserve">) </w:t>
      </w:r>
      <w:r w:rsidR="003B2275">
        <w:t xml:space="preserve">is to </w:t>
      </w:r>
      <w:r>
        <w:t>be used to validate the script execution results</w:t>
      </w:r>
      <w:r w:rsidR="003B2275">
        <w:t xml:space="preserve"> manually – although a non-error run of the script also implicitly applies success. </w:t>
      </w:r>
      <w:r>
        <w:t xml:space="preserve">  </w:t>
      </w:r>
    </w:p>
    <w:p w14:paraId="527D21A1" w14:textId="73DF783F" w:rsidR="00DF2E36" w:rsidRDefault="00DF2E36" w:rsidP="00BB4BFB">
      <w:pPr>
        <w:pStyle w:val="Heading1"/>
      </w:pPr>
      <w:r>
        <w:t xml:space="preserve">Steps to create the </w:t>
      </w:r>
      <w:r w:rsidR="00BB4BFB">
        <w:t>solution</w:t>
      </w:r>
    </w:p>
    <w:p w14:paraId="308C55CB" w14:textId="12C40DB6" w:rsidR="001F5C2E" w:rsidRDefault="001F5C2E" w:rsidP="003354B3">
      <w:pPr>
        <w:pStyle w:val="ListParagraph"/>
        <w:ind w:left="0"/>
      </w:pPr>
    </w:p>
    <w:p w14:paraId="064EC51B" w14:textId="100E6EF4" w:rsidR="001F5C2E" w:rsidRDefault="001F5C2E" w:rsidP="001F5C2E">
      <w:pPr>
        <w:pStyle w:val="Heading1"/>
      </w:pPr>
      <w:r>
        <w:t>Create Static IP and ‘A’ record inside DNS record set</w:t>
      </w:r>
    </w:p>
    <w:p w14:paraId="11446BDD" w14:textId="5090D9A0" w:rsidR="002926EB" w:rsidRDefault="00E61330" w:rsidP="003354B3">
      <w:pPr>
        <w:pStyle w:val="ListParagraph"/>
        <w:ind w:left="0"/>
      </w:pPr>
      <w:r>
        <w:t>As the first step, I will</w:t>
      </w:r>
      <w:r w:rsidR="00270B48">
        <w:t xml:space="preserve"> create a static </w:t>
      </w:r>
      <w:r>
        <w:t xml:space="preserve">public </w:t>
      </w:r>
      <w:r w:rsidR="00270B48">
        <w:t xml:space="preserve">IP and establish connection with the </w:t>
      </w:r>
      <w:r w:rsidR="00E6040D">
        <w:t xml:space="preserve">existing </w:t>
      </w:r>
      <w:r w:rsidR="00270B48">
        <w:t xml:space="preserve">DNS zone </w:t>
      </w:r>
      <w:r w:rsidR="00983AC9">
        <w:t>by creating a</w:t>
      </w:r>
      <w:r w:rsidR="00E6040D">
        <w:t>n</w:t>
      </w:r>
      <w:r w:rsidR="00983AC9">
        <w:t xml:space="preserve"> ‘A’ record </w:t>
      </w:r>
      <w:r w:rsidR="00E6040D">
        <w:t>inside</w:t>
      </w:r>
      <w:r w:rsidR="00983AC9">
        <w:t xml:space="preserve"> the DNS</w:t>
      </w:r>
      <w:r w:rsidR="00E6040D">
        <w:t xml:space="preserve"> record</w:t>
      </w:r>
      <w:r w:rsidR="00080134">
        <w:t xml:space="preserve"> </w:t>
      </w:r>
      <w:r w:rsidR="00E6040D">
        <w:t>set</w:t>
      </w:r>
      <w:r w:rsidR="00983AC9">
        <w:t xml:space="preserve">. </w:t>
      </w:r>
      <w:r>
        <w:t>The scripts to execute is ‘</w:t>
      </w:r>
      <w:hyperlink r:id="rId22" w:history="1">
        <w:r w:rsidRPr="00E61330">
          <w:rPr>
            <w:rStyle w:val="Hyperlink"/>
          </w:rPr>
          <w:t>1-create-public-IP-connect-DNS</w:t>
        </w:r>
        <w:r w:rsidRPr="00E61330">
          <w:rPr>
            <w:rStyle w:val="Hyperlink"/>
          </w:rPr>
          <w:t>.ps1</w:t>
        </w:r>
      </w:hyperlink>
      <w:r>
        <w:t>’. Th</w:t>
      </w:r>
      <w:r w:rsidR="00DF2E36">
        <w:t xml:space="preserve">e </w:t>
      </w:r>
      <w:r w:rsidR="001E0EC4">
        <w:t>script</w:t>
      </w:r>
      <w:r w:rsidR="00DF2E36">
        <w:t xml:space="preserve"> created </w:t>
      </w:r>
      <w:r w:rsidR="001E0EC4">
        <w:t>a</w:t>
      </w:r>
      <w:r>
        <w:t xml:space="preserve"> static public </w:t>
      </w:r>
      <w:r w:rsidR="00DF2E36">
        <w:t xml:space="preserve">IP </w:t>
      </w:r>
      <w:r w:rsidR="001E0EC4">
        <w:t>which</w:t>
      </w:r>
      <w:r w:rsidR="00DF2E36">
        <w:t xml:space="preserve"> </w:t>
      </w:r>
      <w:r>
        <w:t>bridge</w:t>
      </w:r>
      <w:r w:rsidR="00DF2E36">
        <w:t>s</w:t>
      </w:r>
      <w:r>
        <w:t xml:space="preserve"> the connection between the external internet and our solution</w:t>
      </w:r>
      <w:r w:rsidR="00DF2E36">
        <w:t xml:space="preserve">. </w:t>
      </w:r>
    </w:p>
    <w:p w14:paraId="16B7A129" w14:textId="3D46A6ED" w:rsidR="001F5C2E" w:rsidRDefault="001E0EC4" w:rsidP="003354B3">
      <w:pPr>
        <w:pStyle w:val="ListParagraph"/>
        <w:ind w:left="0"/>
      </w:pPr>
      <w:r>
        <w:t>PowerShell</w:t>
      </w:r>
      <w:r w:rsidR="001F5C2E">
        <w:t xml:space="preserve"> cmdlets used during the script: </w:t>
      </w:r>
    </w:p>
    <w:p w14:paraId="59C982F8"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Get-</w:t>
      </w:r>
      <w:proofErr w:type="spellStart"/>
      <w:r w:rsidRPr="001F5C2E">
        <w:rPr>
          <w:rFonts w:ascii="Lucida Console" w:hAnsi="Lucida Console" w:cs="Lucida Console"/>
          <w:color w:val="0000FF"/>
          <w:sz w:val="18"/>
          <w:szCs w:val="18"/>
        </w:rPr>
        <w:t>AzPublicIpAddress</w:t>
      </w:r>
      <w:proofErr w:type="spellEnd"/>
      <w:r w:rsidRPr="001F5C2E">
        <w:rPr>
          <w:rFonts w:ascii="Lucida Console" w:hAnsi="Lucida Console" w:cs="Lucida Console"/>
          <w:color w:val="0000FF"/>
          <w:sz w:val="18"/>
          <w:szCs w:val="18"/>
        </w:rPr>
        <w:t xml:space="preserve"> </w:t>
      </w:r>
    </w:p>
    <w:p w14:paraId="3BAD620A"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New-</w:t>
      </w:r>
      <w:proofErr w:type="spellStart"/>
      <w:r w:rsidRPr="001F5C2E">
        <w:rPr>
          <w:rFonts w:ascii="Lucida Console" w:hAnsi="Lucida Console" w:cs="Lucida Console"/>
          <w:color w:val="0000FF"/>
          <w:sz w:val="18"/>
          <w:szCs w:val="18"/>
        </w:rPr>
        <w:t>AzPublicIpAddress</w:t>
      </w:r>
      <w:proofErr w:type="spellEnd"/>
      <w:r w:rsidRPr="001F5C2E">
        <w:rPr>
          <w:rFonts w:ascii="Lucida Console" w:hAnsi="Lucida Console" w:cs="Lucida Console"/>
          <w:color w:val="0000FF"/>
          <w:sz w:val="18"/>
          <w:szCs w:val="18"/>
        </w:rPr>
        <w:t xml:space="preserve"> </w:t>
      </w:r>
    </w:p>
    <w:p w14:paraId="68BC519D"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Get-</w:t>
      </w:r>
      <w:proofErr w:type="spellStart"/>
      <w:r w:rsidRPr="001F5C2E">
        <w:rPr>
          <w:rFonts w:ascii="Lucida Console" w:hAnsi="Lucida Console" w:cs="Lucida Console"/>
          <w:color w:val="0000FF"/>
          <w:sz w:val="18"/>
          <w:szCs w:val="18"/>
        </w:rPr>
        <w:t>AzDnsZone</w:t>
      </w:r>
      <w:proofErr w:type="spellEnd"/>
      <w:r w:rsidRPr="001F5C2E">
        <w:rPr>
          <w:rFonts w:ascii="Lucida Console" w:hAnsi="Lucida Console" w:cs="Lucida Console"/>
          <w:color w:val="0000FF"/>
          <w:sz w:val="18"/>
          <w:szCs w:val="18"/>
        </w:rPr>
        <w:t xml:space="preserve"> </w:t>
      </w:r>
    </w:p>
    <w:p w14:paraId="074D65D8"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New-</w:t>
      </w:r>
      <w:proofErr w:type="spellStart"/>
      <w:r w:rsidRPr="001F5C2E">
        <w:rPr>
          <w:rFonts w:ascii="Lucida Console" w:hAnsi="Lucida Console" w:cs="Lucida Console"/>
          <w:color w:val="0000FF"/>
          <w:sz w:val="18"/>
          <w:szCs w:val="18"/>
        </w:rPr>
        <w:t>AzDnsZone</w:t>
      </w:r>
      <w:proofErr w:type="spellEnd"/>
      <w:r w:rsidRPr="001F5C2E">
        <w:rPr>
          <w:rFonts w:ascii="Lucida Console" w:hAnsi="Lucida Console" w:cs="Lucida Console"/>
          <w:color w:val="0000FF"/>
          <w:sz w:val="18"/>
          <w:szCs w:val="18"/>
        </w:rPr>
        <w:t xml:space="preserve"> </w:t>
      </w:r>
    </w:p>
    <w:p w14:paraId="22819D86"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Get-</w:t>
      </w:r>
      <w:proofErr w:type="spellStart"/>
      <w:r w:rsidRPr="001F5C2E">
        <w:rPr>
          <w:rFonts w:ascii="Lucida Console" w:hAnsi="Lucida Console" w:cs="Lucida Console"/>
          <w:color w:val="0000FF"/>
          <w:sz w:val="18"/>
          <w:szCs w:val="18"/>
        </w:rPr>
        <w:t>AzDnsRecordSet</w:t>
      </w:r>
      <w:proofErr w:type="spellEnd"/>
      <w:r w:rsidRPr="001F5C2E">
        <w:rPr>
          <w:rFonts w:ascii="Lucida Console" w:hAnsi="Lucida Console" w:cs="Lucida Console"/>
          <w:color w:val="0000FF"/>
          <w:sz w:val="18"/>
          <w:szCs w:val="18"/>
        </w:rPr>
        <w:t xml:space="preserve"> </w:t>
      </w:r>
    </w:p>
    <w:p w14:paraId="69C82999" w14:textId="77777777" w:rsidR="001F5C2E" w:rsidRPr="001F5C2E" w:rsidRDefault="001F5C2E" w:rsidP="001F5C2E">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F5C2E">
        <w:rPr>
          <w:rFonts w:ascii="Lucida Console" w:hAnsi="Lucida Console" w:cs="Lucida Console"/>
          <w:color w:val="0000FF"/>
          <w:sz w:val="18"/>
          <w:szCs w:val="18"/>
        </w:rPr>
        <w:t>New-</w:t>
      </w:r>
      <w:proofErr w:type="spellStart"/>
      <w:r w:rsidRPr="001F5C2E">
        <w:rPr>
          <w:rFonts w:ascii="Lucida Console" w:hAnsi="Lucida Console" w:cs="Lucida Console"/>
          <w:color w:val="0000FF"/>
          <w:sz w:val="18"/>
          <w:szCs w:val="18"/>
        </w:rPr>
        <w:t>AzDnsRecordSet</w:t>
      </w:r>
      <w:proofErr w:type="spellEnd"/>
      <w:r w:rsidRPr="001F5C2E">
        <w:rPr>
          <w:rFonts w:ascii="Lucida Console" w:hAnsi="Lucida Console" w:cs="Lucida Console"/>
          <w:color w:val="0000FF"/>
          <w:sz w:val="18"/>
          <w:szCs w:val="18"/>
        </w:rPr>
        <w:t xml:space="preserve"> </w:t>
      </w:r>
    </w:p>
    <w:p w14:paraId="77D28C1D" w14:textId="79FA8C99" w:rsidR="001F5C2E" w:rsidRDefault="001F5C2E" w:rsidP="001F5C2E">
      <w:pPr>
        <w:pStyle w:val="ListParagraph"/>
        <w:ind w:left="1080"/>
      </w:pPr>
    </w:p>
    <w:p w14:paraId="2813794C" w14:textId="5F488298" w:rsidR="00E6040D" w:rsidRDefault="00E6040D" w:rsidP="00E6040D">
      <w:pPr>
        <w:jc w:val="both"/>
      </w:pPr>
      <w:r w:rsidRPr="00C63D92">
        <w:rPr>
          <w:rStyle w:val="IntenseReference"/>
          <w:color w:val="538135" w:themeColor="accent6" w:themeShade="BF"/>
        </w:rPr>
        <w:t>[Validation Tests]</w:t>
      </w:r>
      <w:r>
        <w:t xml:space="preserve">: Log on to </w:t>
      </w:r>
      <w:r>
        <w:t xml:space="preserve">the </w:t>
      </w:r>
      <w:r>
        <w:t xml:space="preserve">Azure portal – </w:t>
      </w:r>
      <w:hyperlink r:id="rId23" w:history="1">
        <w:r w:rsidRPr="00D26DED">
          <w:rPr>
            <w:rStyle w:val="Hyperlink"/>
          </w:rPr>
          <w:t>https://</w:t>
        </w:r>
        <w:r w:rsidRPr="00D26DED">
          <w:rPr>
            <w:rStyle w:val="Hyperlink"/>
          </w:rPr>
          <w:t>portal.azure.com</w:t>
        </w:r>
      </w:hyperlink>
      <w:r>
        <w:t>. M</w:t>
      </w:r>
      <w:r>
        <w:t xml:space="preserve">anually validate that the </w:t>
      </w:r>
      <w:r>
        <w:t xml:space="preserve">component ‘SitePublicIp-v2’ of type ‘Public IP address’ has been created. Also validate that an ‘A’ record associating the created public IP with the DNS zone has been created like shown. Portal </w:t>
      </w:r>
      <w:r w:rsidR="001F5C2E">
        <w:t>navigation:</w:t>
      </w:r>
      <w:r>
        <w:t xml:space="preserve"> All resources </w:t>
      </w:r>
      <w:r>
        <w:sym w:font="Wingdings" w:char="F0E0"/>
      </w:r>
      <w:r>
        <w:t xml:space="preserve"> ‘ninadkanthi.co.uk DNS Zone’ </w:t>
      </w:r>
      <w:r>
        <w:sym w:font="Wingdings" w:char="F0E0"/>
      </w:r>
      <w:r>
        <w:t xml:space="preserve"> Overview. It should show following added record set. </w:t>
      </w:r>
    </w:p>
    <w:p w14:paraId="1A88CD21" w14:textId="5CD4A7A1" w:rsidR="00E6040D" w:rsidRDefault="00E6040D" w:rsidP="00E6040D">
      <w:pPr>
        <w:jc w:val="both"/>
      </w:pPr>
      <w:r>
        <w:rPr>
          <w:noProof/>
        </w:rPr>
        <w:drawing>
          <wp:inline distT="0" distB="0" distL="0" distR="0" wp14:anchorId="0EB1872F" wp14:editId="5C5FD750">
            <wp:extent cx="9084213" cy="3810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01058" cy="3817065"/>
                    </a:xfrm>
                    <a:prstGeom prst="rect">
                      <a:avLst/>
                    </a:prstGeom>
                    <a:noFill/>
                    <a:ln>
                      <a:noFill/>
                    </a:ln>
                  </pic:spPr>
                </pic:pic>
              </a:graphicData>
            </a:graphic>
          </wp:inline>
        </w:drawing>
      </w:r>
    </w:p>
    <w:p w14:paraId="433214BC" w14:textId="6326296E" w:rsidR="00080134" w:rsidRDefault="00080134" w:rsidP="00E6040D">
      <w:pPr>
        <w:jc w:val="both"/>
      </w:pPr>
      <w:r>
        <w:t xml:space="preserve">After the execution of previous step, we’ve achieved the following of our final target architecture. </w:t>
      </w:r>
    </w:p>
    <w:p w14:paraId="4A104956" w14:textId="6DDA430E" w:rsidR="00080134" w:rsidRDefault="00080134" w:rsidP="00E6040D">
      <w:pPr>
        <w:jc w:val="both"/>
      </w:pPr>
    </w:p>
    <w:p w14:paraId="694B4F9E" w14:textId="7B2DC61A" w:rsidR="00080134" w:rsidRDefault="00080134" w:rsidP="00E6040D">
      <w:pPr>
        <w:jc w:val="both"/>
      </w:pPr>
      <w:r>
        <w:object w:dxaOrig="2709" w:dyaOrig="1493" w14:anchorId="1A82CCFD">
          <v:shape id="_x0000_i1031" type="#_x0000_t75" style="width:135.75pt;height:75pt" o:ole="">
            <v:imagedata r:id="rId25" o:title=""/>
          </v:shape>
          <o:OLEObject Type="Embed" ProgID="Visio.Drawing.15" ShapeID="_x0000_i1031" DrawAspect="Content" ObjectID="_1620167318" r:id="rId26"/>
        </w:object>
      </w:r>
    </w:p>
    <w:p w14:paraId="4653D6AB" w14:textId="1C81C075" w:rsidR="00080134" w:rsidRDefault="00080134" w:rsidP="001F5C2E">
      <w:pPr>
        <w:pStyle w:val="Heading1"/>
      </w:pPr>
      <w:r>
        <w:t>Next Step: Creation of V-Net, Sub-net and NSGs</w:t>
      </w:r>
    </w:p>
    <w:p w14:paraId="5F61746A" w14:textId="7D8AF953" w:rsidR="001E0EC4" w:rsidRDefault="001E0EC4" w:rsidP="001E0EC4">
      <w:pPr>
        <w:pStyle w:val="ListParagraph"/>
        <w:ind w:left="0"/>
      </w:pPr>
      <w:r>
        <w:t xml:space="preserve">I will create </w:t>
      </w:r>
      <w:r>
        <w:t xml:space="preserve">the network infrastructure required and configure security from the very start by plugging in the network security groups within network subnets. </w:t>
      </w:r>
      <w:r>
        <w:t>The scripts to execute is ‘</w:t>
      </w:r>
      <w:hyperlink r:id="rId27" w:tooltip="2-create-network.ps1" w:history="1">
        <w:r>
          <w:rPr>
            <w:rStyle w:val="Hyperlink"/>
            <w:rFonts w:ascii="Segoe UI" w:hAnsi="Segoe UI" w:cs="Segoe UI"/>
            <w:color w:val="0366D6"/>
            <w:sz w:val="21"/>
            <w:szCs w:val="21"/>
          </w:rPr>
          <w:t>2-create-network.ps1</w:t>
        </w:r>
      </w:hyperlink>
      <w:r>
        <w:t xml:space="preserve">’. </w:t>
      </w:r>
      <w:r>
        <w:t xml:space="preserve">The script creates VNET, subnets and NSGs. </w:t>
      </w:r>
    </w:p>
    <w:p w14:paraId="38BBE5F8" w14:textId="4D513370" w:rsidR="001E0EC4" w:rsidRDefault="001E0EC4" w:rsidP="001E0EC4">
      <w:pPr>
        <w:pStyle w:val="ListParagraph"/>
        <w:ind w:left="0"/>
      </w:pPr>
      <w:r>
        <w:t>PowerShell</w:t>
      </w:r>
      <w:r>
        <w:t xml:space="preserve"> cmdlets used during the script: </w:t>
      </w:r>
    </w:p>
    <w:p w14:paraId="13E620F3"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Get-</w:t>
      </w:r>
      <w:proofErr w:type="spellStart"/>
      <w:r w:rsidRPr="001E0EC4">
        <w:rPr>
          <w:rFonts w:ascii="Lucida Console" w:hAnsi="Lucida Console" w:cs="Lucida Console"/>
          <w:color w:val="0000FF"/>
          <w:sz w:val="18"/>
          <w:szCs w:val="18"/>
        </w:rPr>
        <w:t>AzNetworkSecurityGroup</w:t>
      </w:r>
      <w:proofErr w:type="spellEnd"/>
      <w:r w:rsidRPr="001E0EC4">
        <w:rPr>
          <w:rFonts w:ascii="Lucida Console" w:hAnsi="Lucida Console" w:cs="Lucida Console"/>
          <w:color w:val="0000FF"/>
          <w:sz w:val="18"/>
          <w:szCs w:val="18"/>
        </w:rPr>
        <w:t xml:space="preserve"> </w:t>
      </w:r>
    </w:p>
    <w:p w14:paraId="4C352ADA"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New-</w:t>
      </w:r>
      <w:proofErr w:type="spellStart"/>
      <w:r w:rsidRPr="001E0EC4">
        <w:rPr>
          <w:rFonts w:ascii="Lucida Console" w:hAnsi="Lucida Console" w:cs="Lucida Console"/>
          <w:color w:val="0000FF"/>
          <w:sz w:val="18"/>
          <w:szCs w:val="18"/>
        </w:rPr>
        <w:t>AzNetworkSecurityRuleConfig</w:t>
      </w:r>
      <w:proofErr w:type="spellEnd"/>
      <w:r w:rsidRPr="001E0EC4">
        <w:rPr>
          <w:rFonts w:ascii="Lucida Console" w:hAnsi="Lucida Console" w:cs="Lucida Console"/>
          <w:color w:val="0000FF"/>
          <w:sz w:val="18"/>
          <w:szCs w:val="18"/>
        </w:rPr>
        <w:t xml:space="preserve"> </w:t>
      </w:r>
    </w:p>
    <w:p w14:paraId="10DAD7B2"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New-</w:t>
      </w:r>
      <w:proofErr w:type="spellStart"/>
      <w:r w:rsidRPr="001E0EC4">
        <w:rPr>
          <w:rFonts w:ascii="Lucida Console" w:hAnsi="Lucida Console" w:cs="Lucida Console"/>
          <w:color w:val="0000FF"/>
          <w:sz w:val="18"/>
          <w:szCs w:val="18"/>
        </w:rPr>
        <w:t>AzNetworkSecurityGroup</w:t>
      </w:r>
      <w:proofErr w:type="spellEnd"/>
      <w:r w:rsidRPr="001E0EC4">
        <w:rPr>
          <w:rFonts w:ascii="Lucida Console" w:hAnsi="Lucida Console" w:cs="Lucida Console"/>
          <w:color w:val="0000FF"/>
          <w:sz w:val="18"/>
          <w:szCs w:val="18"/>
        </w:rPr>
        <w:t xml:space="preserve"> </w:t>
      </w:r>
    </w:p>
    <w:p w14:paraId="66C07449"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Get-</w:t>
      </w:r>
      <w:proofErr w:type="spellStart"/>
      <w:r w:rsidRPr="001E0EC4">
        <w:rPr>
          <w:rFonts w:ascii="Lucida Console" w:hAnsi="Lucida Console" w:cs="Lucida Console"/>
          <w:color w:val="0000FF"/>
          <w:sz w:val="18"/>
          <w:szCs w:val="18"/>
        </w:rPr>
        <w:t>AzVirtualNetworkSubnetConfig</w:t>
      </w:r>
      <w:proofErr w:type="spellEnd"/>
      <w:r w:rsidRPr="001E0EC4">
        <w:rPr>
          <w:rFonts w:ascii="Lucida Console" w:hAnsi="Lucida Console" w:cs="Lucida Console"/>
          <w:color w:val="0000FF"/>
          <w:sz w:val="18"/>
          <w:szCs w:val="18"/>
        </w:rPr>
        <w:t xml:space="preserve"> </w:t>
      </w:r>
    </w:p>
    <w:p w14:paraId="4CEE86A0"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Add-</w:t>
      </w:r>
      <w:proofErr w:type="spellStart"/>
      <w:r w:rsidRPr="001E0EC4">
        <w:rPr>
          <w:rFonts w:ascii="Lucida Console" w:hAnsi="Lucida Console" w:cs="Lucida Console"/>
          <w:color w:val="0000FF"/>
          <w:sz w:val="18"/>
          <w:szCs w:val="18"/>
        </w:rPr>
        <w:t>AzVirtualNetworkSubnetConfig</w:t>
      </w:r>
      <w:proofErr w:type="spellEnd"/>
      <w:r w:rsidRPr="001E0EC4">
        <w:rPr>
          <w:rFonts w:ascii="Lucida Console" w:hAnsi="Lucida Console" w:cs="Lucida Console"/>
          <w:color w:val="0000FF"/>
          <w:sz w:val="18"/>
          <w:szCs w:val="18"/>
        </w:rPr>
        <w:t xml:space="preserve"> </w:t>
      </w:r>
    </w:p>
    <w:p w14:paraId="0663D9CF"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Get-</w:t>
      </w:r>
      <w:proofErr w:type="spellStart"/>
      <w:r w:rsidRPr="001E0EC4">
        <w:rPr>
          <w:rFonts w:ascii="Lucida Console" w:hAnsi="Lucida Console" w:cs="Lucida Console"/>
          <w:color w:val="0000FF"/>
          <w:sz w:val="18"/>
          <w:szCs w:val="18"/>
        </w:rPr>
        <w:t>AzVirtualNetwork</w:t>
      </w:r>
      <w:proofErr w:type="spellEnd"/>
      <w:r w:rsidRPr="001E0EC4">
        <w:rPr>
          <w:rFonts w:ascii="Lucida Console" w:hAnsi="Lucida Console" w:cs="Lucida Console"/>
          <w:color w:val="0000FF"/>
          <w:sz w:val="18"/>
          <w:szCs w:val="18"/>
        </w:rPr>
        <w:t xml:space="preserve"> </w:t>
      </w:r>
    </w:p>
    <w:p w14:paraId="4FC62F68"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New-</w:t>
      </w:r>
      <w:proofErr w:type="spellStart"/>
      <w:r w:rsidRPr="001E0EC4">
        <w:rPr>
          <w:rFonts w:ascii="Lucida Console" w:hAnsi="Lucida Console" w:cs="Lucida Console"/>
          <w:color w:val="0000FF"/>
          <w:sz w:val="18"/>
          <w:szCs w:val="18"/>
        </w:rPr>
        <w:t>AzVirtualNetwork</w:t>
      </w:r>
      <w:proofErr w:type="spellEnd"/>
      <w:r w:rsidRPr="001E0EC4">
        <w:rPr>
          <w:rFonts w:ascii="Lucida Console" w:hAnsi="Lucida Console" w:cs="Lucida Console"/>
          <w:color w:val="0000FF"/>
          <w:sz w:val="18"/>
          <w:szCs w:val="18"/>
        </w:rPr>
        <w:t xml:space="preserve"> </w:t>
      </w:r>
    </w:p>
    <w:p w14:paraId="7B39C7E0"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Set-</w:t>
      </w:r>
      <w:proofErr w:type="spellStart"/>
      <w:r w:rsidRPr="001E0EC4">
        <w:rPr>
          <w:rFonts w:ascii="Lucida Console" w:hAnsi="Lucida Console" w:cs="Lucida Console"/>
          <w:color w:val="0000FF"/>
          <w:sz w:val="18"/>
          <w:szCs w:val="18"/>
        </w:rPr>
        <w:t>AzVirtualNetwork</w:t>
      </w:r>
      <w:proofErr w:type="spellEnd"/>
      <w:r w:rsidRPr="001E0EC4">
        <w:rPr>
          <w:rFonts w:ascii="Lucida Console" w:hAnsi="Lucida Console" w:cs="Lucida Console"/>
          <w:color w:val="0000FF"/>
          <w:sz w:val="18"/>
          <w:szCs w:val="18"/>
        </w:rPr>
        <w:t xml:space="preserve"> </w:t>
      </w:r>
    </w:p>
    <w:p w14:paraId="4D7837FB" w14:textId="77777777" w:rsidR="001E0EC4" w:rsidRPr="001E0EC4" w:rsidRDefault="001E0EC4" w:rsidP="001E0EC4">
      <w:pPr>
        <w:pStyle w:val="ListParagraph"/>
        <w:numPr>
          <w:ilvl w:val="0"/>
          <w:numId w:val="4"/>
        </w:numPr>
        <w:shd w:val="clear" w:color="auto" w:fill="FFFFFF"/>
        <w:autoSpaceDE w:val="0"/>
        <w:autoSpaceDN w:val="0"/>
        <w:adjustRightInd w:val="0"/>
        <w:spacing w:after="0"/>
        <w:rPr>
          <w:rFonts w:ascii="Lucida Console" w:hAnsi="Lucida Console" w:cs="Lucida Console"/>
          <w:color w:val="0000FF"/>
          <w:sz w:val="18"/>
          <w:szCs w:val="18"/>
        </w:rPr>
      </w:pPr>
      <w:r w:rsidRPr="001E0EC4">
        <w:rPr>
          <w:rFonts w:ascii="Lucida Console" w:hAnsi="Lucida Console" w:cs="Lucida Console"/>
          <w:color w:val="0000FF"/>
          <w:sz w:val="18"/>
          <w:szCs w:val="18"/>
        </w:rPr>
        <w:t>Set-</w:t>
      </w:r>
      <w:proofErr w:type="spellStart"/>
      <w:r w:rsidRPr="001E0EC4">
        <w:rPr>
          <w:rFonts w:ascii="Lucida Console" w:hAnsi="Lucida Console" w:cs="Lucida Console"/>
          <w:color w:val="0000FF"/>
          <w:sz w:val="18"/>
          <w:szCs w:val="18"/>
        </w:rPr>
        <w:t>AzVirtualNetworkSubnetConfig</w:t>
      </w:r>
      <w:proofErr w:type="spellEnd"/>
      <w:r w:rsidRPr="001E0EC4">
        <w:rPr>
          <w:rFonts w:ascii="Lucida Console" w:hAnsi="Lucida Console" w:cs="Lucida Console"/>
          <w:color w:val="0000FF"/>
          <w:sz w:val="18"/>
          <w:szCs w:val="18"/>
        </w:rPr>
        <w:t xml:space="preserve"> </w:t>
      </w:r>
    </w:p>
    <w:p w14:paraId="66ACB4F0" w14:textId="77777777" w:rsidR="001E0EC4" w:rsidRDefault="001E0EC4" w:rsidP="001E0EC4"/>
    <w:p w14:paraId="2CEEF4AD" w14:textId="52BE1FA3" w:rsidR="001E0EC4" w:rsidRDefault="001E0EC4" w:rsidP="001E0EC4">
      <w:pPr>
        <w:jc w:val="both"/>
      </w:pPr>
      <w:r w:rsidRPr="00C63D92">
        <w:rPr>
          <w:rStyle w:val="IntenseReference"/>
          <w:color w:val="538135" w:themeColor="accent6" w:themeShade="BF"/>
        </w:rPr>
        <w:t>[Validation Tests]</w:t>
      </w:r>
      <w:r>
        <w:t>: Log on to the Azure portal</w:t>
      </w:r>
      <w:r w:rsidR="003B2275">
        <w:t xml:space="preserve"> and man</w:t>
      </w:r>
      <w:r>
        <w:t xml:space="preserve">ually validate </w:t>
      </w:r>
      <w:r>
        <w:t xml:space="preserve">following components have been created </w:t>
      </w:r>
    </w:p>
    <w:tbl>
      <w:tblPr>
        <w:tblStyle w:val="GridTable4-Accent5"/>
        <w:tblW w:w="0" w:type="auto"/>
        <w:tblLook w:val="04A0" w:firstRow="1" w:lastRow="0" w:firstColumn="1" w:lastColumn="0" w:noHBand="0" w:noVBand="1"/>
      </w:tblPr>
      <w:tblGrid>
        <w:gridCol w:w="4675"/>
        <w:gridCol w:w="4675"/>
      </w:tblGrid>
      <w:tr w:rsidR="001E0EC4" w14:paraId="010A9238" w14:textId="77777777" w:rsidTr="003B2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A0F0A" w14:textId="6F3D6EC2" w:rsidR="001E0EC4" w:rsidRDefault="001E0EC4" w:rsidP="001E0EC4">
            <w:pPr>
              <w:jc w:val="both"/>
            </w:pPr>
            <w:r>
              <w:t>Name</w:t>
            </w:r>
          </w:p>
        </w:tc>
        <w:tc>
          <w:tcPr>
            <w:tcW w:w="4675" w:type="dxa"/>
          </w:tcPr>
          <w:p w14:paraId="66AFCAF9" w14:textId="65A95D57" w:rsidR="001E0EC4" w:rsidRDefault="001E0EC4" w:rsidP="001E0EC4">
            <w:pPr>
              <w:jc w:val="both"/>
              <w:cnfStyle w:val="100000000000" w:firstRow="1" w:lastRow="0" w:firstColumn="0" w:lastColumn="0" w:oddVBand="0" w:evenVBand="0" w:oddHBand="0" w:evenHBand="0" w:firstRowFirstColumn="0" w:firstRowLastColumn="0" w:lastRowFirstColumn="0" w:lastRowLastColumn="0"/>
            </w:pPr>
            <w:r>
              <w:t>Type</w:t>
            </w:r>
          </w:p>
        </w:tc>
      </w:tr>
      <w:tr w:rsidR="001E0EC4" w14:paraId="502E249B" w14:textId="77777777" w:rsidTr="003B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982711" w14:textId="25C62CA3" w:rsidR="001E0EC4" w:rsidRDefault="001E0EC4" w:rsidP="001E0EC4">
            <w:pPr>
              <w:jc w:val="both"/>
            </w:pPr>
            <w:r>
              <w:t>nsg-backend-v2</w:t>
            </w:r>
          </w:p>
        </w:tc>
        <w:tc>
          <w:tcPr>
            <w:tcW w:w="4675" w:type="dxa"/>
          </w:tcPr>
          <w:p w14:paraId="211F7DE9" w14:textId="2AA8A3A2" w:rsidR="001E0EC4" w:rsidRDefault="001E0EC4" w:rsidP="001E0EC4">
            <w:pPr>
              <w:cnfStyle w:val="000000100000" w:firstRow="0" w:lastRow="0" w:firstColumn="0" w:lastColumn="0" w:oddVBand="0" w:evenVBand="0" w:oddHBand="1" w:evenHBand="0" w:firstRowFirstColumn="0" w:firstRowLastColumn="0" w:lastRowFirstColumn="0" w:lastRowLastColumn="0"/>
            </w:pPr>
            <w:r w:rsidRPr="001E0EC4">
              <w:rPr>
                <w:rFonts w:ascii="&amp;quot" w:eastAsia="Times New Roman" w:hAnsi="&amp;quot" w:cs="Times New Roman"/>
                <w:color w:val="000000"/>
                <w:sz w:val="24"/>
                <w:szCs w:val="24"/>
              </w:rPr>
              <w:t>Network security group</w:t>
            </w:r>
          </w:p>
        </w:tc>
      </w:tr>
      <w:tr w:rsidR="001E0EC4" w14:paraId="33EAEEB2" w14:textId="77777777" w:rsidTr="003B2275">
        <w:tc>
          <w:tcPr>
            <w:cnfStyle w:val="001000000000" w:firstRow="0" w:lastRow="0" w:firstColumn="1" w:lastColumn="0" w:oddVBand="0" w:evenVBand="0" w:oddHBand="0" w:evenHBand="0" w:firstRowFirstColumn="0" w:firstRowLastColumn="0" w:lastRowFirstColumn="0" w:lastRowLastColumn="0"/>
            <w:tcW w:w="4675" w:type="dxa"/>
          </w:tcPr>
          <w:p w14:paraId="3B245561" w14:textId="35C41182" w:rsidR="001E0EC4" w:rsidRDefault="001E0EC4" w:rsidP="001E0EC4">
            <w:pPr>
              <w:jc w:val="both"/>
            </w:pPr>
            <w:r>
              <w:t>n</w:t>
            </w:r>
            <w:r>
              <w:t>sg-</w:t>
            </w:r>
            <w:r w:rsidR="003B2275">
              <w:t>front</w:t>
            </w:r>
            <w:r>
              <w:t>end-v2</w:t>
            </w:r>
          </w:p>
        </w:tc>
        <w:tc>
          <w:tcPr>
            <w:tcW w:w="4675" w:type="dxa"/>
          </w:tcPr>
          <w:p w14:paraId="7BEC50F6" w14:textId="16902E10" w:rsidR="001E0EC4" w:rsidRPr="001E0EC4" w:rsidRDefault="001E0EC4" w:rsidP="001E0EC4">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24"/>
                <w:szCs w:val="24"/>
              </w:rPr>
            </w:pPr>
            <w:r w:rsidRPr="001E0EC4">
              <w:rPr>
                <w:rFonts w:ascii="&amp;quot" w:eastAsia="Times New Roman" w:hAnsi="&amp;quot" w:cs="Times New Roman"/>
                <w:color w:val="000000"/>
                <w:sz w:val="24"/>
                <w:szCs w:val="24"/>
              </w:rPr>
              <w:t>Network security group</w:t>
            </w:r>
          </w:p>
        </w:tc>
      </w:tr>
      <w:tr w:rsidR="001E0EC4" w14:paraId="4ACCB781" w14:textId="77777777" w:rsidTr="003B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B97647" w14:textId="67C8F14D" w:rsidR="001E0EC4" w:rsidRDefault="001E0EC4" w:rsidP="001E0EC4">
            <w:pPr>
              <w:jc w:val="both"/>
            </w:pPr>
            <w:r>
              <w:t>blogs-</w:t>
            </w:r>
            <w:proofErr w:type="spellStart"/>
            <w:r>
              <w:t>vnet</w:t>
            </w:r>
            <w:proofErr w:type="spellEnd"/>
          </w:p>
        </w:tc>
        <w:tc>
          <w:tcPr>
            <w:tcW w:w="4675" w:type="dxa"/>
          </w:tcPr>
          <w:p w14:paraId="1DFB3FD6" w14:textId="20A3A050" w:rsidR="001E0EC4" w:rsidRPr="001E0EC4" w:rsidRDefault="001E0EC4" w:rsidP="001E0EC4">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24"/>
                <w:szCs w:val="24"/>
              </w:rPr>
            </w:pPr>
            <w:r>
              <w:rPr>
                <w:rFonts w:ascii="&amp;quot" w:eastAsia="Times New Roman" w:hAnsi="&amp;quot" w:cs="Times New Roman"/>
                <w:color w:val="000000"/>
                <w:sz w:val="24"/>
                <w:szCs w:val="24"/>
              </w:rPr>
              <w:t>Virtual network</w:t>
            </w:r>
          </w:p>
        </w:tc>
      </w:tr>
      <w:tr w:rsidR="001E0EC4" w14:paraId="7E71B26A" w14:textId="77777777" w:rsidTr="003B2275">
        <w:tc>
          <w:tcPr>
            <w:cnfStyle w:val="001000000000" w:firstRow="0" w:lastRow="0" w:firstColumn="1" w:lastColumn="0" w:oddVBand="0" w:evenVBand="0" w:oddHBand="0" w:evenHBand="0" w:firstRowFirstColumn="0" w:firstRowLastColumn="0" w:lastRowFirstColumn="0" w:lastRowLastColumn="0"/>
            <w:tcW w:w="4675" w:type="dxa"/>
          </w:tcPr>
          <w:p w14:paraId="4B55818B" w14:textId="4EB4F881" w:rsidR="001E0EC4" w:rsidRDefault="001E0EC4" w:rsidP="001E0EC4">
            <w:pPr>
              <w:jc w:val="both"/>
            </w:pPr>
            <w:r>
              <w:rPr>
                <w:rFonts w:ascii="Segoe UI" w:hAnsi="Segoe UI" w:cs="Segoe UI"/>
                <w:color w:val="000000"/>
              </w:rPr>
              <w:t>subnet-frontend-v2</w:t>
            </w:r>
          </w:p>
        </w:tc>
        <w:tc>
          <w:tcPr>
            <w:tcW w:w="4675" w:type="dxa"/>
          </w:tcPr>
          <w:p w14:paraId="2A579EBE" w14:textId="026A60DE" w:rsidR="001E0EC4" w:rsidRDefault="003B2275" w:rsidP="001E0EC4">
            <w:pPr>
              <w:cnfStyle w:val="000000000000" w:firstRow="0" w:lastRow="0" w:firstColumn="0" w:lastColumn="0" w:oddVBand="0" w:evenVBand="0" w:oddHBand="0" w:evenHBand="0" w:firstRowFirstColumn="0" w:firstRowLastColumn="0" w:lastRowFirstColumn="0" w:lastRowLastColumn="0"/>
              <w:rPr>
                <w:rFonts w:ascii="&amp;quot" w:eastAsia="Times New Roman" w:hAnsi="&amp;quot" w:cs="Times New Roman"/>
                <w:color w:val="000000"/>
                <w:sz w:val="24"/>
                <w:szCs w:val="24"/>
              </w:rPr>
            </w:pPr>
            <w:r>
              <w:rPr>
                <w:rFonts w:ascii="&amp;quot" w:eastAsia="Times New Roman" w:hAnsi="&amp;quot" w:cs="Times New Roman"/>
                <w:color w:val="000000"/>
                <w:sz w:val="24"/>
                <w:szCs w:val="24"/>
              </w:rPr>
              <w:t>Subnets</w:t>
            </w:r>
          </w:p>
        </w:tc>
      </w:tr>
      <w:tr w:rsidR="001E0EC4" w14:paraId="4F88558A" w14:textId="77777777" w:rsidTr="003B22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68E8E" w14:textId="610A3DF7" w:rsidR="001E0EC4" w:rsidRDefault="001E0EC4" w:rsidP="001E0EC4">
            <w:pPr>
              <w:jc w:val="both"/>
            </w:pPr>
            <w:r>
              <w:rPr>
                <w:rFonts w:ascii="Segoe UI" w:hAnsi="Segoe UI" w:cs="Segoe UI"/>
                <w:color w:val="000000"/>
                <w:shd w:val="clear" w:color="auto" w:fill="FFFFFF"/>
              </w:rPr>
              <w:t>subnet-backend-v2</w:t>
            </w:r>
          </w:p>
        </w:tc>
        <w:tc>
          <w:tcPr>
            <w:tcW w:w="4675" w:type="dxa"/>
          </w:tcPr>
          <w:p w14:paraId="24A7AC43" w14:textId="3F0503C8" w:rsidR="001E0EC4" w:rsidRDefault="003B2275" w:rsidP="001E0EC4">
            <w:pPr>
              <w:cnfStyle w:val="000000100000" w:firstRow="0" w:lastRow="0" w:firstColumn="0" w:lastColumn="0" w:oddVBand="0" w:evenVBand="0" w:oddHBand="1" w:evenHBand="0" w:firstRowFirstColumn="0" w:firstRowLastColumn="0" w:lastRowFirstColumn="0" w:lastRowLastColumn="0"/>
              <w:rPr>
                <w:rFonts w:ascii="&amp;quot" w:eastAsia="Times New Roman" w:hAnsi="&amp;quot" w:cs="Times New Roman"/>
                <w:color w:val="000000"/>
                <w:sz w:val="24"/>
                <w:szCs w:val="24"/>
              </w:rPr>
            </w:pPr>
            <w:r>
              <w:rPr>
                <w:rFonts w:ascii="&amp;quot" w:eastAsia="Times New Roman" w:hAnsi="&amp;quot" w:cs="Times New Roman"/>
                <w:color w:val="000000"/>
                <w:sz w:val="24"/>
                <w:szCs w:val="24"/>
              </w:rPr>
              <w:t>Subnets</w:t>
            </w:r>
          </w:p>
        </w:tc>
      </w:tr>
    </w:tbl>
    <w:p w14:paraId="01DC1C16" w14:textId="611395D5" w:rsidR="001E0EC4" w:rsidRDefault="001E0EC4" w:rsidP="001E0EC4">
      <w:pPr>
        <w:jc w:val="both"/>
      </w:pPr>
    </w:p>
    <w:p w14:paraId="4767E4B8" w14:textId="3DAB597A" w:rsidR="003B2275" w:rsidRDefault="003B2275" w:rsidP="001E0EC4">
      <w:pPr>
        <w:jc w:val="both"/>
      </w:pPr>
      <w:r>
        <w:t xml:space="preserve">The Network security group ‘nsg-frontend-v2’ should be configured with following rules. </w:t>
      </w:r>
    </w:p>
    <w:p w14:paraId="71948458" w14:textId="69A61ACE" w:rsidR="003B2275" w:rsidRDefault="003B2275" w:rsidP="001E0EC4">
      <w:pPr>
        <w:jc w:val="both"/>
      </w:pPr>
    </w:p>
    <w:p w14:paraId="245F2DF9" w14:textId="295F0FA9" w:rsidR="003B2275" w:rsidRDefault="003B2275" w:rsidP="001E0EC4">
      <w:pPr>
        <w:jc w:val="both"/>
      </w:pPr>
      <w:r>
        <w:rPr>
          <w:noProof/>
        </w:rPr>
        <w:drawing>
          <wp:inline distT="0" distB="0" distL="0" distR="0" wp14:anchorId="72F7C838" wp14:editId="040E083F">
            <wp:extent cx="8018585" cy="4846034"/>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031055" cy="4853571"/>
                    </a:xfrm>
                    <a:prstGeom prst="rect">
                      <a:avLst/>
                    </a:prstGeom>
                  </pic:spPr>
                </pic:pic>
              </a:graphicData>
            </a:graphic>
          </wp:inline>
        </w:drawing>
      </w:r>
    </w:p>
    <w:p w14:paraId="494A050F" w14:textId="77777777" w:rsidR="003B2275" w:rsidRDefault="003B2275" w:rsidP="003B2275">
      <w:pPr>
        <w:jc w:val="both"/>
      </w:pPr>
      <w:r>
        <w:t xml:space="preserve">Important to emphasize that only two ports are open for internet. RDP-connection is only allowed for devices connected within VNet only. </w:t>
      </w:r>
      <w:r>
        <w:t xml:space="preserve">After the execution of previous step, we’ve achieved the following of our final target architecture. </w:t>
      </w:r>
    </w:p>
    <w:p w14:paraId="3EE897C4" w14:textId="7562BD15" w:rsidR="003B2275" w:rsidRDefault="008E406A" w:rsidP="001E0EC4">
      <w:pPr>
        <w:jc w:val="both"/>
      </w:pPr>
      <w:r>
        <w:object w:dxaOrig="3916" w:dyaOrig="8911" w14:anchorId="56754F2B">
          <v:shape id="_x0000_i1041" type="#_x0000_t75" style="width:195.75pt;height:445.5pt" o:ole="">
            <v:imagedata r:id="rId29" o:title=""/>
          </v:shape>
          <o:OLEObject Type="Embed" ProgID="Visio.Drawing.15" ShapeID="_x0000_i1041" DrawAspect="Content" ObjectID="_1620167319" r:id="rId30"/>
        </w:object>
      </w:r>
    </w:p>
    <w:p w14:paraId="67FCC517" w14:textId="6721E3F0" w:rsidR="008E406A" w:rsidRDefault="008E406A" w:rsidP="001E0EC4">
      <w:pPr>
        <w:jc w:val="both"/>
      </w:pPr>
    </w:p>
    <w:p w14:paraId="1A324D33" w14:textId="77777777" w:rsidR="008E406A" w:rsidRDefault="008E406A" w:rsidP="001E0EC4">
      <w:pPr>
        <w:jc w:val="both"/>
      </w:pPr>
    </w:p>
    <w:p w14:paraId="38C10173" w14:textId="77777777" w:rsidR="001E0EC4" w:rsidRPr="001E0EC4" w:rsidRDefault="001E0EC4" w:rsidP="001E0EC4"/>
    <w:p w14:paraId="0B99D881" w14:textId="77777777" w:rsidR="00E6040D" w:rsidRDefault="00E6040D" w:rsidP="003354B3">
      <w:pPr>
        <w:pStyle w:val="ListParagraph"/>
        <w:ind w:left="0"/>
      </w:pPr>
    </w:p>
    <w:p w14:paraId="29E74086" w14:textId="27A3198A" w:rsidR="00E6040D" w:rsidRDefault="00E6040D" w:rsidP="003354B3">
      <w:pPr>
        <w:pStyle w:val="ListParagraph"/>
        <w:ind w:left="0"/>
      </w:pPr>
    </w:p>
    <w:p w14:paraId="37179A33" w14:textId="77777777" w:rsidR="00E6040D" w:rsidRDefault="00E6040D" w:rsidP="003354B3">
      <w:pPr>
        <w:pStyle w:val="ListParagraph"/>
        <w:ind w:left="0"/>
      </w:pPr>
    </w:p>
    <w:p w14:paraId="59C92D34" w14:textId="5AB3DEBA" w:rsidR="00E6040D" w:rsidRDefault="00E6040D" w:rsidP="003354B3">
      <w:pPr>
        <w:pStyle w:val="ListParagraph"/>
        <w:ind w:left="0"/>
      </w:pPr>
    </w:p>
    <w:p w14:paraId="25BB16C9" w14:textId="1565ED92" w:rsidR="00DF2E36" w:rsidRDefault="00DF2E36" w:rsidP="003354B3">
      <w:pPr>
        <w:pStyle w:val="ListParagraph"/>
        <w:ind w:left="0"/>
      </w:pPr>
    </w:p>
    <w:p w14:paraId="0257B7A2" w14:textId="77777777" w:rsidR="00DF2E36" w:rsidRDefault="00DF2E36" w:rsidP="003354B3">
      <w:pPr>
        <w:pStyle w:val="ListParagraph"/>
        <w:ind w:left="0"/>
      </w:pPr>
    </w:p>
    <w:p w14:paraId="30270805" w14:textId="77777777" w:rsidR="002926EB" w:rsidRDefault="002926EB" w:rsidP="003354B3">
      <w:pPr>
        <w:pStyle w:val="ListParagraph"/>
        <w:ind w:left="0"/>
      </w:pPr>
    </w:p>
    <w:p w14:paraId="72C46666" w14:textId="77777777" w:rsidR="003354B3" w:rsidRDefault="003354B3" w:rsidP="000116C2"/>
    <w:sectPr w:rsidR="003354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5304B" w14:textId="77777777" w:rsidR="00FB646D" w:rsidRDefault="00FB646D" w:rsidP="00D014CE">
      <w:pPr>
        <w:spacing w:after="0"/>
      </w:pPr>
      <w:r>
        <w:separator/>
      </w:r>
    </w:p>
  </w:endnote>
  <w:endnote w:type="continuationSeparator" w:id="0">
    <w:p w14:paraId="28E244C5" w14:textId="77777777" w:rsidR="00FB646D" w:rsidRDefault="00FB646D" w:rsidP="00D01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1EEBF" w14:textId="77777777" w:rsidR="00FB646D" w:rsidRDefault="00FB646D" w:rsidP="00D014CE">
      <w:pPr>
        <w:spacing w:after="0"/>
      </w:pPr>
      <w:r>
        <w:separator/>
      </w:r>
    </w:p>
  </w:footnote>
  <w:footnote w:type="continuationSeparator" w:id="0">
    <w:p w14:paraId="5631A3A3" w14:textId="77777777" w:rsidR="00FB646D" w:rsidRDefault="00FB646D" w:rsidP="00D014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000A2"/>
    <w:multiLevelType w:val="hybridMultilevel"/>
    <w:tmpl w:val="285A92AC"/>
    <w:lvl w:ilvl="0" w:tplc="D27EB6E6">
      <w:numFmt w:val="bullet"/>
      <w:lvlText w:val=""/>
      <w:lvlJc w:val="left"/>
      <w:pPr>
        <w:ind w:left="1080" w:hanging="360"/>
      </w:pPr>
      <w:rPr>
        <w:rFonts w:ascii="Wingdings" w:eastAsiaTheme="minorEastAsia"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F0F2E96"/>
    <w:multiLevelType w:val="hybridMultilevel"/>
    <w:tmpl w:val="F848ABC4"/>
    <w:lvl w:ilvl="0" w:tplc="D27EB6E6">
      <w:numFmt w:val="bullet"/>
      <w:lvlText w:val=""/>
      <w:lvlJc w:val="left"/>
      <w:pPr>
        <w:ind w:left="360" w:hanging="360"/>
      </w:pPr>
      <w:rPr>
        <w:rFonts w:ascii="Wingdings" w:eastAsiaTheme="minorEastAsia" w:hAnsi="Wingdings" w:cstheme="minorBidi"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 w15:restartNumberingAfterBreak="0">
    <w:nsid w:val="204D67B9"/>
    <w:multiLevelType w:val="hybridMultilevel"/>
    <w:tmpl w:val="6D20F5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212BCE"/>
    <w:multiLevelType w:val="hybridMultilevel"/>
    <w:tmpl w:val="60A89C96"/>
    <w:lvl w:ilvl="0" w:tplc="555CFBCC">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6A4279"/>
    <w:rsid w:val="000116C2"/>
    <w:rsid w:val="00074D7A"/>
    <w:rsid w:val="00080134"/>
    <w:rsid w:val="00153A16"/>
    <w:rsid w:val="001E0EC4"/>
    <w:rsid w:val="001F2991"/>
    <w:rsid w:val="001F34F6"/>
    <w:rsid w:val="001F5C2E"/>
    <w:rsid w:val="00270B48"/>
    <w:rsid w:val="0029199E"/>
    <w:rsid w:val="002926EB"/>
    <w:rsid w:val="003246FD"/>
    <w:rsid w:val="003354B3"/>
    <w:rsid w:val="003B2275"/>
    <w:rsid w:val="00402FA5"/>
    <w:rsid w:val="004B33A4"/>
    <w:rsid w:val="0056740D"/>
    <w:rsid w:val="006A4279"/>
    <w:rsid w:val="006F12BE"/>
    <w:rsid w:val="007829C7"/>
    <w:rsid w:val="008E406A"/>
    <w:rsid w:val="00970B8F"/>
    <w:rsid w:val="00983AC9"/>
    <w:rsid w:val="009B1C93"/>
    <w:rsid w:val="009F0111"/>
    <w:rsid w:val="00BB4BFB"/>
    <w:rsid w:val="00C92DA8"/>
    <w:rsid w:val="00D014CE"/>
    <w:rsid w:val="00D66A2E"/>
    <w:rsid w:val="00D91313"/>
    <w:rsid w:val="00DF2E36"/>
    <w:rsid w:val="00E6040D"/>
    <w:rsid w:val="00E61330"/>
    <w:rsid w:val="00EB1B78"/>
    <w:rsid w:val="00FB6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61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1F2991"/>
    <w:rPr>
      <w:color w:val="0563C1" w:themeColor="hyperlink"/>
      <w:u w:val="single"/>
    </w:rPr>
  </w:style>
  <w:style w:type="character" w:styleId="UnresolvedMention">
    <w:name w:val="Unresolved Mention"/>
    <w:basedOn w:val="DefaultParagraphFont"/>
    <w:uiPriority w:val="99"/>
    <w:semiHidden/>
    <w:rsid w:val="001F2991"/>
    <w:rPr>
      <w:color w:val="605E5C"/>
      <w:shd w:val="clear" w:color="auto" w:fill="E1DFDD"/>
    </w:rPr>
  </w:style>
  <w:style w:type="character" w:styleId="IntenseReference">
    <w:name w:val="Intense Reference"/>
    <w:basedOn w:val="DefaultParagraphFont"/>
    <w:uiPriority w:val="32"/>
    <w:qFormat/>
    <w:rsid w:val="00E6040D"/>
    <w:rPr>
      <w:b/>
      <w:bCs/>
      <w:smallCaps/>
      <w:color w:val="5B9BD5" w:themeColor="accent1"/>
      <w:spacing w:val="5"/>
    </w:rPr>
  </w:style>
  <w:style w:type="table" w:styleId="TableGrid">
    <w:name w:val="Table Grid"/>
    <w:basedOn w:val="TableNormal"/>
    <w:uiPriority w:val="59"/>
    <w:rsid w:val="001E0EC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99"/>
    <w:rsid w:val="003B2275"/>
    <w:pPr>
      <w:spacing w:after="0"/>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semiHidden/>
    <w:rsid w:val="00074D7A"/>
    <w:pPr>
      <w:tabs>
        <w:tab w:val="center" w:pos="4513"/>
        <w:tab w:val="right" w:pos="9026"/>
      </w:tabs>
      <w:spacing w:after="0"/>
    </w:pPr>
  </w:style>
  <w:style w:type="character" w:customStyle="1" w:styleId="HeaderChar">
    <w:name w:val="Header Char"/>
    <w:basedOn w:val="DefaultParagraphFont"/>
    <w:link w:val="Header"/>
    <w:uiPriority w:val="99"/>
    <w:semiHidden/>
    <w:rsid w:val="00074D7A"/>
  </w:style>
  <w:style w:type="paragraph" w:styleId="Footer">
    <w:name w:val="footer"/>
    <w:basedOn w:val="Normal"/>
    <w:link w:val="FooterChar"/>
    <w:uiPriority w:val="99"/>
    <w:semiHidden/>
    <w:rsid w:val="00074D7A"/>
    <w:pPr>
      <w:tabs>
        <w:tab w:val="center" w:pos="4513"/>
        <w:tab w:val="right" w:pos="9026"/>
      </w:tabs>
      <w:spacing w:after="0"/>
    </w:pPr>
  </w:style>
  <w:style w:type="character" w:customStyle="1" w:styleId="FooterChar">
    <w:name w:val="Footer Char"/>
    <w:basedOn w:val="DefaultParagraphFont"/>
    <w:link w:val="Footer"/>
    <w:uiPriority w:val="99"/>
    <w:semiHidden/>
    <w:rsid w:val="0007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613359">
      <w:bodyDiv w:val="1"/>
      <w:marLeft w:val="0"/>
      <w:marRight w:val="0"/>
      <w:marTop w:val="0"/>
      <w:marBottom w:val="0"/>
      <w:divBdr>
        <w:top w:val="none" w:sz="0" w:space="0" w:color="auto"/>
        <w:left w:val="none" w:sz="0" w:space="0" w:color="auto"/>
        <w:bottom w:val="none" w:sz="0" w:space="0" w:color="auto"/>
        <w:right w:val="none" w:sz="0" w:space="0" w:color="auto"/>
      </w:divBdr>
      <w:divsChild>
        <w:div w:id="1884519502">
          <w:marLeft w:val="60"/>
          <w:marRight w:val="6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hyperlink" Target="https://github.com/ninadkan/WordPressBlogOnLampAndAzure/blob/master/scripts/V2/install.ps1" TargetMode="External"/><Relationship Id="rId26"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hyperlink" Target="https://portal.azure.com" TargetMode="External"/><Relationship Id="rId7" Type="http://schemas.openxmlformats.org/officeDocument/2006/relationships/endnotes" Target="endnotes.xml"/><Relationship Id="rId12" Type="http://schemas.openxmlformats.org/officeDocument/2006/relationships/hyperlink" Target="https://blogs.ninadkanthi.com/index.php/getting-wordpress-site-up-and-running-in-azure/" TargetMode="External"/><Relationship Id="rId17" Type="http://schemas.openxmlformats.org/officeDocument/2006/relationships/hyperlink" Target="https://github.com/ninadkan/WordPressBlogOnLampAndAzure/blob/master/scripts/V2/uninstall.ps1" TargetMode="External"/><Relationship Id="rId25" Type="http://schemas.openxmlformats.org/officeDocument/2006/relationships/image" Target="media/image5.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ninadkan/WordPressBlogOnLampAndAzure/blob/master/scripts/V2/install.ps1" TargetMode="External"/><Relationship Id="rId20" Type="http://schemas.openxmlformats.org/officeDocument/2006/relationships/hyperlink" Target="https://github.com/ninadkan/WordPressBlogOnLampAndAzure/blob/master/scripts/V2/parameters.ps1"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ithub.com/ninadkan/WordPressBlogOnLampAndAzure/tree/master/scripts/V2" TargetMode="External"/><Relationship Id="rId23" Type="http://schemas.openxmlformats.org/officeDocument/2006/relationships/hyperlink" Target="https://portal.azure.com" TargetMode="External"/><Relationship Id="rId28"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yperlink" Target="https://github.com/ninadkan/WordPressBlogOnLampAndAzure/blob/master/scripts/V2/uninstall.ps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 Id="rId22" Type="http://schemas.openxmlformats.org/officeDocument/2006/relationships/hyperlink" Target="https://github.com/ninadkan/WordPressBlogOnLampAndAzure/blob/master/scripts/V2/1-create-public-IP-connect-DNS.ps1" TargetMode="External"/><Relationship Id="rId27" Type="http://schemas.openxmlformats.org/officeDocument/2006/relationships/hyperlink" Target="https://github.com/ninadkan/WordPressBlogOnLampAndAzure/blob/master/scripts/V2/2-create-network.ps1" TargetMode="External"/><Relationship Id="rId30" Type="http://schemas.openxmlformats.org/officeDocument/2006/relationships/package" Target="embeddings/Microsoft_Visio_Drawing4.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0A6D9E3D-EB41-4987-BAB8-C4EFB408101D}"/>
      </w:docPartPr>
      <w:docPartBody>
        <w:p w:rsidR="008913F5" w:rsidRDefault="00B0504A">
          <w:r w:rsidRPr="00D26DED">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192"/>
    <w:rsid w:val="00212192"/>
    <w:rsid w:val="003F3F25"/>
    <w:rsid w:val="0074231D"/>
    <w:rsid w:val="008913F5"/>
    <w:rsid w:val="009E6BB8"/>
    <w:rsid w:val="00B0504A"/>
    <w:rsid w:val="00C90444"/>
    <w:rsid w:val="00E54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0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V2: Highly Available, Scalable WordPress Web site on Azure</PostTitle>
  <PostDate>2019-05-23T12:47:33Z</PostDate>
  <PostID>125</PostID>
  <Category1/>
  <Category2/>
  <Category3/>
  <Category4/>
  <Category5/>
  <Category6/>
  <Category7/>
  <Category8/>
  <Category9/>
  <Category10/>
  <Account>0d430c5f-9e43-4eff-9e71-73c6c95f144a</Account>
  <Enclosure/>
  <ProviderInfo>
    <PostURL/>
    <API/>
    <Categories/>
    <Trackbacks/>
    <Enclosures/>
    <BlogName/>
    <ImagePostAddress/>
  </ProviderInfo>
  <DefaultAccountEnsured/>
  <PublishedAccount>0d430c5f-9e43-4eff-9e71-73c6c95f144a</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2019-05-23T12:47:00Z</dcterms:created>
  <dcterms:modified xsi:type="dcterms:W3CDTF">2019-05-24T00:42:00Z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ninadk@microsoft.com</vt:lpwstr>
  </property>
  <property fmtid="{D5CDD505-2E9C-101B-9397-08002B2CF9AE}" pid="5" name="MSIP_Label_f42aa342-8706-4288-bd11-ebb85995028c_SetDate">
    <vt:lpwstr>2019-05-24T00:42:17.4350198Z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95bc0c28-5d85-458e-9f52-3dfa534c17ba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