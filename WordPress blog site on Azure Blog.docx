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hAnsiTheme="minorHAnsi"/>
          <w:color w:val="auto"/>
          <w:sz w:val="2"/>
          <w:szCs w:val="2"/>
        </w:rPr>
        <w:id w:val="89512093"/>
        <w:lock w:val="sdtContentLocked"/>
        <w:group/>
      </w:sdtPr>
      <w:sdtEndPr/>
      <w:sdtContent>
        <w:p w14:paraId="49133313" w14:textId="009B2CEF" w:rsidR="00BB6574" w:rsidRDefault="00BB6574" w:rsidP="00BB6574">
          <w:pPr>
            <w:pStyle w:val="PublishStatus"/>
          </w:pPr>
          <w:r>
            <w:t>This post was published to Ninad Kanthi&amp;#039;s Blog at 01:02:43 24/04/2019</w:t>
          </w:r>
        </w:p>
        <w:sdt>
          <w:sdtPr>
            <w:alias w:val="Post Title"/>
            <w:id w:val="89512082"/>
            <w:placeholder>
              <w:docPart w:val="89512082"/>
            </w:placeholder>
            <w:dataBinding w:xpath="/ns0:BlogPostInfo/ns0:PostTitle" w:storeItemID="{5F329CAD-B019-4FA6-9FEF-74898909AD20}"/>
            <w:text/>
          </w:sdtPr>
          <w:sdtEndPr/>
          <w:sdtContent>
            <w:p w14:paraId="6CB049A2" w14:textId="3E86A6C1" w:rsidR="006A547C" w:rsidRDefault="00BB6574">
              <w:pPr>
                <w:pStyle w:val="Publishwithline"/>
              </w:pPr>
              <w:r>
                <w:t>WordPress blog site on Azure</w:t>
              </w:r>
            </w:p>
          </w:sdtContent>
        </w:sdt>
        <w:p w14:paraId="4205CADB" w14:textId="77777777" w:rsidR="006A547C" w:rsidRDefault="006A547C">
          <w:pPr>
            <w:pStyle w:val="underline"/>
          </w:pPr>
        </w:p>
        <w:p w14:paraId="13E175D4" w14:textId="77777777" w:rsidR="00BB6574" w:rsidRDefault="00BB6574" w:rsidP="00BB6574">
          <w:pPr>
            <w:pStyle w:val="PadderBetweenTitleandProperties"/>
          </w:pPr>
        </w:p>
        <w:p w14:paraId="64323E1E" w14:textId="499B0B82" w:rsidR="00BB6574" w:rsidRDefault="00BB6574" w:rsidP="00BB6574">
          <w:pPr>
            <w:pStyle w:val="Categories"/>
            <w:rPr>
              <w:sz w:val="2"/>
              <w:szCs w:val="2"/>
            </w:rPr>
          </w:pPr>
          <w:r>
            <w:t>Category</w:t>
          </w:r>
          <w:r>
            <w:tab/>
          </w:r>
          <w:sdt>
            <w:sdtPr>
              <w:id w:val="727350895"/>
              <w:placeholder>
                <w:docPart w:val="727350895"/>
              </w:placeholder>
              <w:dataBinding w:prefixMappings="xmlns:ns0 = 'http://www.microsoft.com/Office/Word/BlogTool'" w:xpath="/ns0:BlogPostInfo/ns0:Category1" w:storeItemID="{5F329CAD-B019-4FA6-9FEF-74898909AD20}"/>
              <w:comboBox w:lastValue="LAMP">
                <w:listItem w:displayText="AdaFruit" w:value="AdaFruit"/>
                <w:listItem w:displayText="APACHE" w:value="APACHE"/>
                <w:listItem w:displayText="ASP.NET" w:value="ASP.NET"/>
                <w:listItem w:displayText="Authentication" w:value="Authentication"/>
                <w:listItem w:displayText="Azure" w:value="Azure"/>
                <w:listItem w:displayText="Azure Active Directory" w:value="Azure Active Directory"/>
                <w:listItem w:displayText="IoT;" w:value="IoT;"/>
                <w:listItem w:displayText="JWT" w:value="JWT"/>
                <w:listItem w:displayText="LAMP" w:value="LAMP"/>
                <w:listItem w:displayText="Linux" w:value="Linux"/>
                <w:listItem w:displayText="MySQL" w:value="MySQL"/>
                <w:listItem w:displayText="PHP" w:value="PHP"/>
                <w:listItem w:displayText="PowerShell" w:value="PowerShell"/>
                <w:listItem w:displayText="Python" w:value="Python"/>
                <w:listItem w:displayText="Raspberry Pi" w:value="Raspberry Pi"/>
                <w:listItem w:displayText="Uncategorized" w:value="Uncategorized"/>
                <w:listItem w:displayText="Web App" w:value="Web App"/>
                <w:listItem w:displayText="none" w:value=" "/>
              </w:comboBox>
            </w:sdtPr>
            <w:sdtEndPr/>
            <w:sdtContent>
              <w:r>
                <w:t>LAMP</w:t>
              </w:r>
            </w:sdtContent>
          </w:sdt>
          <w:r>
            <w:t xml:space="preserve"> ; </w:t>
          </w:r>
          <w:sdt>
            <w:sdtPr>
              <w:id w:val="640537229"/>
              <w:placeholder>
                <w:docPart w:val="640537229"/>
              </w:placeholder>
              <w:dataBinding w:prefixMappings="xmlns:ns0 = 'http://www.microsoft.com/Office/Word/BlogTool'" w:xpath="/ns0:BlogPostInfo/ns0:Category2" w:storeItemID="{5F329CAD-B019-4FA6-9FEF-74898909AD20}"/>
              <w:comboBox w:lastValue="Azure">
                <w:listItem w:displayText="AdaFruit" w:value="AdaFruit"/>
                <w:listItem w:displayText="APACHE" w:value="APACHE"/>
                <w:listItem w:displayText="ASP.NET" w:value="ASP.NET"/>
                <w:listItem w:displayText="Authentication" w:value="Authentication"/>
                <w:listItem w:displayText="Azure" w:value="Azure"/>
                <w:listItem w:displayText="Azure Active Directory" w:value="Azure Active Directory"/>
                <w:listItem w:displayText="IoT;" w:value="IoT;"/>
                <w:listItem w:displayText="JWT" w:value="JWT"/>
                <w:listItem w:displayText="LAMP" w:value="LAMP"/>
                <w:listItem w:displayText="Linux" w:value="Linux"/>
                <w:listItem w:displayText="MySQL" w:value="MySQL"/>
                <w:listItem w:displayText="PHP" w:value="PHP"/>
                <w:listItem w:displayText="PowerShell" w:value="PowerShell"/>
                <w:listItem w:displayText="Python" w:value="Python"/>
                <w:listItem w:displayText="Raspberry Pi" w:value="Raspberry Pi"/>
                <w:listItem w:displayText="Uncategorized" w:value="Uncategorized"/>
                <w:listItem w:displayText="Web App" w:value="Web App"/>
                <w:listItem w:displayText="none" w:value=" "/>
              </w:comboBox>
            </w:sdtPr>
            <w:sdtEndPr/>
            <w:sdtContent>
              <w:r>
                <w:t>Azure</w:t>
              </w:r>
            </w:sdtContent>
          </w:sdt>
          <w:r>
            <w:t xml:space="preserve"> ; </w:t>
          </w:r>
          <w:sdt>
            <w:sdtPr>
              <w:id w:val="1417981597"/>
              <w:placeholder>
                <w:docPart w:val="1417981597"/>
              </w:placeholder>
              <w:dataBinding w:prefixMappings="xmlns:ns0 = 'http://www.microsoft.com/Office/Word/BlogTool'" w:xpath="/ns0:BlogPostInfo/ns0:Category3" w:storeItemID="{5F329CAD-B019-4FA6-9FEF-74898909AD20}"/>
              <w:comboBox w:lastValue="PHP">
                <w:listItem w:displayText="AdaFruit" w:value="AdaFruit"/>
                <w:listItem w:displayText="APACHE" w:value="APACHE"/>
                <w:listItem w:displayText="ASP.NET" w:value="ASP.NET"/>
                <w:listItem w:displayText="Authentication" w:value="Authentication"/>
                <w:listItem w:displayText="Azure" w:value="Azure"/>
                <w:listItem w:displayText="Azure Active Directory" w:value="Azure Active Directory"/>
                <w:listItem w:displayText="IoT;" w:value="IoT;"/>
                <w:listItem w:displayText="JWT" w:value="JWT"/>
                <w:listItem w:displayText="LAMP" w:value="LAMP"/>
                <w:listItem w:displayText="Linux" w:value="Linux"/>
                <w:listItem w:displayText="MySQL" w:value="MySQL"/>
                <w:listItem w:displayText="PHP" w:value="PHP"/>
                <w:listItem w:displayText="PowerShell" w:value="PowerShell"/>
                <w:listItem w:displayText="Python" w:value="Python"/>
                <w:listItem w:displayText="Raspberry Pi" w:value="Raspberry Pi"/>
                <w:listItem w:displayText="Uncategorized" w:value="Uncategorized"/>
                <w:listItem w:displayText="Web App" w:value="Web App"/>
                <w:listItem w:displayText="none" w:value=" "/>
              </w:comboBox>
            </w:sdtPr>
            <w:sdtEndPr/>
            <w:sdtContent>
              <w:r>
                <w:t>PHP</w:t>
              </w:r>
            </w:sdtContent>
          </w:sdt>
          <w:r>
            <w:t xml:space="preserve"> ; </w:t>
          </w:r>
          <w:sdt>
            <w:sdtPr>
              <w:id w:val="-1943754286"/>
              <w:placeholder>
                <w:docPart w:val="2351213010"/>
              </w:placeholder>
              <w:dataBinding w:prefixMappings="xmlns:ns0 = 'http://www.microsoft.com/Office/Word/BlogTool'" w:xpath="/ns0:BlogPostInfo/ns0:Category4" w:storeItemID="{5F329CAD-B019-4FA6-9FEF-74898909AD20}"/>
              <w:comboBox w:lastValue="APACHE">
                <w:listItem w:displayText="AdaFruit" w:value="AdaFruit"/>
                <w:listItem w:displayText="APACHE" w:value="APACHE"/>
                <w:listItem w:displayText="ASP.NET" w:value="ASP.NET"/>
                <w:listItem w:displayText="Authentication" w:value="Authentication"/>
                <w:listItem w:displayText="Azure" w:value="Azure"/>
                <w:listItem w:displayText="Azure Active Directory" w:value="Azure Active Directory"/>
                <w:listItem w:displayText="IoT;" w:value="IoT;"/>
                <w:listItem w:displayText="JWT" w:value="JWT"/>
                <w:listItem w:displayText="LAMP" w:value="LAMP"/>
                <w:listItem w:displayText="Linux" w:value="Linux"/>
                <w:listItem w:displayText="MySQL" w:value="MySQL"/>
                <w:listItem w:displayText="PHP" w:value="PHP"/>
                <w:listItem w:displayText="PowerShell" w:value="PowerShell"/>
                <w:listItem w:displayText="Python" w:value="Python"/>
                <w:listItem w:displayText="Raspberry Pi" w:value="Raspberry Pi"/>
                <w:listItem w:displayText="Uncategorized" w:value="Uncategorized"/>
                <w:listItem w:displayText="Web App" w:value="Web App"/>
                <w:listItem w:displayText="none" w:value=" "/>
              </w:comboBox>
            </w:sdtPr>
            <w:sdtEndPr/>
            <w:sdtContent>
              <w:r>
                <w:t>APACHE</w:t>
              </w:r>
            </w:sdtContent>
          </w:sdt>
          <w:r>
            <w:t xml:space="preserve"> ; </w:t>
          </w:r>
          <w:sdt>
            <w:sdtPr>
              <w:id w:val="-840004259"/>
              <w:placeholder>
                <w:docPart w:val="3454963037"/>
              </w:placeholder>
              <w:dataBinding w:prefixMappings="xmlns:ns0 = 'http://www.microsoft.com/Office/Word/BlogTool'" w:xpath="/ns0:BlogPostInfo/ns0:Category5" w:storeItemID="{5F329CAD-B019-4FA6-9FEF-74898909AD20}"/>
              <w:comboBox w:lastValue="MySQL">
                <w:listItem w:displayText="AdaFruit" w:value="AdaFruit"/>
                <w:listItem w:displayText="APACHE" w:value="APACHE"/>
                <w:listItem w:displayText="ASP.NET" w:value="ASP.NET"/>
                <w:listItem w:displayText="Authentication" w:value="Authentication"/>
                <w:listItem w:displayText="Azure" w:value="Azure"/>
                <w:listItem w:displayText="Azure Active Directory" w:value="Azure Active Directory"/>
                <w:listItem w:displayText="IoT;" w:value="IoT;"/>
                <w:listItem w:displayText="JWT" w:value="JWT"/>
                <w:listItem w:displayText="LAMP" w:value="LAMP"/>
                <w:listItem w:displayText="Linux" w:value="Linux"/>
                <w:listItem w:displayText="MySQL" w:value="MySQL"/>
                <w:listItem w:displayText="PHP" w:value="PHP"/>
                <w:listItem w:displayText="PowerShell" w:value="PowerShell"/>
                <w:listItem w:displayText="Python" w:value="Python"/>
                <w:listItem w:displayText="Raspberry Pi" w:value="Raspberry Pi"/>
                <w:listItem w:displayText="Uncategorized" w:value="Uncategorized"/>
                <w:listItem w:displayText="Web App" w:value="Web App"/>
                <w:listItem w:displayText="none" w:value=" "/>
              </w:comboBox>
            </w:sdtPr>
            <w:sdtEndPr/>
            <w:sdtContent>
              <w:r>
                <w:t>MySQL</w:t>
              </w:r>
            </w:sdtContent>
          </w:sdt>
          <w:r>
            <w:t xml:space="preserve"> ; </w:t>
          </w:r>
          <w:sdt>
            <w:sdtPr>
              <w:id w:val="-656544537"/>
              <w:placeholder>
                <w:docPart w:val="3638422759"/>
              </w:placeholder>
              <w:dataBinding w:prefixMappings="xmlns:ns0 = 'http://www.microsoft.com/Office/Word/BlogTool'" w:xpath="/ns0:BlogPostInfo/ns0:Category6" w:storeItemID="{5F329CAD-B019-4FA6-9FEF-74898909AD20}"/>
              <w:comboBox w:lastValue="PowerShell">
                <w:listItem w:displayText="AdaFruit" w:value="AdaFruit"/>
                <w:listItem w:displayText="APACHE" w:value="APACHE"/>
                <w:listItem w:displayText="ASP.NET" w:value="ASP.NET"/>
                <w:listItem w:displayText="Authentication" w:value="Authentication"/>
                <w:listItem w:displayText="Azure" w:value="Azure"/>
                <w:listItem w:displayText="Azure Active Directory" w:value="Azure Active Directory"/>
                <w:listItem w:displayText="IoT;" w:value="IoT;"/>
                <w:listItem w:displayText="JWT" w:value="JWT"/>
                <w:listItem w:displayText="LAMP" w:value="LAMP"/>
                <w:listItem w:displayText="Linux" w:value="Linux"/>
                <w:listItem w:displayText="MySQL" w:value="MySQL"/>
                <w:listItem w:displayText="PHP" w:value="PHP"/>
                <w:listItem w:displayText="PowerShell" w:value="PowerShell"/>
                <w:listItem w:displayText="Python" w:value="Python"/>
                <w:listItem w:displayText="Raspberry Pi" w:value="Raspberry Pi"/>
                <w:listItem w:displayText="Uncategorized" w:value="Uncategorized"/>
                <w:listItem w:displayText="Web App" w:value="Web App"/>
                <w:listItem w:displayText="none" w:value=" "/>
              </w:comboBox>
            </w:sdtPr>
            <w:sdtEndPr/>
            <w:sdtContent>
              <w:r>
                <w:t>PowerShell</w:t>
              </w:r>
            </w:sdtContent>
          </w:sdt>
          <w:r>
            <w:t xml:space="preserve"> ; </w:t>
          </w:r>
          <w:sdt>
            <w:sdtPr>
              <w:id w:val="1246607987"/>
              <w:placeholder>
                <w:docPart w:val="1246607987"/>
              </w:placeholder>
              <w:dataBinding w:prefixMappings="xmlns:ns0 = 'http://www.microsoft.com/Office/Word/BlogTool'" w:xpath="/ns0:BlogPostInfo/ns0:Category7" w:storeItemID="{5F329CAD-B019-4FA6-9FEF-74898909AD20}"/>
              <w:comboBox w:lastValue="Linux">
                <w:listItem w:displayText="AdaFruit" w:value="AdaFruit"/>
                <w:listItem w:displayText="APACHE" w:value="APACHE"/>
                <w:listItem w:displayText="ASP.NET" w:value="ASP.NET"/>
                <w:listItem w:displayText="Authentication" w:value="Authentication"/>
                <w:listItem w:displayText="Azure" w:value="Azure"/>
                <w:listItem w:displayText="Azure Active Directory" w:value="Azure Active Directory"/>
                <w:listItem w:displayText="IoT;" w:value="IoT;"/>
                <w:listItem w:displayText="JWT" w:value="JWT"/>
                <w:listItem w:displayText="LAMP" w:value="LAMP"/>
                <w:listItem w:displayText="Linux" w:value="Linux"/>
                <w:listItem w:displayText="MySQL" w:value="MySQL"/>
                <w:listItem w:displayText="PHP" w:value="PHP"/>
                <w:listItem w:displayText="PowerShell" w:value="PowerShell"/>
                <w:listItem w:displayText="Python" w:value="Python"/>
                <w:listItem w:displayText="Raspberry Pi" w:value="Raspberry Pi"/>
                <w:listItem w:displayText="Uncategorized" w:value="Uncategorized"/>
                <w:listItem w:displayText="Web App" w:value="Web App"/>
                <w:listItem w:displayText="none" w:value=" "/>
              </w:comboBox>
            </w:sdtPr>
            <w:sdtEndPr/>
            <w:sdtContent>
              <w:r>
                <w:t>Linux</w:t>
              </w:r>
            </w:sdtContent>
          </w:sdt>
        </w:p>
        <w:p w14:paraId="734408E6" w14:textId="2FEE4DFA" w:rsidR="006A547C" w:rsidRDefault="004E3ADB">
          <w:pPr>
            <w:pStyle w:val="PadderBetweenControlandBody"/>
          </w:pPr>
        </w:p>
      </w:sdtContent>
    </w:sdt>
    <w:p w14:paraId="267B837C" w14:textId="77777777" w:rsidR="00BB6574" w:rsidRDefault="00BB6574" w:rsidP="00BB6574">
      <w:pPr>
        <w:jc w:val="both"/>
      </w:pPr>
      <w:r>
        <w:t>If you would like to start your own blog, are technically minded, don’t mind installing free software and also want the blog web-site to be professional looking without writing much code, then you’ve reached the right address on the net.</w:t>
      </w:r>
    </w:p>
    <w:p w14:paraId="6B6FFCE4" w14:textId="77777777" w:rsidR="00BB6574" w:rsidRDefault="00BB6574" w:rsidP="00BB6574">
      <w:pPr>
        <w:jc w:val="both"/>
      </w:pPr>
      <w:r>
        <w:t>This article explains provides the step-by-step guide on creating a professional blog web site using LAMP</w:t>
      </w:r>
      <w:r>
        <w:rPr>
          <w:rStyle w:val="FootnoteReference"/>
        </w:rPr>
        <w:footnoteReference w:id="1"/>
      </w:r>
      <w:r>
        <w:t xml:space="preserve"> stack with </w:t>
      </w:r>
      <w:hyperlink r:id="rId11" w:history="1">
        <w:r w:rsidRPr="00A6261B">
          <w:rPr>
            <w:rStyle w:val="Hyperlink"/>
          </w:rPr>
          <w:t>WordPress</w:t>
        </w:r>
      </w:hyperlink>
      <w:r>
        <w:t xml:space="preserve">® on </w:t>
      </w:r>
      <w:hyperlink r:id="rId12" w:history="1">
        <w:r w:rsidRPr="00CE66D8">
          <w:rPr>
            <w:rStyle w:val="Hyperlink"/>
          </w:rPr>
          <w:t>Azure</w:t>
        </w:r>
      </w:hyperlink>
      <w:r>
        <w:t xml:space="preserve">. </w:t>
      </w:r>
    </w:p>
    <w:p w14:paraId="4245B6A8" w14:textId="77777777" w:rsidR="00BB6574" w:rsidRDefault="00BB6574" w:rsidP="00BB6574">
      <w:pPr>
        <w:jc w:val="both"/>
      </w:pPr>
      <w:r>
        <w:t xml:space="preserve">Caveat: Although this document provides step-by-step guide as much as possible, reader is expected to have familiarity with Linux and Azure (Microsoft cloud offering). Most of the scripts needed for this setup are available from this GitHub repository: </w:t>
      </w:r>
      <w:hyperlink r:id="rId13" w:history="1">
        <w:r w:rsidRPr="009775DF">
          <w:rPr>
            <w:rStyle w:val="Hyperlink"/>
          </w:rPr>
          <w:t>https://github.com/ninadkan/WordPressBlogOnLampAndAzure</w:t>
        </w:r>
      </w:hyperlink>
      <w:r>
        <w:t xml:space="preserve"> </w:t>
      </w:r>
    </w:p>
    <w:sdt>
      <w:sdtPr>
        <w:rPr>
          <w:rFonts w:asciiTheme="minorHAnsi" w:eastAsiaTheme="minorEastAsia" w:hAnsiTheme="minorHAnsi" w:cstheme="minorBidi"/>
          <w:color w:val="auto"/>
          <w:sz w:val="22"/>
          <w:szCs w:val="20"/>
          <w:lang w:val="en-GB" w:eastAsia="en-GB"/>
        </w:rPr>
        <w:id w:val="1515880488"/>
        <w:docPartObj>
          <w:docPartGallery w:val="Table of Contents"/>
          <w:docPartUnique/>
        </w:docPartObj>
      </w:sdtPr>
      <w:sdtEndPr>
        <w:rPr>
          <w:b/>
          <w:bCs/>
          <w:noProof/>
        </w:rPr>
      </w:sdtEndPr>
      <w:sdtContent>
        <w:p w14:paraId="077D2061" w14:textId="77777777" w:rsidR="00BB6574" w:rsidRDefault="00BB6574" w:rsidP="00BB6574">
          <w:pPr>
            <w:pStyle w:val="TOCHeading"/>
          </w:pPr>
          <w:r>
            <w:t>Contents</w:t>
          </w:r>
        </w:p>
        <w:p w14:paraId="3852685B" w14:textId="0AE0E1A7" w:rsidR="00BB6574" w:rsidRDefault="00BB6574">
          <w:pPr>
            <w:pStyle w:val="TOC1"/>
            <w:tabs>
              <w:tab w:val="right" w:leader="dot" w:pos="9350"/>
            </w:tabs>
            <w:rPr>
              <w:rFonts w:eastAsiaTheme="minorEastAsia"/>
              <w:noProof/>
              <w:lang w:eastAsia="en-GB"/>
            </w:rPr>
          </w:pPr>
          <w:r>
            <w:fldChar w:fldCharType="begin"/>
          </w:r>
          <w:r>
            <w:instrText xml:space="preserve"> TOC \o "1-3" \h \z \u </w:instrText>
          </w:r>
          <w:r>
            <w:fldChar w:fldCharType="separate"/>
          </w:r>
          <w:hyperlink w:anchor="_Toc6960040" w:history="1">
            <w:r w:rsidRPr="00E40A95">
              <w:rPr>
                <w:rStyle w:val="Hyperlink"/>
                <w:noProof/>
              </w:rPr>
              <w:t>Azure Subscription</w:t>
            </w:r>
            <w:r>
              <w:rPr>
                <w:noProof/>
                <w:webHidden/>
              </w:rPr>
              <w:tab/>
            </w:r>
            <w:r>
              <w:rPr>
                <w:noProof/>
                <w:webHidden/>
              </w:rPr>
              <w:fldChar w:fldCharType="begin"/>
            </w:r>
            <w:r>
              <w:rPr>
                <w:noProof/>
                <w:webHidden/>
              </w:rPr>
              <w:instrText xml:space="preserve"> PAGEREF _Toc6960040 \h </w:instrText>
            </w:r>
            <w:r>
              <w:rPr>
                <w:noProof/>
                <w:webHidden/>
              </w:rPr>
            </w:r>
            <w:r>
              <w:rPr>
                <w:noProof/>
                <w:webHidden/>
              </w:rPr>
              <w:fldChar w:fldCharType="separate"/>
            </w:r>
            <w:r>
              <w:rPr>
                <w:noProof/>
                <w:webHidden/>
              </w:rPr>
              <w:t>1</w:t>
            </w:r>
            <w:r>
              <w:rPr>
                <w:noProof/>
                <w:webHidden/>
              </w:rPr>
              <w:fldChar w:fldCharType="end"/>
            </w:r>
          </w:hyperlink>
        </w:p>
        <w:p w14:paraId="4C7A4486" w14:textId="0EE7F8E2" w:rsidR="00BB6574" w:rsidRDefault="004E3ADB">
          <w:pPr>
            <w:pStyle w:val="TOC3"/>
            <w:tabs>
              <w:tab w:val="right" w:leader="dot" w:pos="9350"/>
            </w:tabs>
            <w:rPr>
              <w:rFonts w:eastAsiaTheme="minorEastAsia"/>
              <w:noProof/>
              <w:lang w:eastAsia="en-GB"/>
            </w:rPr>
          </w:pPr>
          <w:hyperlink w:anchor="_Toc6960041" w:history="1">
            <w:r w:rsidR="00BB6574" w:rsidRPr="00E40A95">
              <w:rPr>
                <w:rStyle w:val="Hyperlink"/>
                <w:noProof/>
              </w:rPr>
              <w:t>Non Free Tier</w:t>
            </w:r>
            <w:r w:rsidR="00BB6574">
              <w:rPr>
                <w:noProof/>
                <w:webHidden/>
              </w:rPr>
              <w:tab/>
            </w:r>
            <w:r w:rsidR="00BB6574">
              <w:rPr>
                <w:noProof/>
                <w:webHidden/>
              </w:rPr>
              <w:fldChar w:fldCharType="begin"/>
            </w:r>
            <w:r w:rsidR="00BB6574">
              <w:rPr>
                <w:noProof/>
                <w:webHidden/>
              </w:rPr>
              <w:instrText xml:space="preserve"> PAGEREF _Toc6960041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09A39DE0" w14:textId="2E5A10E4" w:rsidR="00BB6574" w:rsidRDefault="004E3ADB">
          <w:pPr>
            <w:pStyle w:val="TOC1"/>
            <w:tabs>
              <w:tab w:val="right" w:leader="dot" w:pos="9350"/>
            </w:tabs>
            <w:rPr>
              <w:rFonts w:eastAsiaTheme="minorEastAsia"/>
              <w:noProof/>
              <w:lang w:eastAsia="en-GB"/>
            </w:rPr>
          </w:pPr>
          <w:hyperlink w:anchor="_Toc6960042" w:history="1">
            <w:r w:rsidR="00BB6574" w:rsidRPr="00E40A95">
              <w:rPr>
                <w:rStyle w:val="Hyperlink"/>
                <w:noProof/>
              </w:rPr>
              <w:t>Purchase Domain Name</w:t>
            </w:r>
            <w:r w:rsidR="00BB6574">
              <w:rPr>
                <w:noProof/>
                <w:webHidden/>
              </w:rPr>
              <w:tab/>
            </w:r>
            <w:r w:rsidR="00BB6574">
              <w:rPr>
                <w:noProof/>
                <w:webHidden/>
              </w:rPr>
              <w:fldChar w:fldCharType="begin"/>
            </w:r>
            <w:r w:rsidR="00BB6574">
              <w:rPr>
                <w:noProof/>
                <w:webHidden/>
              </w:rPr>
              <w:instrText xml:space="preserve"> PAGEREF _Toc6960042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64EC6201" w14:textId="5C60559A" w:rsidR="00BB6574" w:rsidRDefault="004E3ADB">
          <w:pPr>
            <w:pStyle w:val="TOC1"/>
            <w:tabs>
              <w:tab w:val="right" w:leader="dot" w:pos="9350"/>
            </w:tabs>
            <w:rPr>
              <w:rFonts w:eastAsiaTheme="minorEastAsia"/>
              <w:noProof/>
              <w:lang w:eastAsia="en-GB"/>
            </w:rPr>
          </w:pPr>
          <w:hyperlink w:anchor="_Toc6960043" w:history="1">
            <w:r w:rsidR="00BB6574" w:rsidRPr="00E40A95">
              <w:rPr>
                <w:rStyle w:val="Hyperlink"/>
                <w:noProof/>
              </w:rPr>
              <w:t>Bind a Host Name to the web app in Azure</w:t>
            </w:r>
            <w:r w:rsidR="00BB6574">
              <w:rPr>
                <w:noProof/>
                <w:webHidden/>
              </w:rPr>
              <w:tab/>
            </w:r>
            <w:r w:rsidR="00BB6574">
              <w:rPr>
                <w:noProof/>
                <w:webHidden/>
              </w:rPr>
              <w:fldChar w:fldCharType="begin"/>
            </w:r>
            <w:r w:rsidR="00BB6574">
              <w:rPr>
                <w:noProof/>
                <w:webHidden/>
              </w:rPr>
              <w:instrText xml:space="preserve"> PAGEREF _Toc6960043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5B78B314" w14:textId="15AC8A64" w:rsidR="00BB6574" w:rsidRDefault="004E3ADB">
          <w:pPr>
            <w:pStyle w:val="TOC1"/>
            <w:tabs>
              <w:tab w:val="right" w:leader="dot" w:pos="9350"/>
            </w:tabs>
            <w:rPr>
              <w:rFonts w:eastAsiaTheme="minorEastAsia"/>
              <w:noProof/>
              <w:lang w:eastAsia="en-GB"/>
            </w:rPr>
          </w:pPr>
          <w:hyperlink w:anchor="_Toc6960044" w:history="1">
            <w:r w:rsidR="00BB6574" w:rsidRPr="00E40A95">
              <w:rPr>
                <w:rStyle w:val="Hyperlink"/>
                <w:noProof/>
              </w:rPr>
              <w:t>Installing and configuring the Linux server</w:t>
            </w:r>
            <w:r w:rsidR="00BB6574">
              <w:rPr>
                <w:noProof/>
                <w:webHidden/>
              </w:rPr>
              <w:tab/>
            </w:r>
            <w:r w:rsidR="00BB6574">
              <w:rPr>
                <w:noProof/>
                <w:webHidden/>
              </w:rPr>
              <w:fldChar w:fldCharType="begin"/>
            </w:r>
            <w:r w:rsidR="00BB6574">
              <w:rPr>
                <w:noProof/>
                <w:webHidden/>
              </w:rPr>
              <w:instrText xml:space="preserve"> PAGEREF _Toc6960044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407AE3A0" w14:textId="3AC4A745" w:rsidR="00BB6574" w:rsidRDefault="004E3ADB">
          <w:pPr>
            <w:pStyle w:val="TOC1"/>
            <w:tabs>
              <w:tab w:val="right" w:leader="dot" w:pos="9350"/>
            </w:tabs>
            <w:rPr>
              <w:rFonts w:eastAsiaTheme="minorEastAsia"/>
              <w:noProof/>
              <w:lang w:eastAsia="en-GB"/>
            </w:rPr>
          </w:pPr>
          <w:hyperlink w:anchor="_Toc6960045" w:history="1">
            <w:r w:rsidR="00BB6574" w:rsidRPr="00E40A95">
              <w:rPr>
                <w:rStyle w:val="Hyperlink"/>
                <w:noProof/>
              </w:rPr>
              <w:t>Adding Non-Root user to the Linux server</w:t>
            </w:r>
            <w:r w:rsidR="00BB6574">
              <w:rPr>
                <w:noProof/>
                <w:webHidden/>
              </w:rPr>
              <w:tab/>
            </w:r>
            <w:r w:rsidR="00BB6574">
              <w:rPr>
                <w:noProof/>
                <w:webHidden/>
              </w:rPr>
              <w:fldChar w:fldCharType="begin"/>
            </w:r>
            <w:r w:rsidR="00BB6574">
              <w:rPr>
                <w:noProof/>
                <w:webHidden/>
              </w:rPr>
              <w:instrText xml:space="preserve"> PAGEREF _Toc6960045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457B5767" w14:textId="6BE6BC72" w:rsidR="00BB6574" w:rsidRDefault="004E3ADB">
          <w:pPr>
            <w:pStyle w:val="TOC1"/>
            <w:tabs>
              <w:tab w:val="right" w:leader="dot" w:pos="9350"/>
            </w:tabs>
            <w:rPr>
              <w:rFonts w:eastAsiaTheme="minorEastAsia"/>
              <w:noProof/>
              <w:lang w:eastAsia="en-GB"/>
            </w:rPr>
          </w:pPr>
          <w:hyperlink w:anchor="_Toc6960046" w:history="1">
            <w:r w:rsidR="00BB6574" w:rsidRPr="00E40A95">
              <w:rPr>
                <w:rStyle w:val="Hyperlink"/>
                <w:noProof/>
              </w:rPr>
              <w:t>Install and configure Apache</w:t>
            </w:r>
            <w:r w:rsidR="00BB6574">
              <w:rPr>
                <w:noProof/>
                <w:webHidden/>
              </w:rPr>
              <w:tab/>
            </w:r>
            <w:r w:rsidR="00BB6574">
              <w:rPr>
                <w:noProof/>
                <w:webHidden/>
              </w:rPr>
              <w:fldChar w:fldCharType="begin"/>
            </w:r>
            <w:r w:rsidR="00BB6574">
              <w:rPr>
                <w:noProof/>
                <w:webHidden/>
              </w:rPr>
              <w:instrText xml:space="preserve"> PAGEREF _Toc6960046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27D4E1F0" w14:textId="30E62ADF" w:rsidR="00BB6574" w:rsidRDefault="004E3ADB">
          <w:pPr>
            <w:pStyle w:val="TOC1"/>
            <w:tabs>
              <w:tab w:val="right" w:leader="dot" w:pos="9350"/>
            </w:tabs>
            <w:rPr>
              <w:rFonts w:eastAsiaTheme="minorEastAsia"/>
              <w:noProof/>
              <w:lang w:eastAsia="en-GB"/>
            </w:rPr>
          </w:pPr>
          <w:hyperlink w:anchor="_Toc6960047" w:history="1">
            <w:r w:rsidR="00BB6574" w:rsidRPr="00E40A95">
              <w:rPr>
                <w:rStyle w:val="Hyperlink"/>
                <w:noProof/>
              </w:rPr>
              <w:t>Static IP Address, DNS Name Label</w:t>
            </w:r>
            <w:r w:rsidR="00BB6574">
              <w:rPr>
                <w:noProof/>
                <w:webHidden/>
              </w:rPr>
              <w:tab/>
            </w:r>
            <w:r w:rsidR="00BB6574">
              <w:rPr>
                <w:noProof/>
                <w:webHidden/>
              </w:rPr>
              <w:fldChar w:fldCharType="begin"/>
            </w:r>
            <w:r w:rsidR="00BB6574">
              <w:rPr>
                <w:noProof/>
                <w:webHidden/>
              </w:rPr>
              <w:instrText xml:space="preserve"> PAGEREF _Toc6960047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2CEC6DA9" w14:textId="3148B0E9" w:rsidR="00BB6574" w:rsidRDefault="004E3ADB">
          <w:pPr>
            <w:pStyle w:val="TOC1"/>
            <w:tabs>
              <w:tab w:val="right" w:leader="dot" w:pos="9350"/>
            </w:tabs>
            <w:rPr>
              <w:rFonts w:eastAsiaTheme="minorEastAsia"/>
              <w:noProof/>
              <w:lang w:eastAsia="en-GB"/>
            </w:rPr>
          </w:pPr>
          <w:hyperlink w:anchor="_Toc6960048" w:history="1">
            <w:r w:rsidR="00BB6574" w:rsidRPr="00E40A95">
              <w:rPr>
                <w:rStyle w:val="Hyperlink"/>
                <w:noProof/>
              </w:rPr>
              <w:t>Install and Configure Azure DNS</w:t>
            </w:r>
            <w:r w:rsidR="00BB6574">
              <w:rPr>
                <w:noProof/>
                <w:webHidden/>
              </w:rPr>
              <w:tab/>
            </w:r>
            <w:r w:rsidR="00BB6574">
              <w:rPr>
                <w:noProof/>
                <w:webHidden/>
              </w:rPr>
              <w:fldChar w:fldCharType="begin"/>
            </w:r>
            <w:r w:rsidR="00BB6574">
              <w:rPr>
                <w:noProof/>
                <w:webHidden/>
              </w:rPr>
              <w:instrText xml:space="preserve"> PAGEREF _Toc6960048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0537AC16" w14:textId="3EFD9F23" w:rsidR="00BB6574" w:rsidRDefault="004E3ADB">
          <w:pPr>
            <w:pStyle w:val="TOC1"/>
            <w:tabs>
              <w:tab w:val="right" w:leader="dot" w:pos="9350"/>
            </w:tabs>
            <w:rPr>
              <w:rFonts w:eastAsiaTheme="minorEastAsia"/>
              <w:noProof/>
              <w:lang w:eastAsia="en-GB"/>
            </w:rPr>
          </w:pPr>
          <w:hyperlink w:anchor="_Toc6960049" w:history="1">
            <w:r w:rsidR="00BB6574" w:rsidRPr="00E40A95">
              <w:rPr>
                <w:rStyle w:val="Hyperlink"/>
                <w:noProof/>
              </w:rPr>
              <w:t>Install and configure MySQL Database</w:t>
            </w:r>
            <w:r w:rsidR="00BB6574">
              <w:rPr>
                <w:noProof/>
                <w:webHidden/>
              </w:rPr>
              <w:tab/>
            </w:r>
            <w:r w:rsidR="00BB6574">
              <w:rPr>
                <w:noProof/>
                <w:webHidden/>
              </w:rPr>
              <w:fldChar w:fldCharType="begin"/>
            </w:r>
            <w:r w:rsidR="00BB6574">
              <w:rPr>
                <w:noProof/>
                <w:webHidden/>
              </w:rPr>
              <w:instrText xml:space="preserve"> PAGEREF _Toc6960049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43D18A9B" w14:textId="29783E35" w:rsidR="00BB6574" w:rsidRDefault="004E3ADB">
          <w:pPr>
            <w:pStyle w:val="TOC1"/>
            <w:tabs>
              <w:tab w:val="right" w:leader="dot" w:pos="9350"/>
            </w:tabs>
            <w:rPr>
              <w:rFonts w:eastAsiaTheme="minorEastAsia"/>
              <w:noProof/>
              <w:lang w:eastAsia="en-GB"/>
            </w:rPr>
          </w:pPr>
          <w:hyperlink w:anchor="_Toc6960050" w:history="1">
            <w:r w:rsidR="00BB6574" w:rsidRPr="00E40A95">
              <w:rPr>
                <w:rStyle w:val="Hyperlink"/>
                <w:noProof/>
              </w:rPr>
              <w:t>Install and configure phpMyAdmin</w:t>
            </w:r>
            <w:r w:rsidR="00BB6574">
              <w:rPr>
                <w:noProof/>
                <w:webHidden/>
              </w:rPr>
              <w:tab/>
            </w:r>
            <w:r w:rsidR="00BB6574">
              <w:rPr>
                <w:noProof/>
                <w:webHidden/>
              </w:rPr>
              <w:fldChar w:fldCharType="begin"/>
            </w:r>
            <w:r w:rsidR="00BB6574">
              <w:rPr>
                <w:noProof/>
                <w:webHidden/>
              </w:rPr>
              <w:instrText xml:space="preserve"> PAGEREF _Toc6960050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58BF2224" w14:textId="76378845" w:rsidR="00BB6574" w:rsidRDefault="004E3ADB">
          <w:pPr>
            <w:pStyle w:val="TOC1"/>
            <w:tabs>
              <w:tab w:val="right" w:leader="dot" w:pos="9350"/>
            </w:tabs>
            <w:rPr>
              <w:rFonts w:eastAsiaTheme="minorEastAsia"/>
              <w:noProof/>
              <w:lang w:eastAsia="en-GB"/>
            </w:rPr>
          </w:pPr>
          <w:hyperlink w:anchor="_Toc6960051" w:history="1">
            <w:r w:rsidR="00BB6574" w:rsidRPr="00E40A95">
              <w:rPr>
                <w:rStyle w:val="Hyperlink"/>
                <w:noProof/>
              </w:rPr>
              <w:t>Install and configure PHP</w:t>
            </w:r>
            <w:r w:rsidR="00BB6574">
              <w:rPr>
                <w:noProof/>
                <w:webHidden/>
              </w:rPr>
              <w:tab/>
            </w:r>
            <w:r w:rsidR="00BB6574">
              <w:rPr>
                <w:noProof/>
                <w:webHidden/>
              </w:rPr>
              <w:fldChar w:fldCharType="begin"/>
            </w:r>
            <w:r w:rsidR="00BB6574">
              <w:rPr>
                <w:noProof/>
                <w:webHidden/>
              </w:rPr>
              <w:instrText xml:space="preserve"> PAGEREF _Toc6960051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378DA402" w14:textId="024FBB66" w:rsidR="00BB6574" w:rsidRDefault="004E3ADB">
          <w:pPr>
            <w:pStyle w:val="TOC1"/>
            <w:tabs>
              <w:tab w:val="right" w:leader="dot" w:pos="9350"/>
            </w:tabs>
            <w:rPr>
              <w:rFonts w:eastAsiaTheme="minorEastAsia"/>
              <w:noProof/>
              <w:lang w:eastAsia="en-GB"/>
            </w:rPr>
          </w:pPr>
          <w:hyperlink w:anchor="_Toc6960052" w:history="1">
            <w:r w:rsidR="00BB6574" w:rsidRPr="00E40A95">
              <w:rPr>
                <w:rStyle w:val="Hyperlink"/>
                <w:noProof/>
              </w:rPr>
              <w:t>Install and configure WordPress</w:t>
            </w:r>
            <w:r w:rsidR="00BB6574">
              <w:rPr>
                <w:noProof/>
                <w:webHidden/>
              </w:rPr>
              <w:tab/>
            </w:r>
            <w:r w:rsidR="00BB6574">
              <w:rPr>
                <w:noProof/>
                <w:webHidden/>
              </w:rPr>
              <w:fldChar w:fldCharType="begin"/>
            </w:r>
            <w:r w:rsidR="00BB6574">
              <w:rPr>
                <w:noProof/>
                <w:webHidden/>
              </w:rPr>
              <w:instrText xml:space="preserve"> PAGEREF _Toc6960052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4FD9ADE7" w14:textId="6E569235" w:rsidR="00BB6574" w:rsidRDefault="004E3ADB">
          <w:pPr>
            <w:pStyle w:val="TOC1"/>
            <w:tabs>
              <w:tab w:val="right" w:leader="dot" w:pos="9350"/>
            </w:tabs>
            <w:rPr>
              <w:rFonts w:eastAsiaTheme="minorEastAsia"/>
              <w:noProof/>
              <w:lang w:eastAsia="en-GB"/>
            </w:rPr>
          </w:pPr>
          <w:hyperlink w:anchor="_Toc6960053" w:history="1">
            <w:r w:rsidR="00BB6574" w:rsidRPr="00E40A95">
              <w:rPr>
                <w:rStyle w:val="Hyperlink"/>
                <w:noProof/>
              </w:rPr>
              <w:t>Replacing default apache2 and WordPress web pages.</w:t>
            </w:r>
            <w:r w:rsidR="00BB6574">
              <w:rPr>
                <w:noProof/>
                <w:webHidden/>
              </w:rPr>
              <w:tab/>
            </w:r>
            <w:r w:rsidR="00BB6574">
              <w:rPr>
                <w:noProof/>
                <w:webHidden/>
              </w:rPr>
              <w:fldChar w:fldCharType="begin"/>
            </w:r>
            <w:r w:rsidR="00BB6574">
              <w:rPr>
                <w:noProof/>
                <w:webHidden/>
              </w:rPr>
              <w:instrText xml:space="preserve"> PAGEREF _Toc6960053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6CF15434" w14:textId="2F42109D" w:rsidR="00BB6574" w:rsidRDefault="004E3ADB">
          <w:pPr>
            <w:pStyle w:val="TOC2"/>
            <w:tabs>
              <w:tab w:val="right" w:leader="dot" w:pos="9350"/>
            </w:tabs>
            <w:rPr>
              <w:rFonts w:eastAsiaTheme="minorEastAsia"/>
              <w:noProof/>
              <w:lang w:eastAsia="en-GB"/>
            </w:rPr>
          </w:pPr>
          <w:hyperlink w:anchor="_Toc6960054" w:history="1">
            <w:r w:rsidR="00BB6574" w:rsidRPr="00E40A95">
              <w:rPr>
                <w:rStyle w:val="Hyperlink"/>
                <w:noProof/>
              </w:rPr>
              <w:t>WordPress configurations changes</w:t>
            </w:r>
            <w:r w:rsidR="00BB6574">
              <w:rPr>
                <w:noProof/>
                <w:webHidden/>
              </w:rPr>
              <w:tab/>
            </w:r>
            <w:r w:rsidR="00BB6574">
              <w:rPr>
                <w:noProof/>
                <w:webHidden/>
              </w:rPr>
              <w:fldChar w:fldCharType="begin"/>
            </w:r>
            <w:r w:rsidR="00BB6574">
              <w:rPr>
                <w:noProof/>
                <w:webHidden/>
              </w:rPr>
              <w:instrText xml:space="preserve"> PAGEREF _Toc6960054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01382E34" w14:textId="1677EB64" w:rsidR="00BB6574" w:rsidRDefault="004E3ADB">
          <w:pPr>
            <w:pStyle w:val="TOC2"/>
            <w:tabs>
              <w:tab w:val="right" w:leader="dot" w:pos="9350"/>
            </w:tabs>
            <w:rPr>
              <w:rFonts w:eastAsiaTheme="minorEastAsia"/>
              <w:noProof/>
              <w:lang w:eastAsia="en-GB"/>
            </w:rPr>
          </w:pPr>
          <w:hyperlink w:anchor="_Toc6960055" w:history="1">
            <w:r w:rsidR="00BB6574" w:rsidRPr="00E40A95">
              <w:rPr>
                <w:rStyle w:val="Hyperlink"/>
                <w:noProof/>
              </w:rPr>
              <w:t>Apache2 configuration changes</w:t>
            </w:r>
            <w:r w:rsidR="00BB6574">
              <w:rPr>
                <w:noProof/>
                <w:webHidden/>
              </w:rPr>
              <w:tab/>
            </w:r>
            <w:r w:rsidR="00BB6574">
              <w:rPr>
                <w:noProof/>
                <w:webHidden/>
              </w:rPr>
              <w:fldChar w:fldCharType="begin"/>
            </w:r>
            <w:r w:rsidR="00BB6574">
              <w:rPr>
                <w:noProof/>
                <w:webHidden/>
              </w:rPr>
              <w:instrText xml:space="preserve"> PAGEREF _Toc6960055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6351362A" w14:textId="448A9165" w:rsidR="00BB6574" w:rsidRDefault="004E3ADB">
          <w:pPr>
            <w:pStyle w:val="TOC1"/>
            <w:tabs>
              <w:tab w:val="right" w:leader="dot" w:pos="9350"/>
            </w:tabs>
            <w:rPr>
              <w:rFonts w:eastAsiaTheme="minorEastAsia"/>
              <w:noProof/>
              <w:lang w:eastAsia="en-GB"/>
            </w:rPr>
          </w:pPr>
          <w:hyperlink w:anchor="_Toc6960056" w:history="1">
            <w:r w:rsidR="00BB6574" w:rsidRPr="00E40A95">
              <w:rPr>
                <w:rStyle w:val="Hyperlink"/>
                <w:noProof/>
              </w:rPr>
              <w:t>Configurin</w:t>
            </w:r>
            <w:r w:rsidR="00BB6574" w:rsidRPr="00E40A95">
              <w:rPr>
                <w:rStyle w:val="Hyperlink"/>
                <w:noProof/>
              </w:rPr>
              <w:t>g</w:t>
            </w:r>
            <w:r w:rsidR="00BB6574" w:rsidRPr="00E40A95">
              <w:rPr>
                <w:rStyle w:val="Hyperlink"/>
                <w:noProof/>
              </w:rPr>
              <w:t xml:space="preserve"> SSH</w:t>
            </w:r>
            <w:r w:rsidR="00BB6574">
              <w:rPr>
                <w:noProof/>
                <w:webHidden/>
              </w:rPr>
              <w:tab/>
            </w:r>
            <w:r w:rsidR="00BB6574">
              <w:rPr>
                <w:noProof/>
                <w:webHidden/>
              </w:rPr>
              <w:fldChar w:fldCharType="begin"/>
            </w:r>
            <w:r w:rsidR="00BB6574">
              <w:rPr>
                <w:noProof/>
                <w:webHidden/>
              </w:rPr>
              <w:instrText xml:space="preserve"> PAGEREF _Toc6960056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3D97C8B8" w14:textId="5EFD3A47" w:rsidR="00BB6574" w:rsidRDefault="004E3ADB">
          <w:pPr>
            <w:pStyle w:val="TOC2"/>
            <w:tabs>
              <w:tab w:val="right" w:leader="dot" w:pos="9350"/>
            </w:tabs>
            <w:rPr>
              <w:rFonts w:eastAsiaTheme="minorEastAsia"/>
              <w:noProof/>
              <w:lang w:eastAsia="en-GB"/>
            </w:rPr>
          </w:pPr>
          <w:hyperlink w:anchor="_Toc6960057" w:history="1">
            <w:r w:rsidR="00BB6574" w:rsidRPr="00E40A95">
              <w:rPr>
                <w:rStyle w:val="Hyperlink"/>
                <w:noProof/>
              </w:rPr>
              <w:t>Installing Certificates</w:t>
            </w:r>
            <w:r w:rsidR="00BB6574">
              <w:rPr>
                <w:noProof/>
                <w:webHidden/>
              </w:rPr>
              <w:tab/>
            </w:r>
            <w:r w:rsidR="00BB6574">
              <w:rPr>
                <w:noProof/>
                <w:webHidden/>
              </w:rPr>
              <w:fldChar w:fldCharType="begin"/>
            </w:r>
            <w:r w:rsidR="00BB6574">
              <w:rPr>
                <w:noProof/>
                <w:webHidden/>
              </w:rPr>
              <w:instrText xml:space="preserve"> PAGEREF _Toc6960057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02FC0986" w14:textId="7DA2B577" w:rsidR="00BB6574" w:rsidRDefault="004E3ADB">
          <w:pPr>
            <w:pStyle w:val="TOC2"/>
            <w:tabs>
              <w:tab w:val="right" w:leader="dot" w:pos="9350"/>
            </w:tabs>
            <w:rPr>
              <w:rFonts w:eastAsiaTheme="minorEastAsia"/>
              <w:noProof/>
              <w:lang w:eastAsia="en-GB"/>
            </w:rPr>
          </w:pPr>
          <w:hyperlink w:anchor="_Toc6960058" w:history="1">
            <w:r w:rsidR="00BB6574" w:rsidRPr="00E40A95">
              <w:rPr>
                <w:rStyle w:val="Hyperlink"/>
                <w:noProof/>
              </w:rPr>
              <w:t>Apache2 SSH configuration</w:t>
            </w:r>
            <w:r w:rsidR="00BB6574">
              <w:rPr>
                <w:noProof/>
                <w:webHidden/>
              </w:rPr>
              <w:tab/>
            </w:r>
            <w:r w:rsidR="00BB6574">
              <w:rPr>
                <w:noProof/>
                <w:webHidden/>
              </w:rPr>
              <w:fldChar w:fldCharType="begin"/>
            </w:r>
            <w:r w:rsidR="00BB6574">
              <w:rPr>
                <w:noProof/>
                <w:webHidden/>
              </w:rPr>
              <w:instrText xml:space="preserve"> PAGEREF _Toc6960058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1A060285" w14:textId="425869C9" w:rsidR="00BB6574" w:rsidRDefault="004E3ADB">
          <w:pPr>
            <w:pStyle w:val="TOC2"/>
            <w:tabs>
              <w:tab w:val="right" w:leader="dot" w:pos="9350"/>
            </w:tabs>
            <w:rPr>
              <w:rFonts w:eastAsiaTheme="minorEastAsia"/>
              <w:noProof/>
              <w:lang w:eastAsia="en-GB"/>
            </w:rPr>
          </w:pPr>
          <w:hyperlink w:anchor="_Toc6960059" w:history="1">
            <w:r w:rsidR="00BB6574" w:rsidRPr="00E40A95">
              <w:rPr>
                <w:rStyle w:val="Hyperlink"/>
                <w:noProof/>
              </w:rPr>
              <w:t>WordPress SSH configuration</w:t>
            </w:r>
            <w:r w:rsidR="00BB6574">
              <w:rPr>
                <w:noProof/>
                <w:webHidden/>
              </w:rPr>
              <w:tab/>
            </w:r>
            <w:r w:rsidR="00BB6574">
              <w:rPr>
                <w:noProof/>
                <w:webHidden/>
              </w:rPr>
              <w:fldChar w:fldCharType="begin"/>
            </w:r>
            <w:r w:rsidR="00BB6574">
              <w:rPr>
                <w:noProof/>
                <w:webHidden/>
              </w:rPr>
              <w:instrText xml:space="preserve"> PAGEREF _Toc6960059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739B5B91" w14:textId="731BFDB8" w:rsidR="00BB6574" w:rsidRDefault="004E3ADB">
          <w:pPr>
            <w:pStyle w:val="TOC1"/>
            <w:tabs>
              <w:tab w:val="right" w:leader="dot" w:pos="9350"/>
            </w:tabs>
            <w:rPr>
              <w:rFonts w:eastAsiaTheme="minorEastAsia"/>
              <w:noProof/>
              <w:lang w:eastAsia="en-GB"/>
            </w:rPr>
          </w:pPr>
          <w:hyperlink w:anchor="_Toc6960060" w:history="1">
            <w:r w:rsidR="00BB6574" w:rsidRPr="00E40A95">
              <w:rPr>
                <w:rStyle w:val="Hyperlink"/>
                <w:noProof/>
              </w:rPr>
              <w:t>HTTPS Redirect.</w:t>
            </w:r>
            <w:r w:rsidR="00BB6574">
              <w:rPr>
                <w:noProof/>
                <w:webHidden/>
              </w:rPr>
              <w:tab/>
            </w:r>
            <w:r w:rsidR="00BB6574">
              <w:rPr>
                <w:noProof/>
                <w:webHidden/>
              </w:rPr>
              <w:fldChar w:fldCharType="begin"/>
            </w:r>
            <w:r w:rsidR="00BB6574">
              <w:rPr>
                <w:noProof/>
                <w:webHidden/>
              </w:rPr>
              <w:instrText xml:space="preserve"> PAGEREF _Toc6960060 \h </w:instrText>
            </w:r>
            <w:r w:rsidR="00BB6574">
              <w:rPr>
                <w:noProof/>
                <w:webHidden/>
              </w:rPr>
            </w:r>
            <w:r w:rsidR="00BB6574">
              <w:rPr>
                <w:noProof/>
                <w:webHidden/>
              </w:rPr>
              <w:fldChar w:fldCharType="separate"/>
            </w:r>
            <w:r w:rsidR="00BB6574">
              <w:rPr>
                <w:noProof/>
                <w:webHidden/>
              </w:rPr>
              <w:t>1</w:t>
            </w:r>
            <w:r w:rsidR="00BB6574">
              <w:rPr>
                <w:noProof/>
                <w:webHidden/>
              </w:rPr>
              <w:fldChar w:fldCharType="end"/>
            </w:r>
          </w:hyperlink>
        </w:p>
        <w:p w14:paraId="79F156D8" w14:textId="66A73969" w:rsidR="00BB6574" w:rsidRDefault="00BB6574" w:rsidP="00BB6574">
          <w:r>
            <w:rPr>
              <w:b/>
              <w:bCs/>
              <w:noProof/>
            </w:rPr>
            <w:fldChar w:fldCharType="end"/>
          </w:r>
        </w:p>
      </w:sdtContent>
    </w:sdt>
    <w:p w14:paraId="3A9DA151" w14:textId="77777777" w:rsidR="00BB6574" w:rsidRDefault="00BB6574" w:rsidP="00BB6574">
      <w:pPr>
        <w:jc w:val="both"/>
      </w:pPr>
    </w:p>
    <w:p w14:paraId="4C427C36" w14:textId="77777777" w:rsidR="00BB6574" w:rsidRDefault="00BB6574" w:rsidP="00BB6574">
      <w:pPr>
        <w:pStyle w:val="Heading1"/>
        <w:jc w:val="both"/>
      </w:pPr>
      <w:bookmarkStart w:id="0" w:name="_Toc6960040"/>
      <w:r>
        <w:t>Azure Subscription</w:t>
      </w:r>
      <w:bookmarkEnd w:id="0"/>
    </w:p>
    <w:p w14:paraId="2DA41104" w14:textId="77777777" w:rsidR="00BB6574" w:rsidRDefault="00BB6574" w:rsidP="00BB6574">
      <w:pPr>
        <w:jc w:val="both"/>
      </w:pPr>
      <w:r>
        <w:t xml:space="preserve">First things first, you’ll need an Azure subscription. If you don’t have any, you can get a free subscription for 12 months by signing up. Navigate to  </w:t>
      </w:r>
      <w:hyperlink r:id="rId14" w:history="1">
        <w:r w:rsidRPr="00593CB5">
          <w:rPr>
            <w:rStyle w:val="Hyperlink"/>
          </w:rPr>
          <w:t>https://signup.azure.com</w:t>
        </w:r>
      </w:hyperlink>
      <w:r>
        <w:t xml:space="preserve">. </w:t>
      </w:r>
    </w:p>
    <w:p w14:paraId="0A2D816D" w14:textId="77777777" w:rsidR="00BB6574" w:rsidRDefault="00BB6574" w:rsidP="00BB6574">
      <w:pPr>
        <w:jc w:val="both"/>
      </w:pPr>
      <w:r>
        <w:t xml:space="preserve">At the time of writing this blog, one could take advantage of £150 ($200) credit for 30 days. Whilst registering, you’ll need an email, a valid phone number and a credit card for authentication and verification. </w:t>
      </w:r>
    </w:p>
    <w:p w14:paraId="0ECAE434" w14:textId="77777777" w:rsidR="00BB6574" w:rsidRDefault="00BB6574" w:rsidP="00BB6574">
      <w:pPr>
        <w:jc w:val="both"/>
      </w:pPr>
      <w:r w:rsidRPr="00C63D92">
        <w:rPr>
          <w:rStyle w:val="IntenseReference"/>
        </w:rPr>
        <w:t>[Manual Step]</w:t>
      </w:r>
      <w:r>
        <w:t xml:space="preserve">: Buy Azure subscription. </w:t>
      </w:r>
    </w:p>
    <w:p w14:paraId="18A15BCF" w14:textId="1E360F97" w:rsidR="00BB6574" w:rsidRDefault="00BB6574" w:rsidP="00BB6574">
      <w:pPr>
        <w:jc w:val="both"/>
      </w:pPr>
      <w:bookmarkStart w:id="1" w:name="_Toc6960041"/>
      <w:proofErr w:type="gramStart"/>
      <w:r>
        <w:rPr>
          <w:rStyle w:val="Heading3Char"/>
        </w:rPr>
        <w:t>Non Free</w:t>
      </w:r>
      <w:proofErr w:type="gramEnd"/>
      <w:r>
        <w:rPr>
          <w:rStyle w:val="Heading3Char"/>
        </w:rPr>
        <w:t xml:space="preserve"> Tier</w:t>
      </w:r>
      <w:bookmarkEnd w:id="1"/>
      <w:r>
        <w:t xml:space="preserve">: Your subscription will require the ability to configure purchased custom domain names. This feature is not available with the free subscription and you’ll need to remove the spending limits on your subscription.  Removing the spending limits will allow your App service domains running under Azure to register the custom domain names. The instructions on how to achieve this manually is available </w:t>
      </w:r>
      <w:hyperlink r:id="rId15" w:anchor="remove" w:history="1">
        <w:r w:rsidRPr="00022327">
          <w:rPr>
            <w:rStyle w:val="Hyperlink"/>
          </w:rPr>
          <w:t>here</w:t>
        </w:r>
      </w:hyperlink>
      <w:r>
        <w:t xml:space="preserve">. </w:t>
      </w:r>
    </w:p>
    <w:p w14:paraId="014BE188" w14:textId="77777777" w:rsidR="00BB6574" w:rsidRDefault="00BB6574" w:rsidP="00BB6574">
      <w:pPr>
        <w:jc w:val="both"/>
      </w:pPr>
      <w:r>
        <w:t xml:space="preserve">The same result can be achieved using the PowerShell script available from the GitHub repo </w:t>
      </w:r>
      <w:hyperlink r:id="rId16" w:history="1">
        <w:r w:rsidRPr="006F0362">
          <w:rPr>
            <w:rStyle w:val="Hyperlink"/>
          </w:rPr>
          <w:t>here</w:t>
        </w:r>
      </w:hyperlink>
      <w:r>
        <w:t xml:space="preserve">.  ‘install.ps1’ script first creates a resource group, next creates an app service plan. Whilst creating the app service plan, ‘D1’ SKU is specified which moves the subscription out of the Free Tier layer. Finally, script creates a web app. This web app will be used to establish connectivity with the purchased custom domain name. </w:t>
      </w:r>
    </w:p>
    <w:p w14:paraId="5717BCE7" w14:textId="77777777" w:rsidR="00BB6574" w:rsidRDefault="00BB6574" w:rsidP="00BB6574">
      <w:pPr>
        <w:jc w:val="both"/>
      </w:pPr>
      <w:r w:rsidRPr="00C63D92">
        <w:rPr>
          <w:rStyle w:val="IntenseReference"/>
          <w:color w:val="C45911" w:themeColor="accent2" w:themeShade="BF"/>
        </w:rPr>
        <w:t>[Automation Step]</w:t>
      </w:r>
      <w:r>
        <w:t>: Execute the script ‘</w:t>
      </w:r>
      <w:hyperlink r:id="rId17" w:history="1">
        <w:r w:rsidRPr="00C22840">
          <w:rPr>
            <w:rStyle w:val="Hyperlink"/>
          </w:rPr>
          <w:t>install.ps1</w:t>
        </w:r>
      </w:hyperlink>
      <w:r>
        <w:t xml:space="preserve">’ from the Windows PowerShell console. </w:t>
      </w:r>
    </w:p>
    <w:p w14:paraId="44B6C0FC" w14:textId="77777777" w:rsidR="00BB6574" w:rsidRDefault="00BB6574" w:rsidP="00BB6574">
      <w:pPr>
        <w:jc w:val="both"/>
      </w:pPr>
      <w:r w:rsidRPr="00C63D92">
        <w:rPr>
          <w:rStyle w:val="IntenseReference"/>
          <w:color w:val="538135" w:themeColor="accent6" w:themeShade="BF"/>
        </w:rPr>
        <w:t>[Validation Tests]</w:t>
      </w:r>
      <w:r>
        <w:t xml:space="preserve">: Log on to Azure portal – portal.azure.com and manually validate that the region, app plan and web app are created. </w:t>
      </w:r>
    </w:p>
    <w:p w14:paraId="32166B66" w14:textId="77777777" w:rsidR="00BB6574" w:rsidRDefault="00BB6574" w:rsidP="00BB6574">
      <w:pPr>
        <w:jc w:val="both"/>
      </w:pPr>
      <w:r>
        <w:t>NOTE: Automation scripts are written in Azure PowerShell. All the global parameters are specified in ‘</w:t>
      </w:r>
      <w:hyperlink r:id="rId18" w:history="1">
        <w:r w:rsidRPr="00892065">
          <w:rPr>
            <w:rStyle w:val="Hyperlink"/>
          </w:rPr>
          <w:t>parameters.ps1</w:t>
        </w:r>
      </w:hyperlink>
      <w:r>
        <w:t>’ file. All scripts include common ‘</w:t>
      </w:r>
      <w:hyperlink r:id="rId19" w:history="1">
        <w:r w:rsidRPr="00964DC6">
          <w:rPr>
            <w:rStyle w:val="Hyperlink"/>
          </w:rPr>
          <w:t>login.ps1</w:t>
        </w:r>
      </w:hyperlink>
      <w:r>
        <w:t>’ script which validates that the user is logged in and ensures that the correct subscription is selected. If you want to clean the resources, use the script ‘</w:t>
      </w:r>
      <w:hyperlink r:id="rId20" w:history="1">
        <w:r w:rsidRPr="00892065">
          <w:rPr>
            <w:rStyle w:val="Hyperlink"/>
          </w:rPr>
          <w:t>uninstall.ps1</w:t>
        </w:r>
      </w:hyperlink>
      <w:r>
        <w:t xml:space="preserve">’. </w:t>
      </w:r>
    </w:p>
    <w:p w14:paraId="2122F874" w14:textId="77777777" w:rsidR="00BB6574" w:rsidRDefault="00BB6574" w:rsidP="00BB6574">
      <w:pPr>
        <w:pStyle w:val="Heading1"/>
        <w:jc w:val="both"/>
      </w:pPr>
      <w:bookmarkStart w:id="2" w:name="_Toc6960042"/>
      <w:r>
        <w:t>Purchase Domain Name</w:t>
      </w:r>
      <w:bookmarkEnd w:id="2"/>
    </w:p>
    <w:p w14:paraId="55A25028" w14:textId="77777777" w:rsidR="00BB6574" w:rsidRDefault="00BB6574" w:rsidP="00BB6574">
      <w:pPr>
        <w:jc w:val="both"/>
      </w:pPr>
      <w:r>
        <w:t>To set-up a personalised blog, a URL, for e.g. ‘</w:t>
      </w:r>
      <w:r w:rsidRPr="00892065">
        <w:rPr>
          <w:i/>
        </w:rPr>
        <w:t>ninadkanthi.co.uk</w:t>
      </w:r>
      <w:r>
        <w:t xml:space="preserve">’, needs to be registered. To achieve this, the domain name needs to be registered with </w:t>
      </w:r>
      <w:hyperlink r:id="rId21" w:history="1">
        <w:r w:rsidRPr="002B6D47">
          <w:rPr>
            <w:rStyle w:val="Hyperlink"/>
          </w:rPr>
          <w:t>ICANN-Registered Registrars</w:t>
        </w:r>
      </w:hyperlink>
      <w:r>
        <w:t xml:space="preserve">. If you’ve already got the domain name, you can skip the rest of this section. </w:t>
      </w:r>
    </w:p>
    <w:p w14:paraId="4EE9FC73" w14:textId="77777777" w:rsidR="00BB6574" w:rsidRDefault="00BB6574" w:rsidP="00BB6574">
      <w:pPr>
        <w:jc w:val="both"/>
      </w:pPr>
      <w:r>
        <w:t xml:space="preserve">There are two options – either buy one from the other providers, like 123-reg.co.uk, goDaddy.com, bluehost.com; search for domain name registration in your web browser. Or you can buy one from the Azure portal itself. The detailed explanation of the former process is explained  </w:t>
      </w:r>
      <w:hyperlink r:id="rId22" w:anchor="step-2-create-the-dns-records" w:history="1">
        <w:r w:rsidRPr="008D2BA5">
          <w:rPr>
            <w:rStyle w:val="Hyperlink"/>
          </w:rPr>
          <w:t>here</w:t>
        </w:r>
      </w:hyperlink>
      <w:r>
        <w:t xml:space="preserve"> and for the latter </w:t>
      </w:r>
      <w:hyperlink r:id="rId23" w:history="1">
        <w:r w:rsidRPr="00187786">
          <w:rPr>
            <w:rStyle w:val="Hyperlink"/>
          </w:rPr>
          <w:t>here</w:t>
        </w:r>
      </w:hyperlink>
      <w:r>
        <w:t xml:space="preserve"> </w:t>
      </w:r>
    </w:p>
    <w:p w14:paraId="0186B387" w14:textId="77777777" w:rsidR="00BB6574" w:rsidRDefault="00BB6574" w:rsidP="00BB6574">
      <w:pPr>
        <w:jc w:val="both"/>
      </w:pPr>
      <w:r>
        <w:t xml:space="preserve">NOTE: If you are new to DNS, Zone, Records etc, recommend that you buy the domain name within Azure portal itself. if you pursue this path, i.e. buying the app service domain from the azure portal, the </w:t>
      </w:r>
      <w:r w:rsidRPr="001C29E3">
        <w:t>domain registration is provided by GoDaddy.com, LLC (“Go Daddy”)</w:t>
      </w:r>
      <w:r>
        <w:t>, who would be registrar of record. Cost, at the time of writing this document was $11.99 per year.</w:t>
      </w:r>
    </w:p>
    <w:p w14:paraId="27A1FD2A" w14:textId="77777777" w:rsidR="00BB6574" w:rsidRDefault="00BB6574" w:rsidP="00BB6574">
      <w:pPr>
        <w:jc w:val="both"/>
      </w:pPr>
      <w:r>
        <w:t xml:space="preserve">NOTE: If you buy the domain name from the Azure portal, you have five days to cancel the transaction. </w:t>
      </w:r>
    </w:p>
    <w:p w14:paraId="0C79F3CD" w14:textId="77777777" w:rsidR="00BB6574" w:rsidRDefault="00BB6574" w:rsidP="00BB6574">
      <w:pPr>
        <w:jc w:val="both"/>
      </w:pPr>
      <w:r w:rsidRPr="00C63D92">
        <w:rPr>
          <w:rStyle w:val="IntenseReference"/>
        </w:rPr>
        <w:t>[Manual Step]</w:t>
      </w:r>
      <w:r>
        <w:t xml:space="preserve"> For this exercise, I took the option of buying just the domain name – ‘</w:t>
      </w:r>
      <w:r w:rsidRPr="00956020">
        <w:rPr>
          <w:i/>
        </w:rPr>
        <w:t>ninadkanthi.co.uk</w:t>
      </w:r>
      <w:r>
        <w:t xml:space="preserve">’ – for an year directly from the Godaddy.com website – cost was £1.20 (inclusive of tax for the first year!). </w:t>
      </w:r>
    </w:p>
    <w:p w14:paraId="3D8ABFA6" w14:textId="77777777" w:rsidR="00BB6574" w:rsidRDefault="00BB6574" w:rsidP="00BB6574">
      <w:pPr>
        <w:jc w:val="both"/>
      </w:pPr>
      <w:r w:rsidRPr="00C63D92">
        <w:rPr>
          <w:rStyle w:val="IntenseReference"/>
          <w:color w:val="538135" w:themeColor="accent6" w:themeShade="BF"/>
        </w:rPr>
        <w:t>[Validation test]</w:t>
      </w:r>
      <w:r>
        <w:t xml:space="preserve">: You should now be able to login to your domain registrar web site and access your DNS records.  </w:t>
      </w:r>
    </w:p>
    <w:p w14:paraId="0EE72008" w14:textId="77777777" w:rsidR="00BB6574" w:rsidRDefault="00BB6574" w:rsidP="00BB6574">
      <w:pPr>
        <w:pStyle w:val="Heading1"/>
        <w:jc w:val="both"/>
      </w:pPr>
      <w:bookmarkStart w:id="3" w:name="_Toc6960043"/>
      <w:r>
        <w:t>Bind a Host Name to the web app in Azure</w:t>
      </w:r>
      <w:bookmarkEnd w:id="3"/>
    </w:p>
    <w:p w14:paraId="53C49119" w14:textId="77777777" w:rsidR="00BB6574" w:rsidRDefault="00BB6574" w:rsidP="00BB6574">
      <w:pPr>
        <w:jc w:val="both"/>
      </w:pPr>
      <w:r w:rsidRPr="00C22840">
        <w:rPr>
          <w:rStyle w:val="IntenseReference"/>
          <w:color w:val="C45911" w:themeColor="accent2" w:themeShade="BF"/>
        </w:rPr>
        <w:t>[Automation Step]</w:t>
      </w:r>
      <w:r>
        <w:t>: Execute the script ‘</w:t>
      </w:r>
      <w:hyperlink r:id="rId24" w:history="1">
        <w:r w:rsidRPr="002D65BA">
          <w:rPr>
            <w:rStyle w:val="Hyperlink"/>
          </w:rPr>
          <w:t>add-host-name.ps1</w:t>
        </w:r>
      </w:hyperlink>
      <w:r>
        <w:t xml:space="preserve">’ from the Windows PowerShell console. Validate that a successful result is returned. </w:t>
      </w:r>
    </w:p>
    <w:p w14:paraId="36FF3CC8" w14:textId="77777777" w:rsidR="00BB6574" w:rsidRDefault="00BB6574" w:rsidP="00BB6574">
      <w:pPr>
        <w:jc w:val="both"/>
      </w:pPr>
      <w:r>
        <w:t xml:space="preserve">Snippet of the script is shown below: </w:t>
      </w:r>
    </w:p>
    <w:p w14:paraId="78CB902E" w14:textId="77777777" w:rsidR="00BB6574" w:rsidRDefault="00BB6574" w:rsidP="00BB6574">
      <w:pPr>
        <w:jc w:val="both"/>
      </w:pPr>
      <w:r>
        <w:rPr>
          <w:noProof/>
        </w:rPr>
        <mc:AlternateContent>
          <mc:Choice Requires="wps">
            <w:drawing>
              <wp:inline distT="0" distB="0" distL="0" distR="0" wp14:anchorId="05A1F09E" wp14:editId="3098A089">
                <wp:extent cx="5738523" cy="2328863"/>
                <wp:effectExtent l="0" t="0" r="14605" b="14605"/>
                <wp:docPr id="9" name="Text Box 9"/>
                <wp:cNvGraphicFramePr/>
                <a:graphic xmlns:a="http://schemas.openxmlformats.org/drawingml/2006/main">
                  <a:graphicData uri="http://schemas.microsoft.com/office/word/2010/wordprocessingShape">
                    <wps:wsp>
                      <wps:cNvSpPr txBox="1"/>
                      <wps:spPr>
                        <a:xfrm>
                          <a:off x="0" y="0"/>
                          <a:ext cx="5738523" cy="2328863"/>
                        </a:xfrm>
                        <a:prstGeom prst="rect">
                          <a:avLst/>
                        </a:prstGeom>
                        <a:solidFill>
                          <a:schemeClr val="lt1"/>
                        </a:solidFill>
                        <a:ln w="6350">
                          <a:solidFill>
                            <a:prstClr val="black"/>
                          </a:solidFill>
                        </a:ln>
                      </wps:spPr>
                      <wps:txbx>
                        <w:txbxContent>
                          <w:p w14:paraId="11EDA3FD" w14:textId="77777777" w:rsidR="000D0DA2" w:rsidRPr="00C63D92" w:rsidRDefault="000D0DA2" w:rsidP="00BB6574">
                            <w:pPr>
                              <w:shd w:val="clear" w:color="auto" w:fill="FFFFFF"/>
                              <w:autoSpaceDE w:val="0"/>
                              <w:autoSpaceDN w:val="0"/>
                              <w:adjustRightInd w:val="0"/>
                              <w:spacing w:after="0"/>
                              <w:rPr>
                                <w:rFonts w:ascii="Lucida Console" w:hAnsi="Lucida Console" w:cs="Lucida Console"/>
                                <w:sz w:val="16"/>
                                <w:szCs w:val="18"/>
                              </w:rPr>
                            </w:pPr>
                            <w:r w:rsidRPr="00C63D92">
                              <w:rPr>
                                <w:rFonts w:ascii="Lucida Console" w:hAnsi="Lucida Console" w:cs="Lucida Console"/>
                                <w:color w:val="A82D00"/>
                                <w:sz w:val="16"/>
                                <w:szCs w:val="18"/>
                              </w:rPr>
                              <w:t>$AlreadyAdded</w:t>
                            </w:r>
                            <w:r w:rsidRPr="00C63D92">
                              <w:rPr>
                                <w:rFonts w:ascii="Lucida Console" w:hAnsi="Lucida Console" w:cs="Lucida Console"/>
                                <w:color w:val="696969"/>
                                <w:sz w:val="16"/>
                                <w:szCs w:val="18"/>
                              </w:rPr>
                              <w:t>=</w:t>
                            </w:r>
                            <w:r w:rsidRPr="00C63D92">
                              <w:rPr>
                                <w:rFonts w:ascii="Lucida Console" w:hAnsi="Lucida Console" w:cs="Lucida Console"/>
                                <w:color w:val="800080"/>
                                <w:sz w:val="16"/>
                                <w:szCs w:val="18"/>
                              </w:rPr>
                              <w:t>0</w:t>
                            </w:r>
                          </w:p>
                          <w:p w14:paraId="64B8EE29"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color w:val="A82D00"/>
                                <w:sz w:val="16"/>
                                <w:szCs w:val="18"/>
                              </w:rPr>
                              <w:t>$HostNameList</w:t>
                            </w:r>
                            <w:r w:rsidRPr="00C63D92">
                              <w:rPr>
                                <w:rFonts w:ascii="Lucida Console" w:hAnsi="Lucida Console" w:cs="Lucida Console"/>
                                <w:sz w:val="16"/>
                                <w:szCs w:val="18"/>
                              </w:rPr>
                              <w:t xml:space="preserve"> </w:t>
                            </w:r>
                            <w:r w:rsidRPr="00C63D92">
                              <w:rPr>
                                <w:rFonts w:ascii="Lucida Console" w:hAnsi="Lucida Console" w:cs="Lucida Console"/>
                                <w:color w:val="696969"/>
                                <w:sz w:val="16"/>
                                <w:szCs w:val="18"/>
                              </w:rPr>
                              <w:t>=</w:t>
                            </w:r>
                            <w:r w:rsidRPr="00C63D92">
                              <w:rPr>
                                <w:rFonts w:ascii="Lucida Console" w:hAnsi="Lucida Console" w:cs="Lucida Console"/>
                                <w:sz w:val="16"/>
                                <w:szCs w:val="18"/>
                              </w:rPr>
                              <w:t xml:space="preserve"> </w:t>
                            </w:r>
                            <w:r w:rsidRPr="00C63D92">
                              <w:rPr>
                                <w:rFonts w:ascii="Lucida Console" w:hAnsi="Lucida Console" w:cs="Lucida Console"/>
                                <w:color w:val="0000FF"/>
                                <w:sz w:val="16"/>
                                <w:szCs w:val="18"/>
                              </w:rPr>
                              <w:t>az</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webapp</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config</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hostname</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list</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--webapp-name</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$SERVICEPLAN_APPNAME</w:t>
                            </w:r>
                            <w:r w:rsidRPr="00C63D92">
                              <w:rPr>
                                <w:rFonts w:ascii="Lucida Console" w:hAnsi="Lucida Console" w:cs="Lucida Console"/>
                                <w:sz w:val="16"/>
                                <w:szCs w:val="18"/>
                              </w:rPr>
                              <w:t xml:space="preserve"> </w:t>
                            </w:r>
                            <w:r w:rsidRPr="00C63D92">
                              <w:rPr>
                                <w:rFonts w:ascii="Lucida Console" w:hAnsi="Lucida Console" w:cs="Lucida Console"/>
                                <w:color w:val="000080"/>
                                <w:sz w:val="16"/>
                                <w:szCs w:val="18"/>
                              </w:rPr>
                              <w:t>-g</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$RESOURCEGROUP_NAME</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--subscription</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$SUBSCRIPTION</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--query</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[].name</w:t>
                            </w:r>
                            <w:r w:rsidRPr="00C63D92">
                              <w:rPr>
                                <w:rFonts w:ascii="Lucida Console" w:hAnsi="Lucida Console" w:cs="Lucida Console"/>
                                <w:sz w:val="16"/>
                                <w:szCs w:val="18"/>
                              </w:rPr>
                              <w:t xml:space="preserve"> </w:t>
                            </w:r>
                            <w:r w:rsidRPr="00C63D92">
                              <w:rPr>
                                <w:rFonts w:ascii="Lucida Console" w:hAnsi="Lucida Console" w:cs="Lucida Console"/>
                                <w:color w:val="000080"/>
                                <w:sz w:val="16"/>
                                <w:szCs w:val="18"/>
                              </w:rPr>
                              <w:t>-o</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json</w:t>
                            </w:r>
                          </w:p>
                          <w:p w14:paraId="25957F27"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p>
                          <w:p w14:paraId="733BAFFD"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color w:val="00008B"/>
                                <w:sz w:val="16"/>
                                <w:szCs w:val="18"/>
                              </w:rPr>
                              <w:t>foreach</w:t>
                            </w:r>
                            <w:r w:rsidRPr="00C63D92">
                              <w:rPr>
                                <w:rFonts w:ascii="Lucida Console" w:hAnsi="Lucida Console" w:cs="Lucida Console"/>
                                <w:sz w:val="16"/>
                                <w:szCs w:val="18"/>
                              </w:rPr>
                              <w:t>(</w:t>
                            </w:r>
                            <w:r w:rsidRPr="00C63D92">
                              <w:rPr>
                                <w:rFonts w:ascii="Lucida Console" w:hAnsi="Lucida Console" w:cs="Lucida Console"/>
                                <w:color w:val="A82D00"/>
                                <w:sz w:val="16"/>
                                <w:szCs w:val="18"/>
                              </w:rPr>
                              <w:t>$element</w:t>
                            </w:r>
                            <w:r w:rsidRPr="00C63D92">
                              <w:rPr>
                                <w:rFonts w:ascii="Lucida Console" w:hAnsi="Lucida Console" w:cs="Lucida Console"/>
                                <w:sz w:val="16"/>
                                <w:szCs w:val="18"/>
                              </w:rPr>
                              <w:t xml:space="preserve"> </w:t>
                            </w:r>
                            <w:r w:rsidRPr="00C63D92">
                              <w:rPr>
                                <w:rFonts w:ascii="Lucida Console" w:hAnsi="Lucida Console" w:cs="Lucida Console"/>
                                <w:color w:val="00008B"/>
                                <w:sz w:val="16"/>
                                <w:szCs w:val="18"/>
                              </w:rPr>
                              <w:t>in</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$HostNameList</w:t>
                            </w:r>
                            <w:r w:rsidRPr="00C63D92">
                              <w:rPr>
                                <w:rFonts w:ascii="Lucida Console" w:hAnsi="Lucida Console" w:cs="Lucida Console"/>
                                <w:sz w:val="16"/>
                                <w:szCs w:val="18"/>
                              </w:rPr>
                              <w:t>){</w:t>
                            </w:r>
                          </w:p>
                          <w:p w14:paraId="53DB7F49"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$trimmedElement</w:t>
                            </w:r>
                            <w:r w:rsidRPr="00C63D92">
                              <w:rPr>
                                <w:rFonts w:ascii="Lucida Console" w:hAnsi="Lucida Console" w:cs="Lucida Console"/>
                                <w:sz w:val="16"/>
                                <w:szCs w:val="18"/>
                              </w:rPr>
                              <w:t xml:space="preserve"> </w:t>
                            </w:r>
                            <w:r w:rsidRPr="00C63D92">
                              <w:rPr>
                                <w:rFonts w:ascii="Lucida Console" w:hAnsi="Lucida Console" w:cs="Lucida Console"/>
                                <w:color w:val="696969"/>
                                <w:sz w:val="16"/>
                                <w:szCs w:val="18"/>
                              </w:rPr>
                              <w:t>=</w:t>
                            </w:r>
                            <w:r w:rsidRPr="00C63D92">
                              <w:rPr>
                                <w:rFonts w:ascii="Lucida Console" w:hAnsi="Lucida Console" w:cs="Lucida Console"/>
                                <w:sz w:val="16"/>
                                <w:szCs w:val="18"/>
                              </w:rPr>
                              <w:t xml:space="preserve"> </w:t>
                            </w:r>
                            <w:r w:rsidRPr="00C63D92">
                              <w:rPr>
                                <w:rFonts w:ascii="Lucida Console" w:hAnsi="Lucida Console" w:cs="Lucida Console"/>
                                <w:color w:val="0000FF"/>
                                <w:sz w:val="16"/>
                                <w:szCs w:val="18"/>
                              </w:rPr>
                              <w:t>TrimVariable</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$element</w:t>
                            </w:r>
                          </w:p>
                          <w:p w14:paraId="26AEEF75"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p>
                          <w:p w14:paraId="2025307A"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00008B"/>
                                <w:sz w:val="16"/>
                                <w:szCs w:val="18"/>
                              </w:rPr>
                              <w:t>if</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$trimmedElement</w:t>
                            </w:r>
                            <w:r w:rsidRPr="00C63D92">
                              <w:rPr>
                                <w:rFonts w:ascii="Lucida Console" w:hAnsi="Lucida Console" w:cs="Lucida Console"/>
                                <w:sz w:val="16"/>
                                <w:szCs w:val="18"/>
                              </w:rPr>
                              <w:t xml:space="preserve">  </w:t>
                            </w:r>
                            <w:r w:rsidRPr="00C63D92">
                              <w:rPr>
                                <w:rFonts w:ascii="Lucida Console" w:hAnsi="Lucida Console" w:cs="Lucida Console"/>
                                <w:color w:val="696969"/>
                                <w:sz w:val="16"/>
                                <w:szCs w:val="18"/>
                              </w:rPr>
                              <w:t>-contains</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$FQDN</w:t>
                            </w:r>
                            <w:r w:rsidRPr="00C63D92">
                              <w:rPr>
                                <w:rFonts w:ascii="Lucida Console" w:hAnsi="Lucida Console" w:cs="Lucida Console"/>
                                <w:sz w:val="16"/>
                                <w:szCs w:val="18"/>
                              </w:rPr>
                              <w:t>)</w:t>
                            </w:r>
                          </w:p>
                          <w:p w14:paraId="4DC16B0C"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p>
                          <w:p w14:paraId="10348414"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0000FF"/>
                                <w:sz w:val="16"/>
                                <w:szCs w:val="18"/>
                              </w:rPr>
                              <w:t>echo</w:t>
                            </w:r>
                            <w:r w:rsidRPr="00C63D92">
                              <w:rPr>
                                <w:rFonts w:ascii="Lucida Console" w:hAnsi="Lucida Console" w:cs="Lucida Console"/>
                                <w:sz w:val="16"/>
                                <w:szCs w:val="18"/>
                              </w:rPr>
                              <w:t xml:space="preserve"> </w:t>
                            </w:r>
                            <w:r w:rsidRPr="00C63D92">
                              <w:rPr>
                                <w:rFonts w:ascii="Lucida Console" w:hAnsi="Lucida Console" w:cs="Lucida Console"/>
                                <w:color w:val="8B0000"/>
                                <w:sz w:val="16"/>
                                <w:szCs w:val="18"/>
                              </w:rPr>
                              <w:t xml:space="preserve">"hostname </w:t>
                            </w:r>
                            <w:r w:rsidRPr="00C63D92">
                              <w:rPr>
                                <w:rFonts w:ascii="Lucida Console" w:hAnsi="Lucida Console" w:cs="Lucida Console"/>
                                <w:color w:val="A82D00"/>
                                <w:sz w:val="16"/>
                                <w:szCs w:val="18"/>
                              </w:rPr>
                              <w:t>$FQDN</w:t>
                            </w:r>
                            <w:r w:rsidRPr="00C63D92">
                              <w:rPr>
                                <w:rFonts w:ascii="Lucida Console" w:hAnsi="Lucida Console" w:cs="Lucida Console"/>
                                <w:color w:val="8B0000"/>
                                <w:sz w:val="16"/>
                                <w:szCs w:val="18"/>
                              </w:rPr>
                              <w:t xml:space="preserve"> already exists!"</w:t>
                            </w:r>
                          </w:p>
                          <w:p w14:paraId="49BBA924"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$AlreadyAdded</w:t>
                            </w:r>
                            <w:r w:rsidRPr="00C63D92">
                              <w:rPr>
                                <w:rFonts w:ascii="Lucida Console" w:hAnsi="Lucida Console" w:cs="Lucida Console"/>
                                <w:color w:val="696969"/>
                                <w:sz w:val="16"/>
                                <w:szCs w:val="18"/>
                              </w:rPr>
                              <w:t>=</w:t>
                            </w:r>
                            <w:r w:rsidRPr="00C63D92">
                              <w:rPr>
                                <w:rFonts w:ascii="Lucida Console" w:hAnsi="Lucida Console" w:cs="Lucida Console"/>
                                <w:color w:val="800080"/>
                                <w:sz w:val="16"/>
                                <w:szCs w:val="18"/>
                              </w:rPr>
                              <w:t>1</w:t>
                            </w:r>
                          </w:p>
                          <w:p w14:paraId="3F54948F"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00008B"/>
                                <w:sz w:val="16"/>
                                <w:szCs w:val="18"/>
                              </w:rPr>
                              <w:t>break</w:t>
                            </w:r>
                          </w:p>
                          <w:p w14:paraId="2AD3FA8E"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p>
                          <w:p w14:paraId="213FF3CD"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w:t>
                            </w:r>
                          </w:p>
                          <w:p w14:paraId="2D78CDA0"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p>
                          <w:p w14:paraId="0E7537EA"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color w:val="00008B"/>
                                <w:sz w:val="16"/>
                                <w:szCs w:val="18"/>
                              </w:rPr>
                              <w:t>if</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$AlreadyAdded</w:t>
                            </w:r>
                            <w:r w:rsidRPr="00C63D92">
                              <w:rPr>
                                <w:rFonts w:ascii="Lucida Console" w:hAnsi="Lucida Console" w:cs="Lucida Console"/>
                                <w:sz w:val="16"/>
                                <w:szCs w:val="18"/>
                              </w:rPr>
                              <w:t xml:space="preserve"> </w:t>
                            </w:r>
                            <w:r w:rsidRPr="00C63D92">
                              <w:rPr>
                                <w:rFonts w:ascii="Lucida Console" w:hAnsi="Lucida Console" w:cs="Lucida Console"/>
                                <w:color w:val="696969"/>
                                <w:sz w:val="16"/>
                                <w:szCs w:val="18"/>
                              </w:rPr>
                              <w:t>-eq</w:t>
                            </w:r>
                            <w:r w:rsidRPr="00C63D92">
                              <w:rPr>
                                <w:rFonts w:ascii="Lucida Console" w:hAnsi="Lucida Console" w:cs="Lucida Console"/>
                                <w:sz w:val="16"/>
                                <w:szCs w:val="18"/>
                              </w:rPr>
                              <w:t xml:space="preserve"> </w:t>
                            </w:r>
                            <w:r w:rsidRPr="00C63D92">
                              <w:rPr>
                                <w:rFonts w:ascii="Lucida Console" w:hAnsi="Lucida Console" w:cs="Lucida Console"/>
                                <w:color w:val="800080"/>
                                <w:sz w:val="16"/>
                                <w:szCs w:val="18"/>
                              </w:rPr>
                              <w:t>0</w:t>
                            </w:r>
                            <w:r w:rsidRPr="00C63D92">
                              <w:rPr>
                                <w:rFonts w:ascii="Lucida Console" w:hAnsi="Lucida Console" w:cs="Lucida Console"/>
                                <w:sz w:val="16"/>
                                <w:szCs w:val="18"/>
                              </w:rPr>
                              <w:t>)</w:t>
                            </w:r>
                          </w:p>
                          <w:p w14:paraId="41EEB5BE"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w:t>
                            </w:r>
                          </w:p>
                          <w:p w14:paraId="7DBF1A87"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0000FF"/>
                                <w:sz w:val="16"/>
                                <w:szCs w:val="18"/>
                              </w:rPr>
                              <w:t>echo</w:t>
                            </w:r>
                            <w:r w:rsidRPr="00C63D92">
                              <w:rPr>
                                <w:rFonts w:ascii="Lucida Console" w:hAnsi="Lucida Console" w:cs="Lucida Console"/>
                                <w:sz w:val="16"/>
                                <w:szCs w:val="18"/>
                              </w:rPr>
                              <w:t xml:space="preserve"> </w:t>
                            </w:r>
                            <w:r w:rsidRPr="00C63D92">
                              <w:rPr>
                                <w:rFonts w:ascii="Lucida Console" w:hAnsi="Lucida Console" w:cs="Lucida Console"/>
                                <w:color w:val="8B0000"/>
                                <w:sz w:val="16"/>
                                <w:szCs w:val="18"/>
                              </w:rPr>
                              <w:t xml:space="preserve">"Adding hostname </w:t>
                            </w:r>
                            <w:r w:rsidRPr="00C63D92">
                              <w:rPr>
                                <w:rFonts w:ascii="Lucida Console" w:hAnsi="Lucida Console" w:cs="Lucida Console"/>
                                <w:color w:val="A82D00"/>
                                <w:sz w:val="16"/>
                                <w:szCs w:val="18"/>
                              </w:rPr>
                              <w:t>$FQDN</w:t>
                            </w:r>
                            <w:r w:rsidRPr="00C63D92">
                              <w:rPr>
                                <w:rFonts w:ascii="Lucida Console" w:hAnsi="Lucida Console" w:cs="Lucida Console"/>
                                <w:color w:val="8B0000"/>
                                <w:sz w:val="16"/>
                                <w:szCs w:val="18"/>
                              </w:rPr>
                              <w:t>"</w:t>
                            </w:r>
                          </w:p>
                          <w:p w14:paraId="2769AB73"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0000FF"/>
                                <w:sz w:val="16"/>
                                <w:szCs w:val="18"/>
                              </w:rPr>
                              <w:t>az</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webapp</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config</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hostname</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add</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--webapp-name</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$SERVICEPLAN_APPNAME</w:t>
                            </w:r>
                            <w:r w:rsidRPr="00C63D92">
                              <w:rPr>
                                <w:rFonts w:ascii="Lucida Console" w:hAnsi="Lucida Console" w:cs="Lucida Console"/>
                                <w:sz w:val="16"/>
                                <w:szCs w:val="18"/>
                              </w:rPr>
                              <w:t xml:space="preserve"> </w:t>
                            </w:r>
                            <w:r w:rsidRPr="00C63D92">
                              <w:rPr>
                                <w:rFonts w:ascii="Lucida Console" w:hAnsi="Lucida Console" w:cs="Lucida Console"/>
                                <w:color w:val="000080"/>
                                <w:sz w:val="16"/>
                                <w:szCs w:val="18"/>
                              </w:rPr>
                              <w:t>-g</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$RESOURCEGROUP_NAME</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--subscription</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$SUBSCRIPTION</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--hostname</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$FQDN</w:t>
                            </w:r>
                          </w:p>
                          <w:p w14:paraId="1BE31EBD"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p>
                          <w:p w14:paraId="731F08D5" w14:textId="77777777" w:rsidR="000D0DA2" w:rsidRPr="00C63D92" w:rsidRDefault="000D0DA2" w:rsidP="00BB6574">
                            <w:pPr>
                              <w:jc w:val="both"/>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5A1F09E" id="_x0000_t202" coordsize="21600,21600" o:spt="202" path="m,l,21600r21600,l21600,xe">
                <v:stroke joinstyle="miter"/>
                <v:path gradientshapeok="t" o:connecttype="rect"/>
              </v:shapetype>
              <v:shape id="Text Box 9" o:spid="_x0000_s1026" type="#_x0000_t202" style="width:451.85pt;height:18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" fillcolor="white [3201]" strokeweight=".5pt">
                <v:textbox>
                  <w:txbxContent>
                    <w:p w14:paraId="11EDA3FD" w14:textId="77777777" w:rsidR="000D0DA2" w:rsidRPr="00C63D92" w:rsidRDefault="000D0DA2" w:rsidP="00BB6574">
                      <w:pPr>
                        <w:shd w:val="clear" w:color="auto" w:fill="FFFFFF"/>
                        <w:autoSpaceDE w:val="0"/>
                        <w:autoSpaceDN w:val="0"/>
                        <w:adjustRightInd w:val="0"/>
                        <w:spacing w:after="0"/>
                        <w:rPr>
                          <w:rFonts w:ascii="Lucida Console" w:hAnsi="Lucida Console" w:cs="Lucida Console"/>
                          <w:sz w:val="16"/>
                          <w:szCs w:val="18"/>
                        </w:rPr>
                      </w:pPr>
                      <w:r w:rsidRPr="00C63D92">
                        <w:rPr>
                          <w:rFonts w:ascii="Lucida Console" w:hAnsi="Lucida Console" w:cs="Lucida Console"/>
                          <w:color w:val="A82D00"/>
                          <w:sz w:val="16"/>
                          <w:szCs w:val="18"/>
                        </w:rPr>
                        <w:t>$AlreadyAdded</w:t>
                      </w:r>
                      <w:r w:rsidRPr="00C63D92">
                        <w:rPr>
                          <w:rFonts w:ascii="Lucida Console" w:hAnsi="Lucida Console" w:cs="Lucida Console"/>
                          <w:color w:val="696969"/>
                          <w:sz w:val="16"/>
                          <w:szCs w:val="18"/>
                        </w:rPr>
                        <w:t>=</w:t>
                      </w:r>
                      <w:r w:rsidRPr="00C63D92">
                        <w:rPr>
                          <w:rFonts w:ascii="Lucida Console" w:hAnsi="Lucida Console" w:cs="Lucida Console"/>
                          <w:color w:val="800080"/>
                          <w:sz w:val="16"/>
                          <w:szCs w:val="18"/>
                        </w:rPr>
                        <w:t>0</w:t>
                      </w:r>
                    </w:p>
                    <w:p w14:paraId="64B8EE29"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color w:val="A82D00"/>
                          <w:sz w:val="16"/>
                          <w:szCs w:val="18"/>
                        </w:rPr>
                        <w:t>$HostNameList</w:t>
                      </w:r>
                      <w:r w:rsidRPr="00C63D92">
                        <w:rPr>
                          <w:rFonts w:ascii="Lucida Console" w:hAnsi="Lucida Console" w:cs="Lucida Console"/>
                          <w:sz w:val="16"/>
                          <w:szCs w:val="18"/>
                        </w:rPr>
                        <w:t xml:space="preserve"> </w:t>
                      </w:r>
                      <w:r w:rsidRPr="00C63D92">
                        <w:rPr>
                          <w:rFonts w:ascii="Lucida Console" w:hAnsi="Lucida Console" w:cs="Lucida Console"/>
                          <w:color w:val="696969"/>
                          <w:sz w:val="16"/>
                          <w:szCs w:val="18"/>
                        </w:rPr>
                        <w:t>=</w:t>
                      </w:r>
                      <w:r w:rsidRPr="00C63D92">
                        <w:rPr>
                          <w:rFonts w:ascii="Lucida Console" w:hAnsi="Lucida Console" w:cs="Lucida Console"/>
                          <w:sz w:val="16"/>
                          <w:szCs w:val="18"/>
                        </w:rPr>
                        <w:t xml:space="preserve"> </w:t>
                      </w:r>
                      <w:r w:rsidRPr="00C63D92">
                        <w:rPr>
                          <w:rFonts w:ascii="Lucida Console" w:hAnsi="Lucida Console" w:cs="Lucida Console"/>
                          <w:color w:val="0000FF"/>
                          <w:sz w:val="16"/>
                          <w:szCs w:val="18"/>
                        </w:rPr>
                        <w:t>az</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webapp</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config</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hostname</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list</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--webapp-name</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$SERVICEPLAN_APPNAME</w:t>
                      </w:r>
                      <w:r w:rsidRPr="00C63D92">
                        <w:rPr>
                          <w:rFonts w:ascii="Lucida Console" w:hAnsi="Lucida Console" w:cs="Lucida Console"/>
                          <w:sz w:val="16"/>
                          <w:szCs w:val="18"/>
                        </w:rPr>
                        <w:t xml:space="preserve"> </w:t>
                      </w:r>
                      <w:r w:rsidRPr="00C63D92">
                        <w:rPr>
                          <w:rFonts w:ascii="Lucida Console" w:hAnsi="Lucida Console" w:cs="Lucida Console"/>
                          <w:color w:val="000080"/>
                          <w:sz w:val="16"/>
                          <w:szCs w:val="18"/>
                        </w:rPr>
                        <w:t>-g</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$RESOURCEGROUP_NAME</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--subscription</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$SUBSCRIPTION</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--query</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[].name</w:t>
                      </w:r>
                      <w:r w:rsidRPr="00C63D92">
                        <w:rPr>
                          <w:rFonts w:ascii="Lucida Console" w:hAnsi="Lucida Console" w:cs="Lucida Console"/>
                          <w:sz w:val="16"/>
                          <w:szCs w:val="18"/>
                        </w:rPr>
                        <w:t xml:space="preserve"> </w:t>
                      </w:r>
                      <w:r w:rsidRPr="00C63D92">
                        <w:rPr>
                          <w:rFonts w:ascii="Lucida Console" w:hAnsi="Lucida Console" w:cs="Lucida Console"/>
                          <w:color w:val="000080"/>
                          <w:sz w:val="16"/>
                          <w:szCs w:val="18"/>
                        </w:rPr>
                        <w:t>-o</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json</w:t>
                      </w:r>
                    </w:p>
                    <w:p w14:paraId="25957F27"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p>
                    <w:p w14:paraId="733BAFFD"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color w:val="00008B"/>
                          <w:sz w:val="16"/>
                          <w:szCs w:val="18"/>
                        </w:rPr>
                        <w:t>foreach</w:t>
                      </w:r>
                      <w:r w:rsidRPr="00C63D92">
                        <w:rPr>
                          <w:rFonts w:ascii="Lucida Console" w:hAnsi="Lucida Console" w:cs="Lucida Console"/>
                          <w:sz w:val="16"/>
                          <w:szCs w:val="18"/>
                        </w:rPr>
                        <w:t>(</w:t>
                      </w:r>
                      <w:r w:rsidRPr="00C63D92">
                        <w:rPr>
                          <w:rFonts w:ascii="Lucida Console" w:hAnsi="Lucida Console" w:cs="Lucida Console"/>
                          <w:color w:val="A82D00"/>
                          <w:sz w:val="16"/>
                          <w:szCs w:val="18"/>
                        </w:rPr>
                        <w:t>$element</w:t>
                      </w:r>
                      <w:r w:rsidRPr="00C63D92">
                        <w:rPr>
                          <w:rFonts w:ascii="Lucida Console" w:hAnsi="Lucida Console" w:cs="Lucida Console"/>
                          <w:sz w:val="16"/>
                          <w:szCs w:val="18"/>
                        </w:rPr>
                        <w:t xml:space="preserve"> </w:t>
                      </w:r>
                      <w:r w:rsidRPr="00C63D92">
                        <w:rPr>
                          <w:rFonts w:ascii="Lucida Console" w:hAnsi="Lucida Console" w:cs="Lucida Console"/>
                          <w:color w:val="00008B"/>
                          <w:sz w:val="16"/>
                          <w:szCs w:val="18"/>
                        </w:rPr>
                        <w:t>in</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$HostNameList</w:t>
                      </w:r>
                      <w:r w:rsidRPr="00C63D92">
                        <w:rPr>
                          <w:rFonts w:ascii="Lucida Console" w:hAnsi="Lucida Console" w:cs="Lucida Console"/>
                          <w:sz w:val="16"/>
                          <w:szCs w:val="18"/>
                        </w:rPr>
                        <w:t>){</w:t>
                      </w:r>
                    </w:p>
                    <w:p w14:paraId="53DB7F49"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$trimmedElement</w:t>
                      </w:r>
                      <w:r w:rsidRPr="00C63D92">
                        <w:rPr>
                          <w:rFonts w:ascii="Lucida Console" w:hAnsi="Lucida Console" w:cs="Lucida Console"/>
                          <w:sz w:val="16"/>
                          <w:szCs w:val="18"/>
                        </w:rPr>
                        <w:t xml:space="preserve"> </w:t>
                      </w:r>
                      <w:r w:rsidRPr="00C63D92">
                        <w:rPr>
                          <w:rFonts w:ascii="Lucida Console" w:hAnsi="Lucida Console" w:cs="Lucida Console"/>
                          <w:color w:val="696969"/>
                          <w:sz w:val="16"/>
                          <w:szCs w:val="18"/>
                        </w:rPr>
                        <w:t>=</w:t>
                      </w:r>
                      <w:r w:rsidRPr="00C63D92">
                        <w:rPr>
                          <w:rFonts w:ascii="Lucida Console" w:hAnsi="Lucida Console" w:cs="Lucida Console"/>
                          <w:sz w:val="16"/>
                          <w:szCs w:val="18"/>
                        </w:rPr>
                        <w:t xml:space="preserve"> </w:t>
                      </w:r>
                      <w:r w:rsidRPr="00C63D92">
                        <w:rPr>
                          <w:rFonts w:ascii="Lucida Console" w:hAnsi="Lucida Console" w:cs="Lucida Console"/>
                          <w:color w:val="0000FF"/>
                          <w:sz w:val="16"/>
                          <w:szCs w:val="18"/>
                        </w:rPr>
                        <w:t>TrimVariable</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$element</w:t>
                      </w:r>
                    </w:p>
                    <w:p w14:paraId="26AEEF75"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p>
                    <w:p w14:paraId="2025307A"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00008B"/>
                          <w:sz w:val="16"/>
                          <w:szCs w:val="18"/>
                        </w:rPr>
                        <w:t>if</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$trimmedElement</w:t>
                      </w:r>
                      <w:r w:rsidRPr="00C63D92">
                        <w:rPr>
                          <w:rFonts w:ascii="Lucida Console" w:hAnsi="Lucida Console" w:cs="Lucida Console"/>
                          <w:sz w:val="16"/>
                          <w:szCs w:val="18"/>
                        </w:rPr>
                        <w:t xml:space="preserve">  </w:t>
                      </w:r>
                      <w:r w:rsidRPr="00C63D92">
                        <w:rPr>
                          <w:rFonts w:ascii="Lucida Console" w:hAnsi="Lucida Console" w:cs="Lucida Console"/>
                          <w:color w:val="696969"/>
                          <w:sz w:val="16"/>
                          <w:szCs w:val="18"/>
                        </w:rPr>
                        <w:t>-contains</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$FQDN</w:t>
                      </w:r>
                      <w:r w:rsidRPr="00C63D92">
                        <w:rPr>
                          <w:rFonts w:ascii="Lucida Console" w:hAnsi="Lucida Console" w:cs="Lucida Console"/>
                          <w:sz w:val="16"/>
                          <w:szCs w:val="18"/>
                        </w:rPr>
                        <w:t>)</w:t>
                      </w:r>
                    </w:p>
                    <w:p w14:paraId="4DC16B0C"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p>
                    <w:p w14:paraId="10348414"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0000FF"/>
                          <w:sz w:val="16"/>
                          <w:szCs w:val="18"/>
                        </w:rPr>
                        <w:t>echo</w:t>
                      </w:r>
                      <w:r w:rsidRPr="00C63D92">
                        <w:rPr>
                          <w:rFonts w:ascii="Lucida Console" w:hAnsi="Lucida Console" w:cs="Lucida Console"/>
                          <w:sz w:val="16"/>
                          <w:szCs w:val="18"/>
                        </w:rPr>
                        <w:t xml:space="preserve"> </w:t>
                      </w:r>
                      <w:r w:rsidRPr="00C63D92">
                        <w:rPr>
                          <w:rFonts w:ascii="Lucida Console" w:hAnsi="Lucida Console" w:cs="Lucida Console"/>
                          <w:color w:val="8B0000"/>
                          <w:sz w:val="16"/>
                          <w:szCs w:val="18"/>
                        </w:rPr>
                        <w:t xml:space="preserve">"hostname </w:t>
                      </w:r>
                      <w:r w:rsidRPr="00C63D92">
                        <w:rPr>
                          <w:rFonts w:ascii="Lucida Console" w:hAnsi="Lucida Console" w:cs="Lucida Console"/>
                          <w:color w:val="A82D00"/>
                          <w:sz w:val="16"/>
                          <w:szCs w:val="18"/>
                        </w:rPr>
                        <w:t>$FQDN</w:t>
                      </w:r>
                      <w:r w:rsidRPr="00C63D92">
                        <w:rPr>
                          <w:rFonts w:ascii="Lucida Console" w:hAnsi="Lucida Console" w:cs="Lucida Console"/>
                          <w:color w:val="8B0000"/>
                          <w:sz w:val="16"/>
                          <w:szCs w:val="18"/>
                        </w:rPr>
                        <w:t xml:space="preserve"> already exists!"</w:t>
                      </w:r>
                    </w:p>
                    <w:p w14:paraId="49BBA924"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$AlreadyAdded</w:t>
                      </w:r>
                      <w:r w:rsidRPr="00C63D92">
                        <w:rPr>
                          <w:rFonts w:ascii="Lucida Console" w:hAnsi="Lucida Console" w:cs="Lucida Console"/>
                          <w:color w:val="696969"/>
                          <w:sz w:val="16"/>
                          <w:szCs w:val="18"/>
                        </w:rPr>
                        <w:t>=</w:t>
                      </w:r>
                      <w:r w:rsidRPr="00C63D92">
                        <w:rPr>
                          <w:rFonts w:ascii="Lucida Console" w:hAnsi="Lucida Console" w:cs="Lucida Console"/>
                          <w:color w:val="800080"/>
                          <w:sz w:val="16"/>
                          <w:szCs w:val="18"/>
                        </w:rPr>
                        <w:t>1</w:t>
                      </w:r>
                    </w:p>
                    <w:p w14:paraId="3F54948F"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00008B"/>
                          <w:sz w:val="16"/>
                          <w:szCs w:val="18"/>
                        </w:rPr>
                        <w:t>break</w:t>
                      </w:r>
                    </w:p>
                    <w:p w14:paraId="2AD3FA8E"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p>
                    <w:p w14:paraId="213FF3CD"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w:t>
                      </w:r>
                    </w:p>
                    <w:p w14:paraId="2D78CDA0"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p>
                    <w:p w14:paraId="0E7537EA"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color w:val="00008B"/>
                          <w:sz w:val="16"/>
                          <w:szCs w:val="18"/>
                        </w:rPr>
                        <w:t>if</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$AlreadyAdded</w:t>
                      </w:r>
                      <w:r w:rsidRPr="00C63D92">
                        <w:rPr>
                          <w:rFonts w:ascii="Lucida Console" w:hAnsi="Lucida Console" w:cs="Lucida Console"/>
                          <w:sz w:val="16"/>
                          <w:szCs w:val="18"/>
                        </w:rPr>
                        <w:t xml:space="preserve"> </w:t>
                      </w:r>
                      <w:r w:rsidRPr="00C63D92">
                        <w:rPr>
                          <w:rFonts w:ascii="Lucida Console" w:hAnsi="Lucida Console" w:cs="Lucida Console"/>
                          <w:color w:val="696969"/>
                          <w:sz w:val="16"/>
                          <w:szCs w:val="18"/>
                        </w:rPr>
                        <w:t>-eq</w:t>
                      </w:r>
                      <w:r w:rsidRPr="00C63D92">
                        <w:rPr>
                          <w:rFonts w:ascii="Lucida Console" w:hAnsi="Lucida Console" w:cs="Lucida Console"/>
                          <w:sz w:val="16"/>
                          <w:szCs w:val="18"/>
                        </w:rPr>
                        <w:t xml:space="preserve"> </w:t>
                      </w:r>
                      <w:r w:rsidRPr="00C63D92">
                        <w:rPr>
                          <w:rFonts w:ascii="Lucida Console" w:hAnsi="Lucida Console" w:cs="Lucida Console"/>
                          <w:color w:val="800080"/>
                          <w:sz w:val="16"/>
                          <w:szCs w:val="18"/>
                        </w:rPr>
                        <w:t>0</w:t>
                      </w:r>
                      <w:r w:rsidRPr="00C63D92">
                        <w:rPr>
                          <w:rFonts w:ascii="Lucida Console" w:hAnsi="Lucida Console" w:cs="Lucida Console"/>
                          <w:sz w:val="16"/>
                          <w:szCs w:val="18"/>
                        </w:rPr>
                        <w:t>)</w:t>
                      </w:r>
                    </w:p>
                    <w:p w14:paraId="41EEB5BE"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w:t>
                      </w:r>
                    </w:p>
                    <w:p w14:paraId="7DBF1A87"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0000FF"/>
                          <w:sz w:val="16"/>
                          <w:szCs w:val="18"/>
                        </w:rPr>
                        <w:t>echo</w:t>
                      </w:r>
                      <w:r w:rsidRPr="00C63D92">
                        <w:rPr>
                          <w:rFonts w:ascii="Lucida Console" w:hAnsi="Lucida Console" w:cs="Lucida Console"/>
                          <w:sz w:val="16"/>
                          <w:szCs w:val="18"/>
                        </w:rPr>
                        <w:t xml:space="preserve"> </w:t>
                      </w:r>
                      <w:r w:rsidRPr="00C63D92">
                        <w:rPr>
                          <w:rFonts w:ascii="Lucida Console" w:hAnsi="Lucida Console" w:cs="Lucida Console"/>
                          <w:color w:val="8B0000"/>
                          <w:sz w:val="16"/>
                          <w:szCs w:val="18"/>
                        </w:rPr>
                        <w:t xml:space="preserve">"Adding hostname </w:t>
                      </w:r>
                      <w:r w:rsidRPr="00C63D92">
                        <w:rPr>
                          <w:rFonts w:ascii="Lucida Console" w:hAnsi="Lucida Console" w:cs="Lucida Console"/>
                          <w:color w:val="A82D00"/>
                          <w:sz w:val="16"/>
                          <w:szCs w:val="18"/>
                        </w:rPr>
                        <w:t>$FQDN</w:t>
                      </w:r>
                      <w:r w:rsidRPr="00C63D92">
                        <w:rPr>
                          <w:rFonts w:ascii="Lucida Console" w:hAnsi="Lucida Console" w:cs="Lucida Console"/>
                          <w:color w:val="8B0000"/>
                          <w:sz w:val="16"/>
                          <w:szCs w:val="18"/>
                        </w:rPr>
                        <w:t>"</w:t>
                      </w:r>
                    </w:p>
                    <w:p w14:paraId="2769AB73"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r w:rsidRPr="00C63D92">
                        <w:rPr>
                          <w:rFonts w:ascii="Lucida Console" w:hAnsi="Lucida Console" w:cs="Lucida Console"/>
                          <w:color w:val="0000FF"/>
                          <w:sz w:val="16"/>
                          <w:szCs w:val="18"/>
                        </w:rPr>
                        <w:t>az</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webapp</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config</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hostname</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add</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--webapp-name</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$SERVICEPLAN_APPNAME</w:t>
                      </w:r>
                      <w:r w:rsidRPr="00C63D92">
                        <w:rPr>
                          <w:rFonts w:ascii="Lucida Console" w:hAnsi="Lucida Console" w:cs="Lucida Console"/>
                          <w:sz w:val="16"/>
                          <w:szCs w:val="18"/>
                        </w:rPr>
                        <w:t xml:space="preserve"> </w:t>
                      </w:r>
                      <w:r w:rsidRPr="00C63D92">
                        <w:rPr>
                          <w:rFonts w:ascii="Lucida Console" w:hAnsi="Lucida Console" w:cs="Lucida Console"/>
                          <w:color w:val="000080"/>
                          <w:sz w:val="16"/>
                          <w:szCs w:val="18"/>
                        </w:rPr>
                        <w:t>-g</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$RESOURCEGROUP_NAME</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--subscription</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$SUBSCRIPTION</w:t>
                      </w:r>
                      <w:r w:rsidRPr="00C63D92">
                        <w:rPr>
                          <w:rFonts w:ascii="Lucida Console" w:hAnsi="Lucida Console" w:cs="Lucida Console"/>
                          <w:sz w:val="16"/>
                          <w:szCs w:val="18"/>
                        </w:rPr>
                        <w:t xml:space="preserve"> </w:t>
                      </w:r>
                      <w:r w:rsidRPr="00C63D92">
                        <w:rPr>
                          <w:rFonts w:ascii="Lucida Console" w:hAnsi="Lucida Console" w:cs="Lucida Console"/>
                          <w:color w:val="8A2BE2"/>
                          <w:sz w:val="16"/>
                          <w:szCs w:val="18"/>
                        </w:rPr>
                        <w:t>--hostname</w:t>
                      </w:r>
                      <w:r w:rsidRPr="00C63D92">
                        <w:rPr>
                          <w:rFonts w:ascii="Lucida Console" w:hAnsi="Lucida Console" w:cs="Lucida Console"/>
                          <w:sz w:val="16"/>
                          <w:szCs w:val="18"/>
                        </w:rPr>
                        <w:t xml:space="preserve"> </w:t>
                      </w:r>
                      <w:r w:rsidRPr="00C63D92">
                        <w:rPr>
                          <w:rFonts w:ascii="Lucida Console" w:hAnsi="Lucida Console" w:cs="Lucida Console"/>
                          <w:color w:val="A82D00"/>
                          <w:sz w:val="16"/>
                          <w:szCs w:val="18"/>
                        </w:rPr>
                        <w:t>$FQDN</w:t>
                      </w:r>
                    </w:p>
                    <w:p w14:paraId="1BE31EBD" w14:textId="77777777" w:rsidR="000D0DA2" w:rsidRPr="00C63D92" w:rsidRDefault="000D0DA2" w:rsidP="00BB6574">
                      <w:pPr>
                        <w:shd w:val="clear" w:color="auto" w:fill="FFFFFF"/>
                        <w:autoSpaceDE w:val="0"/>
                        <w:autoSpaceDN w:val="0"/>
                        <w:adjustRightInd w:val="0"/>
                        <w:spacing w:after="0"/>
                        <w:jc w:val="both"/>
                        <w:rPr>
                          <w:rFonts w:ascii="Lucida Console" w:hAnsi="Lucida Console" w:cs="Lucida Console"/>
                          <w:sz w:val="16"/>
                          <w:szCs w:val="18"/>
                        </w:rPr>
                      </w:pPr>
                      <w:r w:rsidRPr="00C63D92">
                        <w:rPr>
                          <w:rFonts w:ascii="Lucida Console" w:hAnsi="Lucida Console" w:cs="Lucida Console"/>
                          <w:sz w:val="16"/>
                          <w:szCs w:val="18"/>
                        </w:rPr>
                        <w:t xml:space="preserve">} </w:t>
                      </w:r>
                    </w:p>
                    <w:p w14:paraId="731F08D5" w14:textId="77777777" w:rsidR="000D0DA2" w:rsidRPr="00C63D92" w:rsidRDefault="000D0DA2" w:rsidP="00BB6574">
                      <w:pPr>
                        <w:jc w:val="both"/>
                        <w:rPr>
                          <w:sz w:val="24"/>
                        </w:rPr>
                      </w:pPr>
                    </w:p>
                  </w:txbxContent>
                </v:textbox>
                <w10:anchorlock/>
              </v:shape>
            </w:pict>
          </mc:Fallback>
        </mc:AlternateContent>
      </w:r>
      <w:r>
        <w:t xml:space="preserve"> </w:t>
      </w:r>
    </w:p>
    <w:p w14:paraId="34673883" w14:textId="77777777" w:rsidR="00BB6574" w:rsidRDefault="00BB6574" w:rsidP="00BB6574">
      <w:pPr>
        <w:jc w:val="both"/>
      </w:pPr>
      <w:r w:rsidRPr="00C22840">
        <w:rPr>
          <w:rStyle w:val="IntenseReference"/>
          <w:color w:val="538135" w:themeColor="accent6" w:themeShade="BF"/>
        </w:rPr>
        <w:t>[Validation test]</w:t>
      </w:r>
      <w:r>
        <w:t xml:space="preserve">: Login to Azure portal (portal.azure.com). Open the Custom Hostnames blade (App Services </w:t>
      </w:r>
      <w:r>
        <w:sym w:font="Wingdings" w:char="F0E0"/>
      </w:r>
      <w:r>
        <w:t xml:space="preserve"> Select App Service </w:t>
      </w:r>
      <w:r>
        <w:sym w:font="Wingdings" w:char="F0E0"/>
      </w:r>
      <w:r>
        <w:t xml:space="preserve"> Custom Domains). Verify that the custom domain name is now mapped as a valid Custom Hostname. </w:t>
      </w:r>
    </w:p>
    <w:p w14:paraId="76EFC08B" w14:textId="77777777" w:rsidR="00BB6574" w:rsidRDefault="00BB6574" w:rsidP="00BB6574">
      <w:pPr>
        <w:jc w:val="both"/>
      </w:pPr>
      <w:r w:rsidRPr="00C22840">
        <w:rPr>
          <w:rStyle w:val="IntenseReference"/>
          <w:color w:val="538135" w:themeColor="accent6" w:themeShade="BF"/>
        </w:rPr>
        <w:t>[Validation test]</w:t>
      </w:r>
      <w:r>
        <w:t xml:space="preserve"> You should now be able to navigate to your custom domain (</w:t>
      </w:r>
      <w:r w:rsidRPr="00C22840">
        <w:rPr>
          <w:i/>
        </w:rPr>
        <w:t>ninadkanthi.co.uk</w:t>
      </w:r>
      <w:r>
        <w:t>) from your browser and see the default Azure ‘Your App Service app is up and running’ page being displayed by Azure.</w:t>
      </w:r>
    </w:p>
    <w:p w14:paraId="66BA9539" w14:textId="77777777" w:rsidR="00BB6574" w:rsidRDefault="00BB6574" w:rsidP="00BB6574">
      <w:pPr>
        <w:pStyle w:val="Heading1"/>
        <w:jc w:val="both"/>
      </w:pPr>
      <w:bookmarkStart w:id="4" w:name="_Toc6960044"/>
      <w:r>
        <w:t>Installing and configuring the Linux server</w:t>
      </w:r>
      <w:bookmarkEnd w:id="4"/>
    </w:p>
    <w:p w14:paraId="1EFB87F2" w14:textId="77777777" w:rsidR="00BB6574" w:rsidRDefault="00BB6574" w:rsidP="00BB6574">
      <w:r>
        <w:t xml:space="preserve">As mentioned earlier, we’ll host the WordPress site on the LAMP stack. This section covers creation and configuration of the Linux instance of the LAMP stack. </w:t>
      </w:r>
    </w:p>
    <w:p w14:paraId="329B1965" w14:textId="77777777" w:rsidR="00BB6574" w:rsidRDefault="00BB6574" w:rsidP="00BB6574">
      <w:r>
        <w:t xml:space="preserve">For the Linux variant, I’ve decided to use Ubuntu 16.04-LTS version with local SSD storage. The virtual machine size was chosen to be ‘B2’ as I believe it provides the best balance between cost and performance. </w:t>
      </w:r>
    </w:p>
    <w:p w14:paraId="032A004D" w14:textId="77777777" w:rsidR="00BB6574" w:rsidRDefault="00BB6574" w:rsidP="00BB6574">
      <w:r>
        <w:t xml:space="preserve">To install the Linux server, ARM template scripts were used and are copied </w:t>
      </w:r>
      <w:hyperlink r:id="rId25" w:history="1">
        <w:r w:rsidRPr="008D59E3">
          <w:rPr>
            <w:rStyle w:val="Hyperlink"/>
          </w:rPr>
          <w:t>here</w:t>
        </w:r>
      </w:hyperlink>
    </w:p>
    <w:p w14:paraId="7D5A3DD2" w14:textId="77777777" w:rsidR="00BB6574" w:rsidRDefault="00BB6574" w:rsidP="00BB6574">
      <w:r w:rsidRPr="00C63D92">
        <w:rPr>
          <w:rStyle w:val="IntenseReference"/>
          <w:color w:val="C45911" w:themeColor="accent2" w:themeShade="BF"/>
        </w:rPr>
        <w:t>[Automation Step]</w:t>
      </w:r>
      <w:r>
        <w:rPr>
          <w:rStyle w:val="IntenseReference"/>
          <w:color w:val="C45911" w:themeColor="accent2" w:themeShade="BF"/>
        </w:rPr>
        <w:t xml:space="preserve">: </w:t>
      </w:r>
      <w:r>
        <w:t>To install the Linux server, first edit the ‘</w:t>
      </w:r>
      <w:proofErr w:type="spellStart"/>
      <w:r>
        <w:rPr>
          <w:b/>
        </w:rPr>
        <w:fldChar w:fldCharType="begin"/>
      </w:r>
      <w:r>
        <w:rPr>
          <w:b/>
        </w:rPr>
        <w:instrText xml:space="preserve"> HYPERLINK "https://github.com/ninadkan/WordPressBlogOnLampAndAzure/blob/master/scripts/LinuxCompute/parameters.json" </w:instrText>
      </w:r>
      <w:r>
        <w:rPr>
          <w:b/>
        </w:rPr>
        <w:fldChar w:fldCharType="separate"/>
      </w:r>
      <w:r w:rsidRPr="008D59E3">
        <w:rPr>
          <w:rStyle w:val="Hyperlink"/>
          <w:b/>
        </w:rPr>
        <w:t>parameters.json</w:t>
      </w:r>
      <w:proofErr w:type="spellEnd"/>
      <w:r>
        <w:rPr>
          <w:b/>
        </w:rPr>
        <w:fldChar w:fldCharType="end"/>
      </w:r>
      <w:r>
        <w:t>’ file with your settings, especially need to add the ‘</w:t>
      </w:r>
      <w:proofErr w:type="spellStart"/>
      <w:r w:rsidRPr="008D59E3">
        <w:rPr>
          <w:b/>
        </w:rPr>
        <w:t>adminPublicKey</w:t>
      </w:r>
      <w:proofErr w:type="spellEnd"/>
      <w:r>
        <w:t xml:space="preserve">’;  by default, only SSH login is permitted to the instance. </w:t>
      </w:r>
    </w:p>
    <w:p w14:paraId="0A0295CF" w14:textId="77777777" w:rsidR="00BB6574" w:rsidRDefault="00BB6574" w:rsidP="00BB6574">
      <w:r>
        <w:t>Next execute the ‘</w:t>
      </w:r>
      <w:hyperlink r:id="rId26" w:history="1">
        <w:r w:rsidRPr="008D59E3">
          <w:rPr>
            <w:rStyle w:val="Hyperlink"/>
            <w:b/>
          </w:rPr>
          <w:t>deploy.ps1</w:t>
        </w:r>
      </w:hyperlink>
      <w:r>
        <w:t xml:space="preserve">’ script; will need to specify the subscription name, resource name and deployment name </w:t>
      </w:r>
    </w:p>
    <w:p w14:paraId="2039DBA0" w14:textId="77777777" w:rsidR="00BB6574" w:rsidRDefault="00BB6574" w:rsidP="00BB6574">
      <w:r w:rsidRPr="00C22840">
        <w:rPr>
          <w:rStyle w:val="IntenseReference"/>
          <w:color w:val="538135" w:themeColor="accent6" w:themeShade="BF"/>
        </w:rPr>
        <w:t>[Validation test]</w:t>
      </w:r>
      <w:r>
        <w:rPr>
          <w:rStyle w:val="IntenseReference"/>
          <w:color w:val="538135" w:themeColor="accent6" w:themeShade="BF"/>
        </w:rPr>
        <w:t xml:space="preserve">: </w:t>
      </w:r>
      <w:r>
        <w:t>Logon to the azure portal and confirm that the Linux compute had been provisioned under the chosen resource group. Besides the virtual machine, following other components and services should also be added under the resource group.</w:t>
      </w:r>
    </w:p>
    <w:p w14:paraId="66AB5028" w14:textId="77777777" w:rsidR="00BB6574" w:rsidRDefault="00BB6574" w:rsidP="00BB6574">
      <w:pPr>
        <w:jc w:val="center"/>
      </w:pPr>
      <w:r>
        <w:rPr>
          <w:noProof/>
        </w:rPr>
        <w:drawing>
          <wp:inline distT="0" distB="0" distL="0" distR="0" wp14:anchorId="6A537804" wp14:editId="1F301FE6">
            <wp:extent cx="5222318" cy="255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39758" cy="2561225"/>
                    </a:xfrm>
                    <a:prstGeom prst="rect">
                      <a:avLst/>
                    </a:prstGeom>
                    <a:noFill/>
                    <a:ln>
                      <a:noFill/>
                    </a:ln>
                  </pic:spPr>
                </pic:pic>
              </a:graphicData>
            </a:graphic>
          </wp:inline>
        </w:drawing>
      </w:r>
    </w:p>
    <w:p w14:paraId="552EEFDD" w14:textId="77777777" w:rsidR="00BB6574" w:rsidRDefault="00BB6574" w:rsidP="00BB6574">
      <w:pPr>
        <w:pStyle w:val="Heading1"/>
        <w:jc w:val="both"/>
      </w:pPr>
      <w:bookmarkStart w:id="5" w:name="_Toc6960045"/>
      <w:r>
        <w:t>Adding Non-Root user to the Linux server</w:t>
      </w:r>
      <w:bookmarkEnd w:id="5"/>
    </w:p>
    <w:p w14:paraId="04B4C941" w14:textId="77777777" w:rsidR="00BB6574" w:rsidRDefault="00BB6574" w:rsidP="00BB6574">
      <w:r>
        <w:t xml:space="preserve">Login to the Linux web server (using Putty or any other Telnet terminal application). Before installing Apache and other software stack, we’ll add another user to the Linux machine and run everything under this user. This reduces the attack surface impact in terms of security compromise. </w:t>
      </w:r>
    </w:p>
    <w:p w14:paraId="26997F88" w14:textId="77777777" w:rsidR="00BB6574" w:rsidRDefault="00BB6574" w:rsidP="00BB6574">
      <w:r w:rsidRPr="00C63D92">
        <w:rPr>
          <w:rStyle w:val="IntenseReference"/>
        </w:rPr>
        <w:t>[Manual Step]</w:t>
      </w:r>
      <w:r>
        <w:t xml:space="preserve"> Copy the script ‘</w:t>
      </w:r>
      <w:hyperlink r:id="rId28" w:history="1">
        <w:r w:rsidRPr="00A07825">
          <w:rPr>
            <w:rStyle w:val="Hyperlink"/>
          </w:rPr>
          <w:t>addconfigureuser</w:t>
        </w:r>
      </w:hyperlink>
      <w:r>
        <w:t xml:space="preserve">.sh’ to the Linux server (using </w:t>
      </w:r>
      <w:proofErr w:type="spellStart"/>
      <w:r>
        <w:t>pscp</w:t>
      </w:r>
      <w:proofErr w:type="spellEnd"/>
      <w:r>
        <w:t xml:space="preserve"> or equivalent program, or download directly from the GitHub repository onto the Linux machine). Ensure that the script is marked as an executable (execute command ‘</w:t>
      </w:r>
      <w:proofErr w:type="spellStart"/>
      <w:r w:rsidRPr="005F6649">
        <w:rPr>
          <w:b/>
        </w:rPr>
        <w:t>chmod</w:t>
      </w:r>
      <w:proofErr w:type="spellEnd"/>
      <w:r w:rsidRPr="005F6649">
        <w:rPr>
          <w:b/>
        </w:rPr>
        <w:t xml:space="preserve"> + x </w:t>
      </w:r>
      <w:hyperlink r:id="rId29" w:history="1">
        <w:r w:rsidRPr="005F6649">
          <w:rPr>
            <w:b/>
          </w:rPr>
          <w:t>addconfigureuser</w:t>
        </w:r>
      </w:hyperlink>
      <w:r w:rsidRPr="005F6649">
        <w:rPr>
          <w:b/>
        </w:rPr>
        <w:t>.sh</w:t>
      </w:r>
      <w:r>
        <w:t>’)</w:t>
      </w:r>
    </w:p>
    <w:p w14:paraId="69BE51BB" w14:textId="77777777" w:rsidR="00BB6574" w:rsidRDefault="00BB6574" w:rsidP="00BB6574">
      <w:r>
        <w:t>Script creates a user named ‘</w:t>
      </w:r>
      <w:proofErr w:type="spellStart"/>
      <w:r w:rsidRPr="005F6649">
        <w:rPr>
          <w:b/>
        </w:rPr>
        <w:t>webuser</w:t>
      </w:r>
      <w:proofErr w:type="spellEnd"/>
      <w:r>
        <w:t>’. During its execution, the script will ask for a password for the ‘</w:t>
      </w:r>
      <w:proofErr w:type="spellStart"/>
      <w:r>
        <w:t>webuser</w:t>
      </w:r>
      <w:proofErr w:type="spellEnd"/>
      <w:r>
        <w:t xml:space="preserve">’. Ensure that you specify a strong password and make a note of that password. </w:t>
      </w:r>
    </w:p>
    <w:p w14:paraId="45525E28" w14:textId="77777777" w:rsidR="00BB6574" w:rsidRDefault="00BB6574" w:rsidP="00BB6574">
      <w:r>
        <w:rPr>
          <w:noProof/>
        </w:rPr>
        <mc:AlternateContent>
          <mc:Choice Requires="wps">
            <w:drawing>
              <wp:inline distT="0" distB="0" distL="0" distR="0" wp14:anchorId="14448A5B" wp14:editId="247C89B2">
                <wp:extent cx="5657850" cy="1543050"/>
                <wp:effectExtent l="0" t="0" r="19050" b="19050"/>
                <wp:docPr id="10" name="Text Box 10"/>
                <wp:cNvGraphicFramePr/>
                <a:graphic xmlns:a="http://schemas.openxmlformats.org/drawingml/2006/main">
                  <a:graphicData uri="http://schemas.microsoft.com/office/word/2010/wordprocessingShape">
                    <wps:wsp>
                      <wps:cNvSpPr txBox="1"/>
                      <wps:spPr>
                        <a:xfrm>
                          <a:off x="0" y="0"/>
                          <a:ext cx="5657850" cy="1543050"/>
                        </a:xfrm>
                        <a:prstGeom prst="rect">
                          <a:avLst/>
                        </a:prstGeom>
                        <a:solidFill>
                          <a:schemeClr val="lt1"/>
                        </a:solidFill>
                        <a:ln w="6350">
                          <a:solidFill>
                            <a:prstClr val="black"/>
                          </a:solidFill>
                        </a:ln>
                      </wps:spPr>
                      <wps:txbx>
                        <w:txbxContent>
                          <w:p w14:paraId="65E7378D" w14:textId="77777777" w:rsidR="000D0DA2" w:rsidRPr="005F6649" w:rsidRDefault="000D0DA2" w:rsidP="00BB6574">
                            <w:pPr>
                              <w:shd w:val="clear" w:color="auto" w:fill="1E1E1E"/>
                              <w:spacing w:after="0" w:line="285" w:lineRule="atLeast"/>
                              <w:jc w:val="both"/>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#!/bin/bash</w:t>
                            </w:r>
                          </w:p>
                          <w:p w14:paraId="724B0DD0"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this  file should be copied to the root of remote user home folder</w:t>
                            </w:r>
                          </w:p>
                          <w:p w14:paraId="445DCC7D"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xml:space="preserve"># chmod +x on this and then executed. </w:t>
                            </w:r>
                          </w:p>
                          <w:p w14:paraId="5D7AAEDA"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xml:space="preserve"># this will add a webuser which will be used to install all the local </w:t>
                            </w:r>
                          </w:p>
                          <w:p w14:paraId="4692BA0F"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software</w:t>
                            </w:r>
                          </w:p>
                          <w:p w14:paraId="05F8BBA0"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adduser webuser</w:t>
                            </w:r>
                          </w:p>
                          <w:p w14:paraId="3242AB5D"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usermod -aG sudo webuser</w:t>
                            </w:r>
                          </w:p>
                          <w:p w14:paraId="42B4D824"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 - webuser</w:t>
                            </w:r>
                          </w:p>
                          <w:p w14:paraId="2ED4B040" w14:textId="77777777" w:rsidR="000D0DA2" w:rsidRDefault="000D0DA2" w:rsidP="00BB65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448A5B" id="Text Box 10" o:spid="_x0000_s1027" type="#_x0000_t202" style="width:445.5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" fillcolor="white [3201]" strokeweight=".5pt">
                <v:textbox>
                  <w:txbxContent>
                    <w:p w14:paraId="65E7378D" w14:textId="77777777" w:rsidR="000D0DA2" w:rsidRPr="005F6649" w:rsidRDefault="000D0DA2" w:rsidP="00BB6574">
                      <w:pPr>
                        <w:shd w:val="clear" w:color="auto" w:fill="1E1E1E"/>
                        <w:spacing w:after="0" w:line="285" w:lineRule="atLeast"/>
                        <w:jc w:val="both"/>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#!/bin/bash</w:t>
                      </w:r>
                    </w:p>
                    <w:p w14:paraId="724B0DD0"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this  file should be copied to the root of remote user home folder</w:t>
                      </w:r>
                    </w:p>
                    <w:p w14:paraId="445DCC7D"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xml:space="preserve"># chmod +x on this and then executed. </w:t>
                      </w:r>
                    </w:p>
                    <w:p w14:paraId="5D7AAEDA"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xml:space="preserve"># this will add a webuser which will be used to install all the local </w:t>
                      </w:r>
                    </w:p>
                    <w:p w14:paraId="4692BA0F"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software</w:t>
                      </w:r>
                    </w:p>
                    <w:p w14:paraId="05F8BBA0"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adduser webuser</w:t>
                      </w:r>
                    </w:p>
                    <w:p w14:paraId="3242AB5D"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usermod -aG sudo webuser</w:t>
                      </w:r>
                    </w:p>
                    <w:p w14:paraId="42B4D824"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 - webuser</w:t>
                      </w:r>
                    </w:p>
                    <w:p w14:paraId="2ED4B040" w14:textId="77777777" w:rsidR="000D0DA2" w:rsidRDefault="000D0DA2" w:rsidP="00BB6574"/>
                  </w:txbxContent>
                </v:textbox>
                <w10:anchorlock/>
              </v:shape>
            </w:pict>
          </mc:Fallback>
        </mc:AlternateContent>
      </w:r>
    </w:p>
    <w:p w14:paraId="03F2FB9A" w14:textId="77777777" w:rsidR="00BB6574" w:rsidRDefault="00BB6574" w:rsidP="00BB6574">
      <w:r w:rsidRPr="00C22840">
        <w:rPr>
          <w:rStyle w:val="IntenseReference"/>
          <w:color w:val="538135" w:themeColor="accent6" w:themeShade="BF"/>
        </w:rPr>
        <w:t>[Validation test]</w:t>
      </w:r>
      <w:r>
        <w:rPr>
          <w:rStyle w:val="IntenseReference"/>
          <w:color w:val="538135" w:themeColor="accent6" w:themeShade="BF"/>
        </w:rPr>
        <w:t xml:space="preserve">: </w:t>
      </w:r>
      <w:r>
        <w:t xml:space="preserve">From the terminal window, execute command </w:t>
      </w:r>
      <w:r w:rsidRPr="00A07825">
        <w:rPr>
          <w:b/>
        </w:rPr>
        <w:t xml:space="preserve">id -u </w:t>
      </w:r>
      <w:proofErr w:type="spellStart"/>
      <w:r w:rsidRPr="00A07825">
        <w:rPr>
          <w:b/>
        </w:rPr>
        <w:t>webuser</w:t>
      </w:r>
      <w:proofErr w:type="spellEnd"/>
      <w:r>
        <w:t>. If it returns a +</w:t>
      </w:r>
      <w:proofErr w:type="spellStart"/>
      <w:r>
        <w:t>ve</w:t>
      </w:r>
      <w:proofErr w:type="spellEnd"/>
      <w:r>
        <w:t xml:space="preserve"> number, it indicates that the user creation was successful. </w:t>
      </w:r>
    </w:p>
    <w:p w14:paraId="1BAAF8F9" w14:textId="77777777" w:rsidR="00BB6574" w:rsidRDefault="00BB6574" w:rsidP="00BB6574">
      <w:r w:rsidRPr="00C22840">
        <w:rPr>
          <w:rStyle w:val="IntenseReference"/>
          <w:color w:val="538135" w:themeColor="accent6" w:themeShade="BF"/>
        </w:rPr>
        <w:t>[Validation test]</w:t>
      </w:r>
      <w:r>
        <w:rPr>
          <w:rStyle w:val="IntenseReference"/>
          <w:color w:val="538135" w:themeColor="accent6" w:themeShade="BF"/>
        </w:rPr>
        <w:t xml:space="preserve">: </w:t>
      </w:r>
      <w:r>
        <w:t xml:space="preserve">After successful execution of script, you should now be logged in as the newly created user – </w:t>
      </w:r>
      <w:proofErr w:type="spellStart"/>
      <w:r w:rsidRPr="00A74E2A">
        <w:rPr>
          <w:b/>
        </w:rPr>
        <w:t>webuser</w:t>
      </w:r>
      <w:proofErr w:type="spellEnd"/>
      <w:r>
        <w:t xml:space="preserve">.  </w:t>
      </w:r>
    </w:p>
    <w:p w14:paraId="091E1A83" w14:textId="77777777" w:rsidR="00BB6574" w:rsidRDefault="00BB6574" w:rsidP="00BB6574">
      <w:pPr>
        <w:pStyle w:val="Heading1"/>
        <w:jc w:val="both"/>
      </w:pPr>
      <w:bookmarkStart w:id="6" w:name="_Toc6960046"/>
      <w:r>
        <w:t>Install and configure Apache</w:t>
      </w:r>
      <w:bookmarkEnd w:id="6"/>
      <w:r>
        <w:t xml:space="preserve"> </w:t>
      </w:r>
    </w:p>
    <w:p w14:paraId="62EBD3F4" w14:textId="77777777" w:rsidR="00BB6574" w:rsidRDefault="00BB6574" w:rsidP="00BB6574">
      <w:r>
        <w:t>[Ensure that you’re logged in as ‘</w:t>
      </w:r>
      <w:proofErr w:type="spellStart"/>
      <w:r w:rsidRPr="00A74E2A">
        <w:rPr>
          <w:b/>
        </w:rPr>
        <w:t>webuser</w:t>
      </w:r>
      <w:proofErr w:type="spellEnd"/>
      <w:r w:rsidRPr="00A74E2A">
        <w:rPr>
          <w:b/>
        </w:rPr>
        <w:t>’</w:t>
      </w:r>
      <w:r>
        <w:t xml:space="preserve"> on the Linux machine; if not execute command </w:t>
      </w:r>
      <w:proofErr w:type="spellStart"/>
      <w:r w:rsidRPr="00A74E2A">
        <w:rPr>
          <w:b/>
        </w:rPr>
        <w:t>su</w:t>
      </w:r>
      <w:proofErr w:type="spellEnd"/>
      <w:r w:rsidRPr="00A74E2A">
        <w:rPr>
          <w:b/>
        </w:rPr>
        <w:t xml:space="preserve"> - </w:t>
      </w:r>
      <w:proofErr w:type="spellStart"/>
      <w:r w:rsidRPr="00A74E2A">
        <w:rPr>
          <w:b/>
        </w:rPr>
        <w:t>webuser</w:t>
      </w:r>
      <w:proofErr w:type="spellEnd"/>
      <w:r>
        <w:t xml:space="preserve"> from the terminal prompt] </w:t>
      </w:r>
    </w:p>
    <w:p w14:paraId="0C2F129B" w14:textId="77777777" w:rsidR="00BB6574" w:rsidRDefault="00BB6574" w:rsidP="00BB6574">
      <w:r w:rsidRPr="00C63D92">
        <w:rPr>
          <w:rStyle w:val="IntenseReference"/>
        </w:rPr>
        <w:t>[Manual Step]</w:t>
      </w:r>
      <w:r>
        <w:t xml:space="preserve"> Copy scripts under the ‘</w:t>
      </w:r>
      <w:proofErr w:type="spellStart"/>
      <w:r>
        <w:fldChar w:fldCharType="begin"/>
      </w:r>
      <w:r>
        <w:instrText xml:space="preserve"> HYPERLINK "https://github.com/ninadkan/WordPressBlogOnLampAndAzure/tree/master/scripts/LinuxCompute/webuser" </w:instrText>
      </w:r>
      <w:r>
        <w:fldChar w:fldCharType="separate"/>
      </w:r>
      <w:r w:rsidRPr="00A74E2A">
        <w:rPr>
          <w:rStyle w:val="Hyperlink"/>
        </w:rPr>
        <w:t>webuser</w:t>
      </w:r>
      <w:proofErr w:type="spellEnd"/>
      <w:r>
        <w:fldChar w:fldCharType="end"/>
      </w:r>
      <w:r>
        <w:t xml:space="preserve">’ of the GitHub repository to the Linux server (using </w:t>
      </w:r>
      <w:proofErr w:type="spellStart"/>
      <w:r>
        <w:t>pscp</w:t>
      </w:r>
      <w:proofErr w:type="spellEnd"/>
      <w:r>
        <w:t xml:space="preserve">, direct from GitHub, or any other equivalent technique). Mark each script as an executable (hint use </w:t>
      </w:r>
      <w:proofErr w:type="spellStart"/>
      <w:r w:rsidRPr="007D1B45">
        <w:rPr>
          <w:b/>
        </w:rPr>
        <w:t>chmod</w:t>
      </w:r>
      <w:proofErr w:type="spellEnd"/>
      <w:r w:rsidRPr="007D1B45">
        <w:rPr>
          <w:b/>
        </w:rPr>
        <w:t xml:space="preserve"> +x</w:t>
      </w:r>
      <w:r>
        <w:t xml:space="preserve"> …)</w:t>
      </w:r>
    </w:p>
    <w:p w14:paraId="04E98B6B" w14:textId="77777777" w:rsidR="00BB6574" w:rsidRDefault="00BB6574" w:rsidP="00BB6574">
      <w:r w:rsidRPr="00C63D92">
        <w:rPr>
          <w:rStyle w:val="IntenseReference"/>
          <w:color w:val="C45911" w:themeColor="accent2" w:themeShade="BF"/>
        </w:rPr>
        <w:t>[Automation Step]</w:t>
      </w:r>
      <w:r>
        <w:rPr>
          <w:rStyle w:val="IntenseReference"/>
          <w:color w:val="C45911" w:themeColor="accent2" w:themeShade="BF"/>
        </w:rPr>
        <w:t xml:space="preserve">: </w:t>
      </w:r>
      <w:r>
        <w:t>First check that the user has the permissions to install software. Execute the script ‘</w:t>
      </w:r>
      <w:hyperlink r:id="rId30" w:history="1">
        <w:r w:rsidRPr="007365FE">
          <w:rPr>
            <w:rStyle w:val="Hyperlink"/>
          </w:rPr>
          <w:t>checkandupdate.sh</w:t>
        </w:r>
      </w:hyperlink>
      <w:r>
        <w:t xml:space="preserve">’. </w:t>
      </w:r>
    </w:p>
    <w:p w14:paraId="0E9649D0" w14:textId="77777777" w:rsidR="00BB6574" w:rsidRDefault="00BB6574" w:rsidP="00BB6574">
      <w:r>
        <w:rPr>
          <w:noProof/>
        </w:rPr>
        <mc:AlternateContent>
          <mc:Choice Requires="wps">
            <w:drawing>
              <wp:inline distT="0" distB="0" distL="0" distR="0" wp14:anchorId="58BB33D3" wp14:editId="20C00E68">
                <wp:extent cx="5657850" cy="1009650"/>
                <wp:effectExtent l="0" t="0" r="19050" b="19050"/>
                <wp:docPr id="11" name="Text Box 11"/>
                <wp:cNvGraphicFramePr/>
                <a:graphic xmlns:a="http://schemas.openxmlformats.org/drawingml/2006/main">
                  <a:graphicData uri="http://schemas.microsoft.com/office/word/2010/wordprocessingShape">
                    <wps:wsp>
                      <wps:cNvSpPr txBox="1"/>
                      <wps:spPr>
                        <a:xfrm>
                          <a:off x="0" y="0"/>
                          <a:ext cx="5657850" cy="1009650"/>
                        </a:xfrm>
                        <a:prstGeom prst="rect">
                          <a:avLst/>
                        </a:prstGeom>
                        <a:solidFill>
                          <a:schemeClr val="lt1"/>
                        </a:solidFill>
                        <a:ln w="6350">
                          <a:solidFill>
                            <a:prstClr val="black"/>
                          </a:solidFill>
                        </a:ln>
                      </wps:spPr>
                      <wps:txbx>
                        <w:txbxContent>
                          <w:p w14:paraId="5FBDDA1D"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#!/bin/bash</w:t>
                            </w:r>
                          </w:p>
                          <w:p w14:paraId="11658426"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xml:space="preserve"># This script should be copied to webuser, chmod + x </w:t>
                            </w:r>
                          </w:p>
                          <w:p w14:paraId="7E8B51B6"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and then executed to check sudo permissions grant</w:t>
                            </w:r>
                          </w:p>
                          <w:p w14:paraId="41CA9DE4"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apt-get update</w:t>
                            </w:r>
                          </w:p>
                          <w:p w14:paraId="15180787"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apt-get upgrade</w:t>
                            </w:r>
                          </w:p>
                          <w:p w14:paraId="55E57566" w14:textId="77777777" w:rsidR="000D0DA2" w:rsidRDefault="000D0DA2" w:rsidP="00BB65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8BB33D3" id="Text Box 11" o:spid="_x0000_s1028" type="#_x0000_t202" style="width:445.5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" fillcolor="white [3201]" strokeweight=".5pt">
                <v:textbox>
                  <w:txbxContent>
                    <w:p w14:paraId="5FBDDA1D"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#!/bin/bash</w:t>
                      </w:r>
                    </w:p>
                    <w:p w14:paraId="11658426"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xml:space="preserve"># This script should be copied to webuser, chmod + x </w:t>
                      </w:r>
                    </w:p>
                    <w:p w14:paraId="7E8B51B6"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and then executed to check sudo permissions grant</w:t>
                      </w:r>
                    </w:p>
                    <w:p w14:paraId="41CA9DE4"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apt-get update</w:t>
                      </w:r>
                    </w:p>
                    <w:p w14:paraId="15180787"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apt-get upgrade</w:t>
                      </w:r>
                    </w:p>
                    <w:p w14:paraId="55E57566" w14:textId="77777777" w:rsidR="000D0DA2" w:rsidRDefault="000D0DA2" w:rsidP="00BB6574"/>
                  </w:txbxContent>
                </v:textbox>
                <w10:anchorlock/>
              </v:shape>
            </w:pict>
          </mc:Fallback>
        </mc:AlternateContent>
      </w:r>
    </w:p>
    <w:p w14:paraId="369A5E0B" w14:textId="77777777" w:rsidR="00BB6574" w:rsidRDefault="00BB6574" w:rsidP="00BB6574">
      <w:r w:rsidRPr="00C22840">
        <w:rPr>
          <w:rStyle w:val="IntenseReference"/>
          <w:color w:val="538135" w:themeColor="accent6" w:themeShade="BF"/>
        </w:rPr>
        <w:t>[Validation test]</w:t>
      </w:r>
      <w:r>
        <w:rPr>
          <w:rStyle w:val="IntenseReference"/>
          <w:color w:val="538135" w:themeColor="accent6" w:themeShade="BF"/>
        </w:rPr>
        <w:t xml:space="preserve">: </w:t>
      </w:r>
      <w:r>
        <w:t>Successful execution of the script not only proves that the ‘</w:t>
      </w:r>
      <w:proofErr w:type="spellStart"/>
      <w:r w:rsidRPr="007D1B45">
        <w:rPr>
          <w:b/>
        </w:rPr>
        <w:t>webuser</w:t>
      </w:r>
      <w:proofErr w:type="spellEnd"/>
      <w:r>
        <w:t>’ has the requisite permissions to install downloads but also updates the system with the latest releases.</w:t>
      </w:r>
    </w:p>
    <w:p w14:paraId="5B16AFA6" w14:textId="77777777" w:rsidR="00BB6574" w:rsidRDefault="00BB6574" w:rsidP="00BB6574">
      <w:r w:rsidRPr="00C63D92">
        <w:rPr>
          <w:rStyle w:val="IntenseReference"/>
          <w:color w:val="C45911" w:themeColor="accent2" w:themeShade="BF"/>
        </w:rPr>
        <w:t>[Automation Step]</w:t>
      </w:r>
      <w:r>
        <w:rPr>
          <w:rStyle w:val="IntenseReference"/>
          <w:color w:val="C45911" w:themeColor="accent2" w:themeShade="BF"/>
        </w:rPr>
        <w:t xml:space="preserve">: </w:t>
      </w:r>
      <w:r>
        <w:t>Execute the script ‘</w:t>
      </w:r>
      <w:hyperlink r:id="rId31" w:history="1">
        <w:r w:rsidRPr="004D01D8">
          <w:rPr>
            <w:rStyle w:val="Hyperlink"/>
          </w:rPr>
          <w:t>installApache.sh</w:t>
        </w:r>
      </w:hyperlink>
      <w:r>
        <w:t xml:space="preserve">’. This script will install Apache server. </w:t>
      </w:r>
    </w:p>
    <w:p w14:paraId="105D637A" w14:textId="77777777" w:rsidR="00BB6574" w:rsidRDefault="00BB6574" w:rsidP="00BB6574">
      <w:r>
        <w:rPr>
          <w:noProof/>
        </w:rPr>
        <mc:AlternateContent>
          <mc:Choice Requires="wps">
            <w:drawing>
              <wp:inline distT="0" distB="0" distL="0" distR="0" wp14:anchorId="02F55CB7" wp14:editId="19F27D0C">
                <wp:extent cx="5657850" cy="1171575"/>
                <wp:effectExtent l="0" t="0" r="19050" b="28575"/>
                <wp:docPr id="12" name="Text Box 12"/>
                <wp:cNvGraphicFramePr/>
                <a:graphic xmlns:a="http://schemas.openxmlformats.org/drawingml/2006/main">
                  <a:graphicData uri="http://schemas.microsoft.com/office/word/2010/wordprocessingShape">
                    <wps:wsp>
                      <wps:cNvSpPr txBox="1"/>
                      <wps:spPr>
                        <a:xfrm>
                          <a:off x="0" y="0"/>
                          <a:ext cx="5657850" cy="1171575"/>
                        </a:xfrm>
                        <a:prstGeom prst="rect">
                          <a:avLst/>
                        </a:prstGeom>
                        <a:solidFill>
                          <a:schemeClr val="lt1"/>
                        </a:solidFill>
                        <a:ln w="6350">
                          <a:solidFill>
                            <a:prstClr val="black"/>
                          </a:solidFill>
                        </a:ln>
                      </wps:spPr>
                      <wps:txbx>
                        <w:txbxContent>
                          <w:p w14:paraId="43D26750"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#!/bin/bash</w:t>
                            </w:r>
                          </w:p>
                          <w:p w14:paraId="79D2480B"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apt-get install apache2</w:t>
                            </w:r>
                          </w:p>
                          <w:p w14:paraId="1322C1FD"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systemctl start apache2</w:t>
                            </w:r>
                          </w:p>
                          <w:p w14:paraId="3778C148"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 xml:space="preserve">sudo systemctl </w:t>
                            </w:r>
                            <w:r w:rsidRPr="005F6649">
                              <w:rPr>
                                <w:rFonts w:ascii="Consolas" w:eastAsia="Times New Roman" w:hAnsi="Consolas" w:cs="Times New Roman"/>
                                <w:color w:val="DCDCAA"/>
                                <w:sz w:val="16"/>
                                <w:szCs w:val="21"/>
                              </w:rPr>
                              <w:t>enable</w:t>
                            </w:r>
                            <w:r w:rsidRPr="005F6649">
                              <w:rPr>
                                <w:rFonts w:ascii="Consolas" w:eastAsia="Times New Roman" w:hAnsi="Consolas" w:cs="Times New Roman"/>
                                <w:color w:val="D4D4D4"/>
                                <w:sz w:val="16"/>
                                <w:szCs w:val="21"/>
                              </w:rPr>
                              <w:t xml:space="preserve"> apache2</w:t>
                            </w:r>
                          </w:p>
                          <w:p w14:paraId="2E9BADBD"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check status</w:t>
                            </w:r>
                          </w:p>
                          <w:p w14:paraId="2565098C"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#sudo systemctl status apache2</w:t>
                            </w:r>
                          </w:p>
                          <w:p w14:paraId="302C0A31" w14:textId="77777777" w:rsidR="000D0DA2" w:rsidRDefault="000D0DA2" w:rsidP="00BB65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2F55CB7" id="Text Box 12" o:spid="_x0000_s1029" type="#_x0000_t202" style="width:445.5pt;height: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" fillcolor="white [3201]" strokeweight=".5pt">
                <v:textbox>
                  <w:txbxContent>
                    <w:p w14:paraId="43D26750"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#!/bin/bash</w:t>
                      </w:r>
                    </w:p>
                    <w:p w14:paraId="79D2480B"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apt-get install apache2</w:t>
                      </w:r>
                    </w:p>
                    <w:p w14:paraId="1322C1FD"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sudo systemctl start apache2</w:t>
                      </w:r>
                    </w:p>
                    <w:p w14:paraId="3778C148"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D4D4D4"/>
                          <w:sz w:val="16"/>
                          <w:szCs w:val="21"/>
                        </w:rPr>
                        <w:t xml:space="preserve">sudo systemctl </w:t>
                      </w:r>
                      <w:r w:rsidRPr="005F6649">
                        <w:rPr>
                          <w:rFonts w:ascii="Consolas" w:eastAsia="Times New Roman" w:hAnsi="Consolas" w:cs="Times New Roman"/>
                          <w:color w:val="DCDCAA"/>
                          <w:sz w:val="16"/>
                          <w:szCs w:val="21"/>
                        </w:rPr>
                        <w:t>enable</w:t>
                      </w:r>
                      <w:r w:rsidRPr="005F6649">
                        <w:rPr>
                          <w:rFonts w:ascii="Consolas" w:eastAsia="Times New Roman" w:hAnsi="Consolas" w:cs="Times New Roman"/>
                          <w:color w:val="D4D4D4"/>
                          <w:sz w:val="16"/>
                          <w:szCs w:val="21"/>
                        </w:rPr>
                        <w:t xml:space="preserve"> apache2</w:t>
                      </w:r>
                    </w:p>
                    <w:p w14:paraId="2E9BADBD"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 check status</w:t>
                      </w:r>
                    </w:p>
                    <w:p w14:paraId="2565098C"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r w:rsidRPr="005F6649">
                        <w:rPr>
                          <w:rFonts w:ascii="Consolas" w:eastAsia="Times New Roman" w:hAnsi="Consolas" w:cs="Times New Roman"/>
                          <w:color w:val="6A9955"/>
                          <w:sz w:val="16"/>
                          <w:szCs w:val="21"/>
                        </w:rPr>
                        <w:t>#sudo systemctl status apache2</w:t>
                      </w:r>
                    </w:p>
                    <w:p w14:paraId="302C0A31" w14:textId="77777777" w:rsidR="000D0DA2" w:rsidRDefault="000D0DA2" w:rsidP="00BB6574"/>
                  </w:txbxContent>
                </v:textbox>
                <w10:anchorlock/>
              </v:shape>
            </w:pict>
          </mc:Fallback>
        </mc:AlternateContent>
      </w:r>
    </w:p>
    <w:p w14:paraId="69BDEF92" w14:textId="69D2FE3A" w:rsidR="00BB6574" w:rsidRDefault="00BB6574" w:rsidP="00BB6574">
      <w:r w:rsidRPr="00C22840">
        <w:rPr>
          <w:rStyle w:val="IntenseReference"/>
          <w:color w:val="538135" w:themeColor="accent6" w:themeShade="BF"/>
        </w:rPr>
        <w:t>[Validation test]</w:t>
      </w:r>
      <w:r>
        <w:rPr>
          <w:rStyle w:val="IntenseReference"/>
          <w:color w:val="538135" w:themeColor="accent6" w:themeShade="BF"/>
        </w:rPr>
        <w:t>:</w:t>
      </w:r>
      <w:r>
        <w:t xml:space="preserve"> Open browser and navigate to the public IP address of the Linux server. i.e. </w:t>
      </w:r>
      <w:r>
        <w:rPr>
          <w:rFonts w:ascii="Segoe UI" w:hAnsi="Segoe UI" w:cs="Segoe UI"/>
          <w:color w:val="000000"/>
          <w:shd w:val="clear" w:color="auto" w:fill="FFFFFF"/>
        </w:rPr>
        <w:t xml:space="preserve">http://&lt;IP_ADDRESS&gt;. </w:t>
      </w:r>
      <w:r w:rsidR="000D0DA2" w:rsidRPr="000D0DA2">
        <w:rPr>
          <w:rFonts w:ascii="Segoe UI" w:hAnsi="Segoe UI" w:cs="Segoe UI"/>
          <w:color w:val="000000"/>
          <w:highlight w:val="yellow"/>
          <w:shd w:val="clear" w:color="auto" w:fill="FFFFFF"/>
        </w:rPr>
        <w:t xml:space="preserve">[this is </w:t>
      </w:r>
      <w:hyperlink r:id="rId32" w:history="1">
        <w:r w:rsidR="000D0DA2" w:rsidRPr="000D0DA2">
          <w:rPr>
            <w:rStyle w:val="Hyperlink"/>
            <w:rFonts w:ascii="Segoe UI" w:hAnsi="Segoe UI" w:cs="Segoe UI"/>
            <w:highlight w:val="yellow"/>
            <w:shd w:val="clear" w:color="auto" w:fill="FFFFFF"/>
          </w:rPr>
          <w:t>http://10.0.1.4/</w:t>
        </w:r>
      </w:hyperlink>
      <w:r w:rsidR="000D0DA2" w:rsidRPr="000D0DA2">
        <w:rPr>
          <w:rFonts w:ascii="Segoe UI" w:hAnsi="Segoe UI" w:cs="Segoe UI"/>
          <w:color w:val="000000"/>
          <w:highlight w:val="yellow"/>
          <w:shd w:val="clear" w:color="auto" w:fill="FFFFFF"/>
        </w:rPr>
        <w:t xml:space="preserve"> ]</w:t>
      </w:r>
      <w:r w:rsidR="000D0DA2">
        <w:rPr>
          <w:rFonts w:ascii="Segoe UI" w:hAnsi="Segoe UI" w:cs="Segoe UI"/>
          <w:color w:val="000000"/>
          <w:shd w:val="clear" w:color="auto" w:fill="FFFFFF"/>
        </w:rPr>
        <w:t xml:space="preserve"> </w:t>
      </w:r>
      <w:r>
        <w:t xml:space="preserve">you should see the default Apache 2 Ubuntu default page like so </w:t>
      </w:r>
    </w:p>
    <w:p w14:paraId="369CB358" w14:textId="77777777" w:rsidR="00BB6574" w:rsidRDefault="00BB6574" w:rsidP="00BB6574">
      <w:pPr>
        <w:jc w:val="center"/>
      </w:pPr>
      <w:r>
        <w:rPr>
          <w:noProof/>
        </w:rPr>
        <w:drawing>
          <wp:inline distT="0" distB="0" distL="0" distR="0" wp14:anchorId="06B4016B" wp14:editId="42A71800">
            <wp:extent cx="5731510" cy="27127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712720"/>
                    </a:xfrm>
                    <a:prstGeom prst="rect">
                      <a:avLst/>
                    </a:prstGeom>
                  </pic:spPr>
                </pic:pic>
              </a:graphicData>
            </a:graphic>
          </wp:inline>
        </w:drawing>
      </w:r>
    </w:p>
    <w:p w14:paraId="349901C0" w14:textId="77777777" w:rsidR="00BB6574" w:rsidRDefault="00BB6574" w:rsidP="00BB6574">
      <w:pPr>
        <w:pStyle w:val="Heading1"/>
      </w:pPr>
    </w:p>
    <w:p w14:paraId="6CE4E0DD" w14:textId="77777777" w:rsidR="00BB6574" w:rsidRDefault="00BB6574" w:rsidP="00BB6574">
      <w:pPr>
        <w:pStyle w:val="Heading1"/>
      </w:pPr>
      <w:bookmarkStart w:id="7" w:name="_Toc6960047"/>
      <w:r>
        <w:t>Static IP Address, DNS Name Label</w:t>
      </w:r>
      <w:bookmarkEnd w:id="7"/>
      <w:r>
        <w:t xml:space="preserve"> </w:t>
      </w:r>
    </w:p>
    <w:p w14:paraId="23936E61" w14:textId="77777777" w:rsidR="00BB6574" w:rsidRDefault="00BB6574" w:rsidP="00BB6574">
      <w:r>
        <w:t xml:space="preserve">Up until now we’ve provisioned connectivity for our custom domain name, i.e. </w:t>
      </w:r>
      <w:r w:rsidRPr="009161AB">
        <w:rPr>
          <w:i/>
        </w:rPr>
        <w:t>ninadkanthi.co.uk</w:t>
      </w:r>
      <w:r>
        <w:t xml:space="preserve"> from the external internet. Now we would like to establish the connectivity for the subdomain </w:t>
      </w:r>
      <w:r w:rsidRPr="009161AB">
        <w:rPr>
          <w:b/>
        </w:rPr>
        <w:t>blogs</w:t>
      </w:r>
      <w:r>
        <w:t>.</w:t>
      </w:r>
      <w:r w:rsidRPr="009161AB">
        <w:rPr>
          <w:i/>
        </w:rPr>
        <w:t>ninadk.co.uk</w:t>
      </w:r>
      <w:r>
        <w:t xml:space="preserve"> with our Linux server. Two steps need to be done on the Azure side. </w:t>
      </w:r>
    </w:p>
    <w:p w14:paraId="69FE4EE3" w14:textId="77777777" w:rsidR="00BB6574" w:rsidRDefault="00BB6574" w:rsidP="00BB6574">
      <w:pPr>
        <w:pStyle w:val="ListParagraph"/>
        <w:numPr>
          <w:ilvl w:val="0"/>
          <w:numId w:val="1"/>
        </w:numPr>
        <w:spacing w:after="160" w:line="259" w:lineRule="auto"/>
        <w:ind w:left="360"/>
      </w:pPr>
      <w:r>
        <w:t xml:space="preserve">Provision static IP for the Linux server (along with DNS name label). </w:t>
      </w:r>
    </w:p>
    <w:p w14:paraId="5C253786" w14:textId="77777777" w:rsidR="00BB6574" w:rsidRDefault="00BB6574" w:rsidP="00BB6574">
      <w:pPr>
        <w:pStyle w:val="ListParagraph"/>
        <w:numPr>
          <w:ilvl w:val="1"/>
          <w:numId w:val="1"/>
        </w:numPr>
        <w:spacing w:after="160" w:line="259" w:lineRule="auto"/>
        <w:ind w:left="1080"/>
      </w:pPr>
      <w:r w:rsidRPr="00C22840">
        <w:rPr>
          <w:rStyle w:val="IntenseReference"/>
          <w:color w:val="C45911" w:themeColor="accent2" w:themeShade="BF"/>
        </w:rPr>
        <w:t>[Automation Step]</w:t>
      </w:r>
      <w:r>
        <w:t>: Execute the script ‘</w:t>
      </w:r>
      <w:hyperlink r:id="rId34" w:history="1">
        <w:r w:rsidRPr="001F45A0">
          <w:rPr>
            <w:rStyle w:val="Hyperlink"/>
          </w:rPr>
          <w:t>update-public-IP-DNS-labelname.ps1</w:t>
        </w:r>
      </w:hyperlink>
      <w:r>
        <w:t xml:space="preserve">’ from the Windows PowerShell console. Script check if the Linux instance is running and if it is it stops it. Next it configures the Linux instance to have a static IP address as well as specifying a domain name label. </w:t>
      </w:r>
    </w:p>
    <w:p w14:paraId="1AD00073" w14:textId="77777777" w:rsidR="00BB6574" w:rsidRDefault="00BB6574" w:rsidP="00BB6574">
      <w:pPr>
        <w:pStyle w:val="ListParagraph"/>
        <w:ind w:left="1080"/>
        <w:rPr>
          <w:rStyle w:val="IntenseReference"/>
          <w:color w:val="C45911" w:themeColor="accent2" w:themeShade="BF"/>
        </w:rPr>
      </w:pPr>
      <w:r>
        <w:rPr>
          <w:b/>
          <w:bCs/>
          <w:smallCaps/>
          <w:noProof/>
          <w:color w:val="C45911" w:themeColor="accent2" w:themeShade="BF"/>
          <w:spacing w:val="5"/>
        </w:rPr>
        <mc:AlternateContent>
          <mc:Choice Requires="wps">
            <w:drawing>
              <wp:inline distT="0" distB="0" distL="0" distR="0" wp14:anchorId="1F507F56" wp14:editId="6E31B6B8">
                <wp:extent cx="4743450" cy="2838450"/>
                <wp:effectExtent l="0" t="0" r="19050" b="19050"/>
                <wp:docPr id="13" name="Text Box 13"/>
                <wp:cNvGraphicFramePr/>
                <a:graphic xmlns:a="http://schemas.openxmlformats.org/drawingml/2006/main">
                  <a:graphicData uri="http://schemas.microsoft.com/office/word/2010/wordprocessingShape">
                    <wps:wsp>
                      <wps:cNvSpPr txBox="1"/>
                      <wps:spPr>
                        <a:xfrm>
                          <a:off x="0" y="0"/>
                          <a:ext cx="4743450" cy="2838450"/>
                        </a:xfrm>
                        <a:prstGeom prst="rect">
                          <a:avLst/>
                        </a:prstGeom>
                        <a:solidFill>
                          <a:schemeClr val="lt1"/>
                        </a:solidFill>
                        <a:ln w="6350">
                          <a:solidFill>
                            <a:prstClr val="black"/>
                          </a:solidFill>
                        </a:ln>
                      </wps:spPr>
                      <wps:txbx>
                        <w:txbxContent>
                          <w:p w14:paraId="380B420D"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color w:val="A82D00"/>
                                <w:sz w:val="18"/>
                                <w:szCs w:val="18"/>
                              </w:rPr>
                              <w:t>$PSScriptRoot</w:t>
                            </w:r>
                            <w:r>
                              <w:rPr>
                                <w:rFonts w:ascii="Lucida Console" w:hAnsi="Lucida Console" w:cs="Lucida Console"/>
                                <w:color w:val="8B0000"/>
                                <w:sz w:val="18"/>
                                <w:szCs w:val="18"/>
                              </w:rPr>
                              <w:t>\login.ps1"</w:t>
                            </w:r>
                          </w:p>
                          <w:p w14:paraId="22F1BA20"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p>
                          <w:p w14:paraId="2E7E2974"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p>
                          <w:p w14:paraId="39091A16"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A82D00"/>
                                <w:sz w:val="18"/>
                                <w:szCs w:val="18"/>
                              </w:rPr>
                              <w:t>$RunningState</w:t>
                            </w:r>
                            <w:r>
                              <w:rPr>
                                <w:rFonts w:ascii="Lucida Console" w:hAnsi="Lucida Console" w:cs="Lucida Console"/>
                                <w:color w:val="696969"/>
                                <w:sz w:val="18"/>
                                <w:szCs w:val="18"/>
                              </w:rPr>
                              <w:t>=</w:t>
                            </w:r>
                            <w:r>
                              <w:rPr>
                                <w:rFonts w:ascii="Lucida Console" w:hAnsi="Lucida Console" w:cs="Lucida Console"/>
                                <w:sz w:val="18"/>
                                <w:szCs w:val="18"/>
                              </w:rPr>
                              <w:t>((</w:t>
                            </w:r>
                            <w:r>
                              <w:rPr>
                                <w:rFonts w:ascii="Lucida Console" w:hAnsi="Lucida Console" w:cs="Lucida Console"/>
                                <w:color w:val="0000FF"/>
                                <w:sz w:val="18"/>
                                <w:szCs w:val="18"/>
                              </w:rPr>
                              <w:t>Get-AzureRmVM</w:t>
                            </w:r>
                            <w:r>
                              <w:rPr>
                                <w:rFonts w:ascii="Lucida Console" w:hAnsi="Lucida Console" w:cs="Lucida Console"/>
                                <w:sz w:val="18"/>
                                <w:szCs w:val="18"/>
                              </w:rPr>
                              <w:t xml:space="preserve"> </w:t>
                            </w:r>
                            <w:r>
                              <w:rPr>
                                <w:rFonts w:ascii="Lucida Console" w:hAnsi="Lucida Console" w:cs="Lucida Console"/>
                                <w:color w:val="000080"/>
                                <w:sz w:val="18"/>
                                <w:szCs w:val="18"/>
                              </w:rPr>
                              <w:t>-ResourceGroupName</w:t>
                            </w:r>
                            <w:r>
                              <w:rPr>
                                <w:rFonts w:ascii="Lucida Console" w:hAnsi="Lucida Console" w:cs="Lucida Console"/>
                                <w:sz w:val="18"/>
                                <w:szCs w:val="18"/>
                              </w:rPr>
                              <w:t xml:space="preserve"> </w:t>
                            </w:r>
                            <w:r>
                              <w:rPr>
                                <w:rFonts w:ascii="Lucida Console" w:hAnsi="Lucida Console" w:cs="Lucida Console"/>
                                <w:color w:val="A82D00"/>
                                <w:sz w:val="18"/>
                                <w:szCs w:val="18"/>
                              </w:rPr>
                              <w:t>$RESOURCEGROUP_NAME</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A82D00"/>
                                <w:sz w:val="18"/>
                                <w:szCs w:val="18"/>
                              </w:rPr>
                              <w:t>$virtualMachineName</w:t>
                            </w:r>
                            <w:r>
                              <w:rPr>
                                <w:rFonts w:ascii="Lucida Console" w:hAnsi="Lucida Console" w:cs="Lucida Console"/>
                                <w:sz w:val="18"/>
                                <w:szCs w:val="18"/>
                              </w:rPr>
                              <w:t xml:space="preserve"> </w:t>
                            </w:r>
                            <w:r>
                              <w:rPr>
                                <w:rFonts w:ascii="Lucida Console" w:hAnsi="Lucida Console" w:cs="Lucida Console"/>
                                <w:color w:val="000080"/>
                                <w:sz w:val="18"/>
                                <w:szCs w:val="18"/>
                              </w:rPr>
                              <w:t>-Status</w:t>
                            </w:r>
                            <w:r>
                              <w:rPr>
                                <w:rFonts w:ascii="Lucida Console" w:hAnsi="Lucida Console" w:cs="Lucida Console"/>
                                <w:sz w:val="18"/>
                                <w:szCs w:val="18"/>
                              </w:rPr>
                              <w:t>)</w:t>
                            </w:r>
                            <w:r>
                              <w:rPr>
                                <w:rFonts w:ascii="Lucida Console" w:hAnsi="Lucida Console" w:cs="Lucida Console"/>
                                <w:color w:val="696969"/>
                                <w:sz w:val="18"/>
                                <w:szCs w:val="18"/>
                              </w:rPr>
                              <w:t>.</w:t>
                            </w:r>
                            <w:r>
                              <w:rPr>
                                <w:rFonts w:ascii="Lucida Console" w:hAnsi="Lucida Console" w:cs="Lucida Console"/>
                                <w:sz w:val="18"/>
                                <w:szCs w:val="18"/>
                              </w:rPr>
                              <w:t>Statuses</w:t>
                            </w:r>
                            <w:r>
                              <w:rPr>
                                <w:rFonts w:ascii="Lucida Console" w:hAnsi="Lucida Console" w:cs="Lucida Console"/>
                                <w:color w:val="696969"/>
                                <w:sz w:val="18"/>
                                <w:szCs w:val="18"/>
                              </w:rPr>
                              <w:t>[</w:t>
                            </w:r>
                            <w:r>
                              <w:rPr>
                                <w:rFonts w:ascii="Lucida Console" w:hAnsi="Lucida Console" w:cs="Lucida Console"/>
                                <w:color w:val="800080"/>
                                <w:sz w:val="18"/>
                                <w:szCs w:val="18"/>
                              </w:rPr>
                              <w:t>1</w:t>
                            </w:r>
                            <w:r>
                              <w:rPr>
                                <w:rFonts w:ascii="Lucida Console" w:hAnsi="Lucida Console" w:cs="Lucida Console"/>
                                <w:color w:val="696969"/>
                                <w:sz w:val="18"/>
                                <w:szCs w:val="18"/>
                              </w:rPr>
                              <w:t>]</w:t>
                            </w:r>
                            <w:r>
                              <w:rPr>
                                <w:rFonts w:ascii="Lucida Console" w:hAnsi="Lucida Console" w:cs="Lucida Console"/>
                                <w:sz w:val="18"/>
                                <w:szCs w:val="18"/>
                              </w:rPr>
                              <w:t>)</w:t>
                            </w:r>
                            <w:r>
                              <w:rPr>
                                <w:rFonts w:ascii="Lucida Console" w:hAnsi="Lucida Console" w:cs="Lucida Console"/>
                                <w:color w:val="696969"/>
                                <w:sz w:val="18"/>
                                <w:szCs w:val="18"/>
                              </w:rPr>
                              <w:t>.</w:t>
                            </w:r>
                            <w:r>
                              <w:rPr>
                                <w:rFonts w:ascii="Lucida Console" w:hAnsi="Lucida Console" w:cs="Lucida Console"/>
                                <w:sz w:val="18"/>
                                <w:szCs w:val="18"/>
                              </w:rPr>
                              <w:t>Code</w:t>
                            </w:r>
                          </w:p>
                          <w:p w14:paraId="2D3A9AC1"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A82D00"/>
                                <w:sz w:val="18"/>
                                <w:szCs w:val="18"/>
                              </w:rPr>
                              <w:t>$RunningState</w:t>
                            </w:r>
                            <w:r>
                              <w:rPr>
                                <w:rFonts w:ascii="Lucida Console" w:hAnsi="Lucida Console" w:cs="Lucida Console"/>
                                <w:sz w:val="18"/>
                                <w:szCs w:val="18"/>
                              </w:rPr>
                              <w:t xml:space="preserve"> </w:t>
                            </w:r>
                            <w:r>
                              <w:rPr>
                                <w:rFonts w:ascii="Lucida Console" w:hAnsi="Lucida Console" w:cs="Lucida Console"/>
                                <w:color w:val="696969"/>
                                <w:sz w:val="18"/>
                                <w:szCs w:val="18"/>
                              </w:rPr>
                              <w:t>-eq</w:t>
                            </w:r>
                            <w:r>
                              <w:rPr>
                                <w:rFonts w:ascii="Lucida Console" w:hAnsi="Lucida Console" w:cs="Lucida Console"/>
                                <w:sz w:val="18"/>
                                <w:szCs w:val="18"/>
                              </w:rPr>
                              <w:t xml:space="preserve"> </w:t>
                            </w:r>
                            <w:r>
                              <w:rPr>
                                <w:rFonts w:ascii="Lucida Console" w:hAnsi="Lucida Console" w:cs="Lucida Console"/>
                                <w:color w:val="8B0000"/>
                                <w:sz w:val="18"/>
                                <w:szCs w:val="18"/>
                              </w:rPr>
                              <w:t>"Powerstate/Running"</w:t>
                            </w:r>
                            <w:r>
                              <w:rPr>
                                <w:rFonts w:ascii="Lucida Console" w:hAnsi="Lucida Console" w:cs="Lucida Console"/>
                                <w:sz w:val="18"/>
                                <w:szCs w:val="18"/>
                              </w:rPr>
                              <w:t>)</w:t>
                            </w:r>
                          </w:p>
                          <w:p w14:paraId="3C4FB302"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w:t>
                            </w:r>
                          </w:p>
                          <w:p w14:paraId="589325D9"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"Stopping VM </w:t>
                            </w:r>
                            <w:r>
                              <w:rPr>
                                <w:rFonts w:ascii="Lucida Console" w:hAnsi="Lucida Console" w:cs="Lucida Console"/>
                                <w:color w:val="A82D00"/>
                                <w:sz w:val="18"/>
                                <w:szCs w:val="18"/>
                              </w:rPr>
                              <w:t>$virtualMachineName</w:t>
                            </w:r>
                            <w:r>
                              <w:rPr>
                                <w:rFonts w:ascii="Lucida Console" w:hAnsi="Lucida Console" w:cs="Lucida Console"/>
                                <w:color w:val="8B0000"/>
                                <w:sz w:val="18"/>
                                <w:szCs w:val="18"/>
                              </w:rPr>
                              <w:t>"</w:t>
                            </w:r>
                            <w:r>
                              <w:rPr>
                                <w:rFonts w:ascii="Lucida Console" w:hAnsi="Lucida Console" w:cs="Lucida Console"/>
                                <w:sz w:val="18"/>
                                <w:szCs w:val="18"/>
                              </w:rPr>
                              <w:t>;</w:t>
                            </w:r>
                          </w:p>
                          <w:p w14:paraId="201FD2AC"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$StoppedStatus</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Stop-AzureRmVM</w:t>
                            </w:r>
                            <w:r>
                              <w:rPr>
                                <w:rFonts w:ascii="Lucida Console" w:hAnsi="Lucida Console" w:cs="Lucida Console"/>
                                <w:sz w:val="18"/>
                                <w:szCs w:val="18"/>
                              </w:rPr>
                              <w:t xml:space="preserve"> </w:t>
                            </w:r>
                            <w:r>
                              <w:rPr>
                                <w:rFonts w:ascii="Lucida Console" w:hAnsi="Lucida Console" w:cs="Lucida Console"/>
                                <w:color w:val="000080"/>
                                <w:sz w:val="18"/>
                                <w:szCs w:val="18"/>
                              </w:rPr>
                              <w:t>-ResourceGroupName</w:t>
                            </w:r>
                            <w:r>
                              <w:rPr>
                                <w:rFonts w:ascii="Lucida Console" w:hAnsi="Lucida Console" w:cs="Lucida Console"/>
                                <w:sz w:val="18"/>
                                <w:szCs w:val="18"/>
                              </w:rPr>
                              <w:t xml:space="preserve"> </w:t>
                            </w:r>
                            <w:r>
                              <w:rPr>
                                <w:rFonts w:ascii="Lucida Console" w:hAnsi="Lucida Console" w:cs="Lucida Console"/>
                                <w:color w:val="A82D00"/>
                                <w:sz w:val="18"/>
                                <w:szCs w:val="18"/>
                              </w:rPr>
                              <w:t>$RESOURCEGROUP_NAME</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A82D00"/>
                                <w:sz w:val="18"/>
                                <w:szCs w:val="18"/>
                              </w:rPr>
                              <w:t>$virtualMachineName</w:t>
                            </w:r>
                          </w:p>
                          <w:p w14:paraId="7FE1C5FB"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w:t>
                            </w:r>
                          </w:p>
                          <w:p w14:paraId="1375228D"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p>
                          <w:p w14:paraId="0FBB3226"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"Updating new static IP address for </w:t>
                            </w:r>
                            <w:r>
                              <w:rPr>
                                <w:rFonts w:ascii="Lucida Console" w:hAnsi="Lucida Console" w:cs="Lucida Console"/>
                                <w:color w:val="A82D00"/>
                                <w:sz w:val="18"/>
                                <w:szCs w:val="18"/>
                              </w:rPr>
                              <w:t>$virtualMachineName</w:t>
                            </w:r>
                            <w:r>
                              <w:rPr>
                                <w:rFonts w:ascii="Lucida Console" w:hAnsi="Lucida Console" w:cs="Lucida Console"/>
                                <w:color w:val="8B0000"/>
                                <w:sz w:val="18"/>
                                <w:szCs w:val="18"/>
                              </w:rPr>
                              <w:t>"</w:t>
                            </w:r>
                            <w:r>
                              <w:rPr>
                                <w:rFonts w:ascii="Lucida Console" w:hAnsi="Lucida Console" w:cs="Lucida Console"/>
                                <w:sz w:val="18"/>
                                <w:szCs w:val="18"/>
                              </w:rPr>
                              <w:t>;</w:t>
                            </w:r>
                          </w:p>
                          <w:p w14:paraId="1B7F94C1"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A82D00"/>
                                <w:sz w:val="18"/>
                                <w:szCs w:val="18"/>
                              </w:rPr>
                              <w:t>$publicIp</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New-AzureRmPublicIpAddress</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A82D00"/>
                                <w:sz w:val="18"/>
                                <w:szCs w:val="18"/>
                              </w:rPr>
                              <w:t>$publicIpName</w:t>
                            </w:r>
                            <w:r>
                              <w:rPr>
                                <w:rFonts w:ascii="Lucida Console" w:hAnsi="Lucida Console" w:cs="Lucida Console"/>
                                <w:sz w:val="18"/>
                                <w:szCs w:val="18"/>
                              </w:rPr>
                              <w:t xml:space="preserve"> </w:t>
                            </w:r>
                            <w:r>
                              <w:rPr>
                                <w:rFonts w:ascii="Lucida Console" w:hAnsi="Lucida Console" w:cs="Lucida Console"/>
                                <w:color w:val="000080"/>
                                <w:sz w:val="18"/>
                                <w:szCs w:val="18"/>
                              </w:rPr>
                              <w:t>-ResourceGroupName</w:t>
                            </w:r>
                            <w:r>
                              <w:rPr>
                                <w:rFonts w:ascii="Lucida Console" w:hAnsi="Lucida Console" w:cs="Lucida Console"/>
                                <w:sz w:val="18"/>
                                <w:szCs w:val="18"/>
                              </w:rPr>
                              <w:t xml:space="preserve"> </w:t>
                            </w:r>
                            <w:r>
                              <w:rPr>
                                <w:rFonts w:ascii="Lucida Console" w:hAnsi="Lucida Console" w:cs="Lucida Console"/>
                                <w:color w:val="A82D00"/>
                                <w:sz w:val="18"/>
                                <w:szCs w:val="18"/>
                              </w:rPr>
                              <w:t>$RESOURCEGROUP_NAME</w:t>
                            </w:r>
                            <w:r>
                              <w:rPr>
                                <w:rFonts w:ascii="Lucida Console" w:hAnsi="Lucida Console" w:cs="Lucida Console"/>
                                <w:sz w:val="18"/>
                                <w:szCs w:val="18"/>
                              </w:rPr>
                              <w:t xml:space="preserve"> </w:t>
                            </w:r>
                            <w:r>
                              <w:rPr>
                                <w:rFonts w:ascii="Lucida Console" w:hAnsi="Lucida Console" w:cs="Lucida Console"/>
                                <w:color w:val="000080"/>
                                <w:sz w:val="18"/>
                                <w:szCs w:val="18"/>
                              </w:rPr>
                              <w:t>-AllocationMethod</w:t>
                            </w:r>
                            <w:r>
                              <w:rPr>
                                <w:rFonts w:ascii="Lucida Console" w:hAnsi="Lucida Console" w:cs="Lucida Console"/>
                                <w:sz w:val="18"/>
                                <w:szCs w:val="18"/>
                              </w:rPr>
                              <w:t xml:space="preserve"> </w:t>
                            </w:r>
                            <w:r>
                              <w:rPr>
                                <w:rFonts w:ascii="Lucida Console" w:hAnsi="Lucida Console" w:cs="Lucida Console"/>
                                <w:color w:val="8A2BE2"/>
                                <w:sz w:val="18"/>
                                <w:szCs w:val="18"/>
                              </w:rPr>
                              <w:t>Static</w:t>
                            </w:r>
                            <w:r>
                              <w:rPr>
                                <w:rFonts w:ascii="Lucida Console" w:hAnsi="Lucida Console" w:cs="Lucida Console"/>
                                <w:sz w:val="18"/>
                                <w:szCs w:val="18"/>
                              </w:rPr>
                              <w:t xml:space="preserve"> </w:t>
                            </w:r>
                            <w:r>
                              <w:rPr>
                                <w:rFonts w:ascii="Lucida Console" w:hAnsi="Lucida Console" w:cs="Lucida Console"/>
                                <w:color w:val="000080"/>
                                <w:sz w:val="18"/>
                                <w:szCs w:val="18"/>
                              </w:rPr>
                              <w:t>-DomainNameLabel</w:t>
                            </w:r>
                            <w:r>
                              <w:rPr>
                                <w:rFonts w:ascii="Lucida Console" w:hAnsi="Lucida Console" w:cs="Lucida Console"/>
                                <w:sz w:val="18"/>
                                <w:szCs w:val="18"/>
                              </w:rPr>
                              <w:t xml:space="preserve"> </w:t>
                            </w:r>
                            <w:r>
                              <w:rPr>
                                <w:rFonts w:ascii="Lucida Console" w:hAnsi="Lucida Console" w:cs="Lucida Console"/>
                                <w:color w:val="A82D00"/>
                                <w:sz w:val="18"/>
                                <w:szCs w:val="18"/>
                              </w:rPr>
                              <w:t>$dnsPrefix</w:t>
                            </w:r>
                            <w:r>
                              <w:rPr>
                                <w:rFonts w:ascii="Lucida Console" w:hAnsi="Lucida Console" w:cs="Lucida Console"/>
                                <w:sz w:val="18"/>
                                <w:szCs w:val="18"/>
                              </w:rPr>
                              <w:t xml:space="preserve"> </w:t>
                            </w:r>
                            <w:r>
                              <w:rPr>
                                <w:rFonts w:ascii="Lucida Console" w:hAnsi="Lucida Console" w:cs="Lucida Console"/>
                                <w:color w:val="000080"/>
                                <w:sz w:val="18"/>
                                <w:szCs w:val="18"/>
                              </w:rPr>
                              <w:t>-Location</w:t>
                            </w:r>
                            <w:r>
                              <w:rPr>
                                <w:rFonts w:ascii="Lucida Console" w:hAnsi="Lucida Console" w:cs="Lucida Console"/>
                                <w:sz w:val="18"/>
                                <w:szCs w:val="18"/>
                              </w:rPr>
                              <w:t xml:space="preserve"> </w:t>
                            </w:r>
                            <w:r>
                              <w:rPr>
                                <w:rFonts w:ascii="Lucida Console" w:hAnsi="Lucida Console" w:cs="Lucida Console"/>
                                <w:color w:val="A82D00"/>
                                <w:sz w:val="18"/>
                                <w:szCs w:val="18"/>
                              </w:rPr>
                              <w:t>$LOCATION</w:t>
                            </w:r>
                          </w:p>
                          <w:p w14:paraId="087A6564"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p>
                          <w:p w14:paraId="5A90666C"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"Starting </w:t>
                            </w:r>
                            <w:r>
                              <w:rPr>
                                <w:rFonts w:ascii="Lucida Console" w:hAnsi="Lucida Console" w:cs="Lucida Console"/>
                                <w:color w:val="A82D00"/>
                                <w:sz w:val="18"/>
                                <w:szCs w:val="18"/>
                              </w:rPr>
                              <w:t>$virtualMachineName</w:t>
                            </w:r>
                            <w:r>
                              <w:rPr>
                                <w:rFonts w:ascii="Lucida Console" w:hAnsi="Lucida Console" w:cs="Lucida Console"/>
                                <w:color w:val="8B0000"/>
                                <w:sz w:val="18"/>
                                <w:szCs w:val="18"/>
                              </w:rPr>
                              <w:t xml:space="preserve"> ... "</w:t>
                            </w:r>
                            <w:r>
                              <w:rPr>
                                <w:rFonts w:ascii="Lucida Console" w:hAnsi="Lucida Console" w:cs="Lucida Console"/>
                                <w:sz w:val="18"/>
                                <w:szCs w:val="18"/>
                              </w:rPr>
                              <w:t>;</w:t>
                            </w:r>
                          </w:p>
                          <w:p w14:paraId="70B626CE"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0000FF"/>
                                <w:sz w:val="18"/>
                                <w:szCs w:val="18"/>
                              </w:rPr>
                              <w:t>Start-AzureRmVM</w:t>
                            </w:r>
                            <w:r>
                              <w:rPr>
                                <w:rFonts w:ascii="Lucida Console" w:hAnsi="Lucida Console" w:cs="Lucida Console"/>
                                <w:sz w:val="18"/>
                                <w:szCs w:val="18"/>
                              </w:rPr>
                              <w:t xml:space="preserve"> </w:t>
                            </w:r>
                            <w:r>
                              <w:rPr>
                                <w:rFonts w:ascii="Lucida Console" w:hAnsi="Lucida Console" w:cs="Lucida Console"/>
                                <w:color w:val="000080"/>
                                <w:sz w:val="18"/>
                                <w:szCs w:val="18"/>
                              </w:rPr>
                              <w:t>-ResourceGroupName</w:t>
                            </w:r>
                            <w:r>
                              <w:rPr>
                                <w:rFonts w:ascii="Lucida Console" w:hAnsi="Lucida Console" w:cs="Lucida Console"/>
                                <w:sz w:val="18"/>
                                <w:szCs w:val="18"/>
                              </w:rPr>
                              <w:t xml:space="preserve"> </w:t>
                            </w:r>
                            <w:r>
                              <w:rPr>
                                <w:rFonts w:ascii="Lucida Console" w:hAnsi="Lucida Console" w:cs="Lucida Console"/>
                                <w:color w:val="A82D00"/>
                                <w:sz w:val="18"/>
                                <w:szCs w:val="18"/>
                              </w:rPr>
                              <w:t>$RESOURCEGROUP_NAME</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A82D00"/>
                                <w:sz w:val="18"/>
                                <w:szCs w:val="18"/>
                              </w:rPr>
                              <w:t>$virtualMachineName</w:t>
                            </w:r>
                          </w:p>
                          <w:p w14:paraId="16FBAA6B"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p>
                          <w:p w14:paraId="4FC58ED5"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done"</w:t>
                            </w:r>
                            <w:r>
                              <w:rPr>
                                <w:rFonts w:ascii="Lucida Console" w:hAnsi="Lucida Console" w:cs="Lucida Console"/>
                                <w:sz w:val="18"/>
                                <w:szCs w:val="18"/>
                              </w:rPr>
                              <w:t xml:space="preserve">; </w:t>
                            </w:r>
                          </w:p>
                          <w:p w14:paraId="6905518D" w14:textId="77777777" w:rsidR="000D0DA2" w:rsidRDefault="000D0DA2" w:rsidP="00BB65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F507F56" id="Text Box 13" o:spid="_x0000_s1030" type="#_x0000_t202" style="width:373.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" fillcolor="white [3201]" strokeweight=".5pt">
                <v:textbox>
                  <w:txbxContent>
                    <w:p w14:paraId="380B420D"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color w:val="A82D00"/>
                          <w:sz w:val="18"/>
                          <w:szCs w:val="18"/>
                        </w:rPr>
                        <w:t>$PSScriptRoot</w:t>
                      </w:r>
                      <w:r>
                        <w:rPr>
                          <w:rFonts w:ascii="Lucida Console" w:hAnsi="Lucida Console" w:cs="Lucida Console"/>
                          <w:color w:val="8B0000"/>
                          <w:sz w:val="18"/>
                          <w:szCs w:val="18"/>
                        </w:rPr>
                        <w:t>\login.ps1"</w:t>
                      </w:r>
                    </w:p>
                    <w:p w14:paraId="22F1BA20"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p>
                    <w:p w14:paraId="2E7E2974"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p>
                    <w:p w14:paraId="39091A16"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A82D00"/>
                          <w:sz w:val="18"/>
                          <w:szCs w:val="18"/>
                        </w:rPr>
                        <w:t>$RunningState</w:t>
                      </w:r>
                      <w:r>
                        <w:rPr>
                          <w:rFonts w:ascii="Lucida Console" w:hAnsi="Lucida Console" w:cs="Lucida Console"/>
                          <w:color w:val="696969"/>
                          <w:sz w:val="18"/>
                          <w:szCs w:val="18"/>
                        </w:rPr>
                        <w:t>=</w:t>
                      </w:r>
                      <w:r>
                        <w:rPr>
                          <w:rFonts w:ascii="Lucida Console" w:hAnsi="Lucida Console" w:cs="Lucida Console"/>
                          <w:sz w:val="18"/>
                          <w:szCs w:val="18"/>
                        </w:rPr>
                        <w:t>((</w:t>
                      </w:r>
                      <w:r>
                        <w:rPr>
                          <w:rFonts w:ascii="Lucida Console" w:hAnsi="Lucida Console" w:cs="Lucida Console"/>
                          <w:color w:val="0000FF"/>
                          <w:sz w:val="18"/>
                          <w:szCs w:val="18"/>
                        </w:rPr>
                        <w:t>Get-AzureRmVM</w:t>
                      </w:r>
                      <w:r>
                        <w:rPr>
                          <w:rFonts w:ascii="Lucida Console" w:hAnsi="Lucida Console" w:cs="Lucida Console"/>
                          <w:sz w:val="18"/>
                          <w:szCs w:val="18"/>
                        </w:rPr>
                        <w:t xml:space="preserve"> </w:t>
                      </w:r>
                      <w:r>
                        <w:rPr>
                          <w:rFonts w:ascii="Lucida Console" w:hAnsi="Lucida Console" w:cs="Lucida Console"/>
                          <w:color w:val="000080"/>
                          <w:sz w:val="18"/>
                          <w:szCs w:val="18"/>
                        </w:rPr>
                        <w:t>-ResourceGroupName</w:t>
                      </w:r>
                      <w:r>
                        <w:rPr>
                          <w:rFonts w:ascii="Lucida Console" w:hAnsi="Lucida Console" w:cs="Lucida Console"/>
                          <w:sz w:val="18"/>
                          <w:szCs w:val="18"/>
                        </w:rPr>
                        <w:t xml:space="preserve"> </w:t>
                      </w:r>
                      <w:r>
                        <w:rPr>
                          <w:rFonts w:ascii="Lucida Console" w:hAnsi="Lucida Console" w:cs="Lucida Console"/>
                          <w:color w:val="A82D00"/>
                          <w:sz w:val="18"/>
                          <w:szCs w:val="18"/>
                        </w:rPr>
                        <w:t>$RESOURCEGROUP_NAME</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A82D00"/>
                          <w:sz w:val="18"/>
                          <w:szCs w:val="18"/>
                        </w:rPr>
                        <w:t>$virtualMachineName</w:t>
                      </w:r>
                      <w:r>
                        <w:rPr>
                          <w:rFonts w:ascii="Lucida Console" w:hAnsi="Lucida Console" w:cs="Lucida Console"/>
                          <w:sz w:val="18"/>
                          <w:szCs w:val="18"/>
                        </w:rPr>
                        <w:t xml:space="preserve"> </w:t>
                      </w:r>
                      <w:r>
                        <w:rPr>
                          <w:rFonts w:ascii="Lucida Console" w:hAnsi="Lucida Console" w:cs="Lucida Console"/>
                          <w:color w:val="000080"/>
                          <w:sz w:val="18"/>
                          <w:szCs w:val="18"/>
                        </w:rPr>
                        <w:t>-Status</w:t>
                      </w:r>
                      <w:r>
                        <w:rPr>
                          <w:rFonts w:ascii="Lucida Console" w:hAnsi="Lucida Console" w:cs="Lucida Console"/>
                          <w:sz w:val="18"/>
                          <w:szCs w:val="18"/>
                        </w:rPr>
                        <w:t>)</w:t>
                      </w:r>
                      <w:r>
                        <w:rPr>
                          <w:rFonts w:ascii="Lucida Console" w:hAnsi="Lucida Console" w:cs="Lucida Console"/>
                          <w:color w:val="696969"/>
                          <w:sz w:val="18"/>
                          <w:szCs w:val="18"/>
                        </w:rPr>
                        <w:t>.</w:t>
                      </w:r>
                      <w:r>
                        <w:rPr>
                          <w:rFonts w:ascii="Lucida Console" w:hAnsi="Lucida Console" w:cs="Lucida Console"/>
                          <w:sz w:val="18"/>
                          <w:szCs w:val="18"/>
                        </w:rPr>
                        <w:t>Statuses</w:t>
                      </w:r>
                      <w:r>
                        <w:rPr>
                          <w:rFonts w:ascii="Lucida Console" w:hAnsi="Lucida Console" w:cs="Lucida Console"/>
                          <w:color w:val="696969"/>
                          <w:sz w:val="18"/>
                          <w:szCs w:val="18"/>
                        </w:rPr>
                        <w:t>[</w:t>
                      </w:r>
                      <w:r>
                        <w:rPr>
                          <w:rFonts w:ascii="Lucida Console" w:hAnsi="Lucida Console" w:cs="Lucida Console"/>
                          <w:color w:val="800080"/>
                          <w:sz w:val="18"/>
                          <w:szCs w:val="18"/>
                        </w:rPr>
                        <w:t>1</w:t>
                      </w:r>
                      <w:r>
                        <w:rPr>
                          <w:rFonts w:ascii="Lucida Console" w:hAnsi="Lucida Console" w:cs="Lucida Console"/>
                          <w:color w:val="696969"/>
                          <w:sz w:val="18"/>
                          <w:szCs w:val="18"/>
                        </w:rPr>
                        <w:t>]</w:t>
                      </w:r>
                      <w:r>
                        <w:rPr>
                          <w:rFonts w:ascii="Lucida Console" w:hAnsi="Lucida Console" w:cs="Lucida Console"/>
                          <w:sz w:val="18"/>
                          <w:szCs w:val="18"/>
                        </w:rPr>
                        <w:t>)</w:t>
                      </w:r>
                      <w:r>
                        <w:rPr>
                          <w:rFonts w:ascii="Lucida Console" w:hAnsi="Lucida Console" w:cs="Lucida Console"/>
                          <w:color w:val="696969"/>
                          <w:sz w:val="18"/>
                          <w:szCs w:val="18"/>
                        </w:rPr>
                        <w:t>.</w:t>
                      </w:r>
                      <w:r>
                        <w:rPr>
                          <w:rFonts w:ascii="Lucida Console" w:hAnsi="Lucida Console" w:cs="Lucida Console"/>
                          <w:sz w:val="18"/>
                          <w:szCs w:val="18"/>
                        </w:rPr>
                        <w:t>Code</w:t>
                      </w:r>
                    </w:p>
                    <w:p w14:paraId="2D3A9AC1"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A82D00"/>
                          <w:sz w:val="18"/>
                          <w:szCs w:val="18"/>
                        </w:rPr>
                        <w:t>$RunningState</w:t>
                      </w:r>
                      <w:r>
                        <w:rPr>
                          <w:rFonts w:ascii="Lucida Console" w:hAnsi="Lucida Console" w:cs="Lucida Console"/>
                          <w:sz w:val="18"/>
                          <w:szCs w:val="18"/>
                        </w:rPr>
                        <w:t xml:space="preserve"> </w:t>
                      </w:r>
                      <w:r>
                        <w:rPr>
                          <w:rFonts w:ascii="Lucida Console" w:hAnsi="Lucida Console" w:cs="Lucida Console"/>
                          <w:color w:val="696969"/>
                          <w:sz w:val="18"/>
                          <w:szCs w:val="18"/>
                        </w:rPr>
                        <w:t>-eq</w:t>
                      </w:r>
                      <w:r>
                        <w:rPr>
                          <w:rFonts w:ascii="Lucida Console" w:hAnsi="Lucida Console" w:cs="Lucida Console"/>
                          <w:sz w:val="18"/>
                          <w:szCs w:val="18"/>
                        </w:rPr>
                        <w:t xml:space="preserve"> </w:t>
                      </w:r>
                      <w:r>
                        <w:rPr>
                          <w:rFonts w:ascii="Lucida Console" w:hAnsi="Lucida Console" w:cs="Lucida Console"/>
                          <w:color w:val="8B0000"/>
                          <w:sz w:val="18"/>
                          <w:szCs w:val="18"/>
                        </w:rPr>
                        <w:t>"Powerstate/Running"</w:t>
                      </w:r>
                      <w:r>
                        <w:rPr>
                          <w:rFonts w:ascii="Lucida Console" w:hAnsi="Lucida Console" w:cs="Lucida Console"/>
                          <w:sz w:val="18"/>
                          <w:szCs w:val="18"/>
                        </w:rPr>
                        <w:t>)</w:t>
                      </w:r>
                    </w:p>
                    <w:p w14:paraId="3C4FB302"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w:t>
                      </w:r>
                    </w:p>
                    <w:p w14:paraId="589325D9"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"Stopping VM </w:t>
                      </w:r>
                      <w:r>
                        <w:rPr>
                          <w:rFonts w:ascii="Lucida Console" w:hAnsi="Lucida Console" w:cs="Lucida Console"/>
                          <w:color w:val="A82D00"/>
                          <w:sz w:val="18"/>
                          <w:szCs w:val="18"/>
                        </w:rPr>
                        <w:t>$virtualMachineName</w:t>
                      </w:r>
                      <w:r>
                        <w:rPr>
                          <w:rFonts w:ascii="Lucida Console" w:hAnsi="Lucida Console" w:cs="Lucida Console"/>
                          <w:color w:val="8B0000"/>
                          <w:sz w:val="18"/>
                          <w:szCs w:val="18"/>
                        </w:rPr>
                        <w:t>"</w:t>
                      </w:r>
                      <w:r>
                        <w:rPr>
                          <w:rFonts w:ascii="Lucida Console" w:hAnsi="Lucida Console" w:cs="Lucida Console"/>
                          <w:sz w:val="18"/>
                          <w:szCs w:val="18"/>
                        </w:rPr>
                        <w:t>;</w:t>
                      </w:r>
                    </w:p>
                    <w:p w14:paraId="201FD2AC"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82D00"/>
                          <w:sz w:val="18"/>
                          <w:szCs w:val="18"/>
                        </w:rPr>
                        <w:t>$StoppedStatus</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Stop-AzureRmVM</w:t>
                      </w:r>
                      <w:r>
                        <w:rPr>
                          <w:rFonts w:ascii="Lucida Console" w:hAnsi="Lucida Console" w:cs="Lucida Console"/>
                          <w:sz w:val="18"/>
                          <w:szCs w:val="18"/>
                        </w:rPr>
                        <w:t xml:space="preserve"> </w:t>
                      </w:r>
                      <w:r>
                        <w:rPr>
                          <w:rFonts w:ascii="Lucida Console" w:hAnsi="Lucida Console" w:cs="Lucida Console"/>
                          <w:color w:val="000080"/>
                          <w:sz w:val="18"/>
                          <w:szCs w:val="18"/>
                        </w:rPr>
                        <w:t>-ResourceGroupName</w:t>
                      </w:r>
                      <w:r>
                        <w:rPr>
                          <w:rFonts w:ascii="Lucida Console" w:hAnsi="Lucida Console" w:cs="Lucida Console"/>
                          <w:sz w:val="18"/>
                          <w:szCs w:val="18"/>
                        </w:rPr>
                        <w:t xml:space="preserve"> </w:t>
                      </w:r>
                      <w:r>
                        <w:rPr>
                          <w:rFonts w:ascii="Lucida Console" w:hAnsi="Lucida Console" w:cs="Lucida Console"/>
                          <w:color w:val="A82D00"/>
                          <w:sz w:val="18"/>
                          <w:szCs w:val="18"/>
                        </w:rPr>
                        <w:t>$RESOURCEGROUP_NAME</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A82D00"/>
                          <w:sz w:val="18"/>
                          <w:szCs w:val="18"/>
                        </w:rPr>
                        <w:t>$virtualMachineName</w:t>
                      </w:r>
                    </w:p>
                    <w:p w14:paraId="7FE1C5FB"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sz w:val="18"/>
                          <w:szCs w:val="18"/>
                        </w:rPr>
                        <w:t>}</w:t>
                      </w:r>
                    </w:p>
                    <w:p w14:paraId="1375228D"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p>
                    <w:p w14:paraId="0FBB3226"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"Updating new static IP address for </w:t>
                      </w:r>
                      <w:r>
                        <w:rPr>
                          <w:rFonts w:ascii="Lucida Console" w:hAnsi="Lucida Console" w:cs="Lucida Console"/>
                          <w:color w:val="A82D00"/>
                          <w:sz w:val="18"/>
                          <w:szCs w:val="18"/>
                        </w:rPr>
                        <w:t>$virtualMachineName</w:t>
                      </w:r>
                      <w:r>
                        <w:rPr>
                          <w:rFonts w:ascii="Lucida Console" w:hAnsi="Lucida Console" w:cs="Lucida Console"/>
                          <w:color w:val="8B0000"/>
                          <w:sz w:val="18"/>
                          <w:szCs w:val="18"/>
                        </w:rPr>
                        <w:t>"</w:t>
                      </w:r>
                      <w:r>
                        <w:rPr>
                          <w:rFonts w:ascii="Lucida Console" w:hAnsi="Lucida Console" w:cs="Lucida Console"/>
                          <w:sz w:val="18"/>
                          <w:szCs w:val="18"/>
                        </w:rPr>
                        <w:t>;</w:t>
                      </w:r>
                    </w:p>
                    <w:p w14:paraId="1B7F94C1"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A82D00"/>
                          <w:sz w:val="18"/>
                          <w:szCs w:val="18"/>
                        </w:rPr>
                        <w:t>$publicIp</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New-AzureRmPublicIpAddress</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A82D00"/>
                          <w:sz w:val="18"/>
                          <w:szCs w:val="18"/>
                        </w:rPr>
                        <w:t>$publicIpName</w:t>
                      </w:r>
                      <w:r>
                        <w:rPr>
                          <w:rFonts w:ascii="Lucida Console" w:hAnsi="Lucida Console" w:cs="Lucida Console"/>
                          <w:sz w:val="18"/>
                          <w:szCs w:val="18"/>
                        </w:rPr>
                        <w:t xml:space="preserve"> </w:t>
                      </w:r>
                      <w:r>
                        <w:rPr>
                          <w:rFonts w:ascii="Lucida Console" w:hAnsi="Lucida Console" w:cs="Lucida Console"/>
                          <w:color w:val="000080"/>
                          <w:sz w:val="18"/>
                          <w:szCs w:val="18"/>
                        </w:rPr>
                        <w:t>-ResourceGroupName</w:t>
                      </w:r>
                      <w:r>
                        <w:rPr>
                          <w:rFonts w:ascii="Lucida Console" w:hAnsi="Lucida Console" w:cs="Lucida Console"/>
                          <w:sz w:val="18"/>
                          <w:szCs w:val="18"/>
                        </w:rPr>
                        <w:t xml:space="preserve"> </w:t>
                      </w:r>
                      <w:r>
                        <w:rPr>
                          <w:rFonts w:ascii="Lucida Console" w:hAnsi="Lucida Console" w:cs="Lucida Console"/>
                          <w:color w:val="A82D00"/>
                          <w:sz w:val="18"/>
                          <w:szCs w:val="18"/>
                        </w:rPr>
                        <w:t>$RESOURCEGROUP_NAME</w:t>
                      </w:r>
                      <w:r>
                        <w:rPr>
                          <w:rFonts w:ascii="Lucida Console" w:hAnsi="Lucida Console" w:cs="Lucida Console"/>
                          <w:sz w:val="18"/>
                          <w:szCs w:val="18"/>
                        </w:rPr>
                        <w:t xml:space="preserve"> </w:t>
                      </w:r>
                      <w:r>
                        <w:rPr>
                          <w:rFonts w:ascii="Lucida Console" w:hAnsi="Lucida Console" w:cs="Lucida Console"/>
                          <w:color w:val="000080"/>
                          <w:sz w:val="18"/>
                          <w:szCs w:val="18"/>
                        </w:rPr>
                        <w:t>-AllocationMethod</w:t>
                      </w:r>
                      <w:r>
                        <w:rPr>
                          <w:rFonts w:ascii="Lucida Console" w:hAnsi="Lucida Console" w:cs="Lucida Console"/>
                          <w:sz w:val="18"/>
                          <w:szCs w:val="18"/>
                        </w:rPr>
                        <w:t xml:space="preserve"> </w:t>
                      </w:r>
                      <w:r>
                        <w:rPr>
                          <w:rFonts w:ascii="Lucida Console" w:hAnsi="Lucida Console" w:cs="Lucida Console"/>
                          <w:color w:val="8A2BE2"/>
                          <w:sz w:val="18"/>
                          <w:szCs w:val="18"/>
                        </w:rPr>
                        <w:t>Static</w:t>
                      </w:r>
                      <w:r>
                        <w:rPr>
                          <w:rFonts w:ascii="Lucida Console" w:hAnsi="Lucida Console" w:cs="Lucida Console"/>
                          <w:sz w:val="18"/>
                          <w:szCs w:val="18"/>
                        </w:rPr>
                        <w:t xml:space="preserve"> </w:t>
                      </w:r>
                      <w:r>
                        <w:rPr>
                          <w:rFonts w:ascii="Lucida Console" w:hAnsi="Lucida Console" w:cs="Lucida Console"/>
                          <w:color w:val="000080"/>
                          <w:sz w:val="18"/>
                          <w:szCs w:val="18"/>
                        </w:rPr>
                        <w:t>-DomainNameLabel</w:t>
                      </w:r>
                      <w:r>
                        <w:rPr>
                          <w:rFonts w:ascii="Lucida Console" w:hAnsi="Lucida Console" w:cs="Lucida Console"/>
                          <w:sz w:val="18"/>
                          <w:szCs w:val="18"/>
                        </w:rPr>
                        <w:t xml:space="preserve"> </w:t>
                      </w:r>
                      <w:r>
                        <w:rPr>
                          <w:rFonts w:ascii="Lucida Console" w:hAnsi="Lucida Console" w:cs="Lucida Console"/>
                          <w:color w:val="A82D00"/>
                          <w:sz w:val="18"/>
                          <w:szCs w:val="18"/>
                        </w:rPr>
                        <w:t>$dnsPrefix</w:t>
                      </w:r>
                      <w:r>
                        <w:rPr>
                          <w:rFonts w:ascii="Lucida Console" w:hAnsi="Lucida Console" w:cs="Lucida Console"/>
                          <w:sz w:val="18"/>
                          <w:szCs w:val="18"/>
                        </w:rPr>
                        <w:t xml:space="preserve"> </w:t>
                      </w:r>
                      <w:r>
                        <w:rPr>
                          <w:rFonts w:ascii="Lucida Console" w:hAnsi="Lucida Console" w:cs="Lucida Console"/>
                          <w:color w:val="000080"/>
                          <w:sz w:val="18"/>
                          <w:szCs w:val="18"/>
                        </w:rPr>
                        <w:t>-Location</w:t>
                      </w:r>
                      <w:r>
                        <w:rPr>
                          <w:rFonts w:ascii="Lucida Console" w:hAnsi="Lucida Console" w:cs="Lucida Console"/>
                          <w:sz w:val="18"/>
                          <w:szCs w:val="18"/>
                        </w:rPr>
                        <w:t xml:space="preserve"> </w:t>
                      </w:r>
                      <w:r>
                        <w:rPr>
                          <w:rFonts w:ascii="Lucida Console" w:hAnsi="Lucida Console" w:cs="Lucida Console"/>
                          <w:color w:val="A82D00"/>
                          <w:sz w:val="18"/>
                          <w:szCs w:val="18"/>
                        </w:rPr>
                        <w:t>$LOCATION</w:t>
                      </w:r>
                    </w:p>
                    <w:p w14:paraId="087A6564"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p>
                    <w:p w14:paraId="5A90666C"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"Starting </w:t>
                      </w:r>
                      <w:r>
                        <w:rPr>
                          <w:rFonts w:ascii="Lucida Console" w:hAnsi="Lucida Console" w:cs="Lucida Console"/>
                          <w:color w:val="A82D00"/>
                          <w:sz w:val="18"/>
                          <w:szCs w:val="18"/>
                        </w:rPr>
                        <w:t>$virtualMachineName</w:t>
                      </w:r>
                      <w:r>
                        <w:rPr>
                          <w:rFonts w:ascii="Lucida Console" w:hAnsi="Lucida Console" w:cs="Lucida Console"/>
                          <w:color w:val="8B0000"/>
                          <w:sz w:val="18"/>
                          <w:szCs w:val="18"/>
                        </w:rPr>
                        <w:t xml:space="preserve"> ... "</w:t>
                      </w:r>
                      <w:r>
                        <w:rPr>
                          <w:rFonts w:ascii="Lucida Console" w:hAnsi="Lucida Console" w:cs="Lucida Console"/>
                          <w:sz w:val="18"/>
                          <w:szCs w:val="18"/>
                        </w:rPr>
                        <w:t>;</w:t>
                      </w:r>
                    </w:p>
                    <w:p w14:paraId="70B626CE"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0000FF"/>
                          <w:sz w:val="18"/>
                          <w:szCs w:val="18"/>
                        </w:rPr>
                        <w:t>Start-AzureRmVM</w:t>
                      </w:r>
                      <w:r>
                        <w:rPr>
                          <w:rFonts w:ascii="Lucida Console" w:hAnsi="Lucida Console" w:cs="Lucida Console"/>
                          <w:sz w:val="18"/>
                          <w:szCs w:val="18"/>
                        </w:rPr>
                        <w:t xml:space="preserve"> </w:t>
                      </w:r>
                      <w:r>
                        <w:rPr>
                          <w:rFonts w:ascii="Lucida Console" w:hAnsi="Lucida Console" w:cs="Lucida Console"/>
                          <w:color w:val="000080"/>
                          <w:sz w:val="18"/>
                          <w:szCs w:val="18"/>
                        </w:rPr>
                        <w:t>-ResourceGroupName</w:t>
                      </w:r>
                      <w:r>
                        <w:rPr>
                          <w:rFonts w:ascii="Lucida Console" w:hAnsi="Lucida Console" w:cs="Lucida Console"/>
                          <w:sz w:val="18"/>
                          <w:szCs w:val="18"/>
                        </w:rPr>
                        <w:t xml:space="preserve"> </w:t>
                      </w:r>
                      <w:r>
                        <w:rPr>
                          <w:rFonts w:ascii="Lucida Console" w:hAnsi="Lucida Console" w:cs="Lucida Console"/>
                          <w:color w:val="A82D00"/>
                          <w:sz w:val="18"/>
                          <w:szCs w:val="18"/>
                        </w:rPr>
                        <w:t>$RESOURCEGROUP_NAME</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A82D00"/>
                          <w:sz w:val="18"/>
                          <w:szCs w:val="18"/>
                        </w:rPr>
                        <w:t>$virtualMachineName</w:t>
                      </w:r>
                    </w:p>
                    <w:p w14:paraId="16FBAA6B"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p>
                    <w:p w14:paraId="4FC58ED5" w14:textId="77777777" w:rsidR="000D0DA2" w:rsidRDefault="000D0DA2" w:rsidP="00BB6574">
                      <w:pPr>
                        <w:shd w:val="clear" w:color="auto" w:fill="FFFFFF"/>
                        <w:autoSpaceDE w:val="0"/>
                        <w:autoSpaceDN w:val="0"/>
                        <w:adjustRightInd w:val="0"/>
                        <w:spacing w:after="0"/>
                        <w:rPr>
                          <w:rFonts w:ascii="Lucida Console" w:hAnsi="Lucida Console" w:cs="Lucida Console"/>
                          <w:sz w:val="18"/>
                          <w:szCs w:val="18"/>
                        </w:rPr>
                      </w:pPr>
                      <w:r>
                        <w:rPr>
                          <w:rFonts w:ascii="Lucida Console" w:hAnsi="Lucida Console" w:cs="Lucida Console"/>
                          <w:color w:val="0000FF"/>
                          <w:sz w:val="18"/>
                          <w:szCs w:val="18"/>
                        </w:rPr>
                        <w:t>Write-Host</w:t>
                      </w:r>
                      <w:r>
                        <w:rPr>
                          <w:rFonts w:ascii="Lucida Console" w:hAnsi="Lucida Console" w:cs="Lucida Console"/>
                          <w:sz w:val="18"/>
                          <w:szCs w:val="18"/>
                        </w:rPr>
                        <w:t xml:space="preserve"> </w:t>
                      </w:r>
                      <w:r>
                        <w:rPr>
                          <w:rFonts w:ascii="Lucida Console" w:hAnsi="Lucida Console" w:cs="Lucida Console"/>
                          <w:color w:val="8B0000"/>
                          <w:sz w:val="18"/>
                          <w:szCs w:val="18"/>
                        </w:rPr>
                        <w:t>"... done"</w:t>
                      </w:r>
                      <w:r>
                        <w:rPr>
                          <w:rFonts w:ascii="Lucida Console" w:hAnsi="Lucida Console" w:cs="Lucida Console"/>
                          <w:sz w:val="18"/>
                          <w:szCs w:val="18"/>
                        </w:rPr>
                        <w:t xml:space="preserve">; </w:t>
                      </w:r>
                    </w:p>
                    <w:p w14:paraId="6905518D" w14:textId="77777777" w:rsidR="000D0DA2" w:rsidRDefault="000D0DA2" w:rsidP="00BB6574"/>
                  </w:txbxContent>
                </v:textbox>
                <w10:anchorlock/>
              </v:shape>
            </w:pict>
          </mc:Fallback>
        </mc:AlternateContent>
      </w:r>
    </w:p>
    <w:p w14:paraId="38ADFD6A" w14:textId="77777777" w:rsidR="00BB6574" w:rsidRDefault="00BB6574" w:rsidP="00BB6574">
      <w:pPr>
        <w:pStyle w:val="ListParagraph"/>
        <w:ind w:left="1080"/>
      </w:pPr>
    </w:p>
    <w:p w14:paraId="05DFA9D9" w14:textId="77777777" w:rsidR="00BB6574" w:rsidRDefault="00BB6574" w:rsidP="00BB6574">
      <w:pPr>
        <w:pStyle w:val="ListParagraph"/>
        <w:numPr>
          <w:ilvl w:val="1"/>
          <w:numId w:val="1"/>
        </w:numPr>
        <w:spacing w:after="160" w:line="259" w:lineRule="auto"/>
        <w:ind w:left="1080"/>
      </w:pPr>
      <w:r w:rsidRPr="00C22840">
        <w:rPr>
          <w:rStyle w:val="IntenseReference"/>
          <w:color w:val="538135" w:themeColor="accent6" w:themeShade="BF"/>
        </w:rPr>
        <w:t>[Validation test]</w:t>
      </w:r>
      <w:r>
        <w:rPr>
          <w:rStyle w:val="IntenseReference"/>
          <w:color w:val="538135" w:themeColor="accent6" w:themeShade="BF"/>
        </w:rPr>
        <w:t xml:space="preserve">: </w:t>
      </w:r>
      <w:r>
        <w:t>Validate that a successful result is returned. Open browser and navigate to the domain name label (</w:t>
      </w:r>
      <w:r w:rsidRPr="00452CB2">
        <w:rPr>
          <w:b/>
        </w:rPr>
        <w:t>http://ninadkanthi.uksouth.cloudapp.azure.com</w:t>
      </w:r>
      <w:r>
        <w:t xml:space="preserve">) specified in the previous script. It should display ‘Your App service is running’ message from Azure. </w:t>
      </w:r>
    </w:p>
    <w:p w14:paraId="7083913E" w14:textId="77777777" w:rsidR="00BB6574" w:rsidRDefault="00BB6574" w:rsidP="00BB6574">
      <w:pPr>
        <w:pStyle w:val="Heading1"/>
      </w:pPr>
      <w:bookmarkStart w:id="8" w:name="_Toc6960048"/>
      <w:r>
        <w:t>Install and Configure Azure DNS</w:t>
      </w:r>
      <w:bookmarkEnd w:id="8"/>
    </w:p>
    <w:p w14:paraId="0267E632" w14:textId="77777777" w:rsidR="00BB6574" w:rsidRDefault="00BB6574" w:rsidP="00BB6574">
      <w:r>
        <w:t xml:space="preserve">This step will resolve the subdomain name to map to the IP address of the Linux server. It will provide the last mile connectivity. </w:t>
      </w:r>
    </w:p>
    <w:p w14:paraId="66F6CA94" w14:textId="77777777" w:rsidR="00BB6574" w:rsidRDefault="00BB6574" w:rsidP="00BB6574">
      <w:pPr>
        <w:pStyle w:val="ListParagraph"/>
        <w:numPr>
          <w:ilvl w:val="0"/>
          <w:numId w:val="2"/>
        </w:numPr>
        <w:spacing w:after="160" w:line="259" w:lineRule="auto"/>
      </w:pPr>
      <w:r w:rsidRPr="00C22840">
        <w:rPr>
          <w:rStyle w:val="IntenseReference"/>
          <w:color w:val="C45911" w:themeColor="accent2" w:themeShade="BF"/>
        </w:rPr>
        <w:t>[Automation Step]</w:t>
      </w:r>
      <w:r>
        <w:t>: Execute the script ‘</w:t>
      </w:r>
      <w:hyperlink r:id="rId35" w:history="1">
        <w:r w:rsidRPr="009F675D">
          <w:rPr>
            <w:rStyle w:val="Hyperlink"/>
          </w:rPr>
          <w:t>create-DNS-zone.ps1</w:t>
        </w:r>
      </w:hyperlink>
      <w:r>
        <w:t xml:space="preserve">’ from the Windows PowerShell console. Validate that successful result was returned. Script creates a DNS zone under the Azure resource group. </w:t>
      </w:r>
    </w:p>
    <w:p w14:paraId="24C6755F" w14:textId="77777777" w:rsidR="00BB6574" w:rsidRDefault="00BB6574" w:rsidP="00BB6574">
      <w:pPr>
        <w:pStyle w:val="ListParagraph"/>
        <w:numPr>
          <w:ilvl w:val="0"/>
          <w:numId w:val="2"/>
        </w:numPr>
        <w:spacing w:after="160" w:line="259" w:lineRule="auto"/>
      </w:pPr>
      <w:r w:rsidRPr="00C63D92">
        <w:rPr>
          <w:rStyle w:val="IntenseReference"/>
        </w:rPr>
        <w:t>[Manual Step]</w:t>
      </w:r>
      <w:r>
        <w:t>: Login into the Azure portal and ensure that the DNS zone has been created. Select the DNS zone and manually add a DNS resource record (</w:t>
      </w:r>
      <w:r w:rsidRPr="001F45A0">
        <w:rPr>
          <w:b/>
        </w:rPr>
        <w:t>+ Record Set</w:t>
      </w:r>
      <w:r>
        <w:t xml:space="preserve">) as shown below. </w:t>
      </w:r>
    </w:p>
    <w:p w14:paraId="6C9193AD" w14:textId="77777777" w:rsidR="00BB6574" w:rsidRDefault="00BB6574" w:rsidP="00BB6574">
      <w:pPr>
        <w:pStyle w:val="ListParagraph"/>
        <w:numPr>
          <w:ilvl w:val="1"/>
          <w:numId w:val="2"/>
        </w:numPr>
        <w:spacing w:after="160" w:line="259" w:lineRule="auto"/>
      </w:pPr>
      <w:r>
        <w:rPr>
          <w:rStyle w:val="IntenseReference"/>
        </w:rPr>
        <w:t>NOTE</w:t>
      </w:r>
      <w:r w:rsidRPr="004C444C">
        <w:t>:</w:t>
      </w:r>
      <w:r>
        <w:t xml:space="preserve"> in the following step, ‘</w:t>
      </w:r>
      <w:r w:rsidRPr="006C5F7A">
        <w:rPr>
          <w:b/>
        </w:rPr>
        <w:t>blogs</w:t>
      </w:r>
      <w:r>
        <w:t xml:space="preserve">’ is the subdomain specified, and the Azure resource is the public IP address of the Linux instance. </w:t>
      </w:r>
    </w:p>
    <w:p w14:paraId="27DB4FB5" w14:textId="77777777" w:rsidR="00BB6574" w:rsidRPr="00030F0C" w:rsidRDefault="00BB6574" w:rsidP="00BB6574">
      <w:pPr>
        <w:jc w:val="center"/>
      </w:pPr>
      <w:r>
        <w:rPr>
          <w:noProof/>
        </w:rPr>
        <w:drawing>
          <wp:inline distT="0" distB="0" distL="0" distR="0" wp14:anchorId="043B9EB1" wp14:editId="7E43AADD">
            <wp:extent cx="2838489"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62210" cy="4322070"/>
                    </a:xfrm>
                    <a:prstGeom prst="rect">
                      <a:avLst/>
                    </a:prstGeom>
                    <a:noFill/>
                    <a:ln>
                      <a:noFill/>
                    </a:ln>
                  </pic:spPr>
                </pic:pic>
              </a:graphicData>
            </a:graphic>
          </wp:inline>
        </w:drawing>
      </w:r>
    </w:p>
    <w:p w14:paraId="238D8FF9" w14:textId="77777777" w:rsidR="00BB6574" w:rsidRDefault="00BB6574" w:rsidP="00BB6574">
      <w:pPr>
        <w:pStyle w:val="ListParagraph"/>
        <w:numPr>
          <w:ilvl w:val="0"/>
          <w:numId w:val="2"/>
        </w:numPr>
        <w:spacing w:after="160" w:line="259" w:lineRule="auto"/>
        <w:jc w:val="both"/>
      </w:pPr>
      <w:r>
        <w:t>Whilst on the Azure portal, open the DNS Zone that was created.  Make a note of the name servers - like so</w:t>
      </w:r>
    </w:p>
    <w:p w14:paraId="08D9064C" w14:textId="77777777" w:rsidR="00BB6574" w:rsidRDefault="00BB6574" w:rsidP="00BB6574">
      <w:pPr>
        <w:pStyle w:val="ListParagraph"/>
        <w:jc w:val="center"/>
      </w:pPr>
      <w:r>
        <w:rPr>
          <w:noProof/>
        </w:rPr>
        <w:drawing>
          <wp:inline distT="0" distB="0" distL="0" distR="0" wp14:anchorId="04FED3D4" wp14:editId="3F112317">
            <wp:extent cx="3863411" cy="391477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870733" cy="3922194"/>
                    </a:xfrm>
                    <a:prstGeom prst="rect">
                      <a:avLst/>
                    </a:prstGeom>
                    <a:noFill/>
                    <a:ln>
                      <a:noFill/>
                    </a:ln>
                  </pic:spPr>
                </pic:pic>
              </a:graphicData>
            </a:graphic>
          </wp:inline>
        </w:drawing>
      </w:r>
    </w:p>
    <w:p w14:paraId="08D345FD" w14:textId="77777777" w:rsidR="00BB6574" w:rsidRDefault="00BB6574" w:rsidP="00BB6574">
      <w:pPr>
        <w:pStyle w:val="ListParagraph"/>
        <w:numPr>
          <w:ilvl w:val="0"/>
          <w:numId w:val="2"/>
        </w:numPr>
        <w:spacing w:after="160" w:line="259" w:lineRule="auto"/>
        <w:jc w:val="both"/>
      </w:pPr>
      <w:r>
        <w:t xml:space="preserve">Login to your domain registrar web site and change the default NS records specified there with the four records captured in the previous steps. </w:t>
      </w:r>
    </w:p>
    <w:p w14:paraId="2C30AD1D" w14:textId="77777777" w:rsidR="00BB6574" w:rsidRDefault="00BB6574" w:rsidP="00BB6574">
      <w:pPr>
        <w:pStyle w:val="ListParagraph"/>
        <w:numPr>
          <w:ilvl w:val="1"/>
          <w:numId w:val="2"/>
        </w:numPr>
        <w:spacing w:after="160" w:line="259" w:lineRule="auto"/>
        <w:jc w:val="both"/>
      </w:pPr>
      <w:r>
        <w:t>In the GoDaddy.com site, the end-result should be as following:</w:t>
      </w:r>
    </w:p>
    <w:p w14:paraId="626DFFD5" w14:textId="77777777" w:rsidR="00BB6574" w:rsidRDefault="00BB6574" w:rsidP="00BB6574">
      <w:pPr>
        <w:pStyle w:val="ListParagraph"/>
        <w:ind w:left="1440"/>
        <w:jc w:val="center"/>
      </w:pPr>
      <w:r>
        <w:rPr>
          <w:noProof/>
        </w:rPr>
        <w:drawing>
          <wp:inline distT="0" distB="0" distL="0" distR="0" wp14:anchorId="0F7BF03E" wp14:editId="20BC278F">
            <wp:extent cx="4302760" cy="3119573"/>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17719" cy="3130419"/>
                    </a:xfrm>
                    <a:prstGeom prst="rect">
                      <a:avLst/>
                    </a:prstGeom>
                  </pic:spPr>
                </pic:pic>
              </a:graphicData>
            </a:graphic>
          </wp:inline>
        </w:drawing>
      </w:r>
    </w:p>
    <w:p w14:paraId="30FC8777" w14:textId="77777777" w:rsidR="00BB6574" w:rsidRDefault="00BB6574" w:rsidP="00BB6574">
      <w:pPr>
        <w:pStyle w:val="ListParagraph"/>
        <w:numPr>
          <w:ilvl w:val="0"/>
          <w:numId w:val="2"/>
        </w:numPr>
        <w:spacing w:after="160" w:line="259" w:lineRule="auto"/>
        <w:jc w:val="both"/>
      </w:pPr>
      <w:r w:rsidRPr="00C22840">
        <w:rPr>
          <w:rStyle w:val="IntenseReference"/>
          <w:color w:val="538135" w:themeColor="accent6" w:themeShade="BF"/>
        </w:rPr>
        <w:t>[Validation Tests]</w:t>
      </w:r>
      <w:r>
        <w:t xml:space="preserve">: After ~ 1 hour, the changes should be reflected globally. Open the browser and navigate to your fully qualified domain name (FQDN) – </w:t>
      </w:r>
      <w:r w:rsidRPr="0087746C">
        <w:rPr>
          <w:b/>
        </w:rPr>
        <w:t>blogs.ninadkanthi.co.uk</w:t>
      </w:r>
      <w:r>
        <w:t xml:space="preserve"> It should display the default Apache Ubuntu page!</w:t>
      </w:r>
    </w:p>
    <w:p w14:paraId="62E5A816" w14:textId="77777777" w:rsidR="00BB6574" w:rsidRPr="009F675D" w:rsidRDefault="00BB6574" w:rsidP="00BB6574"/>
    <w:p w14:paraId="1F6E3540" w14:textId="77777777" w:rsidR="00BB6574" w:rsidRDefault="00BB6574" w:rsidP="00BB6574">
      <w:pPr>
        <w:pStyle w:val="Heading1"/>
        <w:jc w:val="both"/>
      </w:pPr>
      <w:bookmarkStart w:id="9" w:name="_Toc6960049"/>
      <w:r>
        <w:t>Install and configure MySQL Database</w:t>
      </w:r>
      <w:bookmarkEnd w:id="9"/>
    </w:p>
    <w:p w14:paraId="61FDA93F" w14:textId="77777777" w:rsidR="00BB6574" w:rsidRDefault="00BB6574" w:rsidP="00BB6574">
      <w:r>
        <w:rPr>
          <w:noProof/>
        </w:rPr>
        <mc:AlternateContent>
          <mc:Choice Requires="wps">
            <w:drawing>
              <wp:anchor distT="0" distB="0" distL="114300" distR="114300" simplePos="0" relativeHeight="251659264" behindDoc="0" locked="0" layoutInCell="1" allowOverlap="1" wp14:anchorId="6D4652CB" wp14:editId="3DE31847">
                <wp:simplePos x="0" y="0"/>
                <wp:positionH relativeFrom="column">
                  <wp:posOffset>-19050</wp:posOffset>
                </wp:positionH>
                <wp:positionV relativeFrom="paragraph">
                  <wp:posOffset>256539</wp:posOffset>
                </wp:positionV>
                <wp:extent cx="5810250" cy="88582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5810250" cy="885825"/>
                        </a:xfrm>
                        <a:prstGeom prst="rect">
                          <a:avLst/>
                        </a:prstGeom>
                        <a:solidFill>
                          <a:schemeClr val="lt1"/>
                        </a:solidFill>
                        <a:ln w="6350">
                          <a:solidFill>
                            <a:prstClr val="black"/>
                          </a:solidFill>
                        </a:ln>
                      </wps:spPr>
                      <wps:txbx>
                        <w:txbxContent>
                          <w:p w14:paraId="54AE27F2"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Pr>
                                <w:rFonts w:ascii="Consolas" w:eastAsia="Times New Roman" w:hAnsi="Consolas" w:cs="Times New Roman"/>
                                <w:color w:val="D4D4D4"/>
                                <w:sz w:val="16"/>
                                <w:szCs w:val="21"/>
                              </w:rPr>
                              <w:t>~$ sudo apt-get install mysql-server</w:t>
                            </w:r>
                          </w:p>
                          <w:p w14:paraId="383F598A"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sidRPr="004E2460">
                              <w:rPr>
                                <w:rFonts w:ascii="Consolas" w:eastAsia="Times New Roman" w:hAnsi="Consolas" w:cs="Times New Roman"/>
                                <w:color w:val="D4D4D4"/>
                                <w:sz w:val="16"/>
                                <w:szCs w:val="21"/>
                              </w:rPr>
                              <w:t>~$ mysql_secure_installation</w:t>
                            </w:r>
                          </w:p>
                          <w:p w14:paraId="715AC8D0"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sidRPr="00DE69AA">
                              <w:rPr>
                                <w:rFonts w:ascii="Consolas" w:eastAsia="Times New Roman" w:hAnsi="Consolas" w:cs="Times New Roman"/>
                                <w:color w:val="D4D4D4"/>
                                <w:sz w:val="16"/>
                                <w:szCs w:val="21"/>
                              </w:rPr>
                              <w:t>~$ sudo systemctl start mysql</w:t>
                            </w:r>
                          </w:p>
                          <w:p w14:paraId="42D6D0EB"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sidRPr="00DE69AA">
                              <w:rPr>
                                <w:rFonts w:ascii="Consolas" w:eastAsia="Times New Roman" w:hAnsi="Consolas" w:cs="Times New Roman"/>
                                <w:color w:val="D4D4D4"/>
                                <w:sz w:val="16"/>
                                <w:szCs w:val="21"/>
                              </w:rPr>
                              <w:t>~$ sudo systemctl enable mysql</w:t>
                            </w:r>
                          </w:p>
                          <w:p w14:paraId="46199CDD"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p>
                          <w:p w14:paraId="5FA3ADCA"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p>
                          <w:p w14:paraId="254F009E"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p>
                          <w:p w14:paraId="62D765E4" w14:textId="77777777" w:rsidR="000D0DA2" w:rsidRDefault="000D0DA2" w:rsidP="00BB65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4652CB" id="Text Box 16" o:spid="_x0000_s1031" type="#_x0000_t202" style="position:absolute;margin-left:-1.5pt;margin-top:20.2pt;width:457.5pt;height:69.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" fillcolor="white [3201]" strokeweight=".5pt">
                <v:textbox>
                  <w:txbxContent>
                    <w:p w14:paraId="54AE27F2"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Pr>
                          <w:rFonts w:ascii="Consolas" w:eastAsia="Times New Roman" w:hAnsi="Consolas" w:cs="Times New Roman"/>
                          <w:color w:val="D4D4D4"/>
                          <w:sz w:val="16"/>
                          <w:szCs w:val="21"/>
                        </w:rPr>
                        <w:t>~$ sudo apt-get install mysql-server</w:t>
                      </w:r>
                    </w:p>
                    <w:p w14:paraId="383F598A"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sidRPr="004E2460">
                        <w:rPr>
                          <w:rFonts w:ascii="Consolas" w:eastAsia="Times New Roman" w:hAnsi="Consolas" w:cs="Times New Roman"/>
                          <w:color w:val="D4D4D4"/>
                          <w:sz w:val="16"/>
                          <w:szCs w:val="21"/>
                        </w:rPr>
                        <w:t>~$ mysql_secure_installation</w:t>
                      </w:r>
                    </w:p>
                    <w:p w14:paraId="715AC8D0"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sidRPr="00DE69AA">
                        <w:rPr>
                          <w:rFonts w:ascii="Consolas" w:eastAsia="Times New Roman" w:hAnsi="Consolas" w:cs="Times New Roman"/>
                          <w:color w:val="D4D4D4"/>
                          <w:sz w:val="16"/>
                          <w:szCs w:val="21"/>
                        </w:rPr>
                        <w:t>~$ sudo systemctl start mysql</w:t>
                      </w:r>
                    </w:p>
                    <w:p w14:paraId="42D6D0EB"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sidRPr="00DE69AA">
                        <w:rPr>
                          <w:rFonts w:ascii="Consolas" w:eastAsia="Times New Roman" w:hAnsi="Consolas" w:cs="Times New Roman"/>
                          <w:color w:val="D4D4D4"/>
                          <w:sz w:val="16"/>
                          <w:szCs w:val="21"/>
                        </w:rPr>
                        <w:t>~$ sudo systemctl enable mysql</w:t>
                      </w:r>
                    </w:p>
                    <w:p w14:paraId="46199CDD"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p>
                    <w:p w14:paraId="5FA3ADCA"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p>
                    <w:p w14:paraId="254F009E" w14:textId="77777777" w:rsidR="000D0DA2" w:rsidRPr="005F6649" w:rsidRDefault="000D0DA2" w:rsidP="00BB6574">
                      <w:pPr>
                        <w:shd w:val="clear" w:color="auto" w:fill="1E1E1E"/>
                        <w:spacing w:after="0" w:line="285" w:lineRule="atLeast"/>
                        <w:rPr>
                          <w:rFonts w:ascii="Consolas" w:eastAsia="Times New Roman" w:hAnsi="Consolas" w:cs="Times New Roman"/>
                          <w:color w:val="D4D4D4"/>
                          <w:sz w:val="16"/>
                          <w:szCs w:val="21"/>
                        </w:rPr>
                      </w:pPr>
                    </w:p>
                    <w:p w14:paraId="62D765E4" w14:textId="77777777" w:rsidR="000D0DA2" w:rsidRDefault="000D0DA2" w:rsidP="00BB6574"/>
                  </w:txbxContent>
                </v:textbox>
              </v:shape>
            </w:pict>
          </mc:Fallback>
        </mc:AlternateContent>
      </w:r>
      <w:r>
        <w:t xml:space="preserve">Login to the Linux server (as </w:t>
      </w:r>
      <w:proofErr w:type="spellStart"/>
      <w:r w:rsidRPr="003A1133">
        <w:rPr>
          <w:b/>
        </w:rPr>
        <w:t>webuser</w:t>
      </w:r>
      <w:proofErr w:type="spellEnd"/>
      <w:r>
        <w:t>) and execute following commands at the terminal prompt</w:t>
      </w:r>
    </w:p>
    <w:p w14:paraId="5B52BD49" w14:textId="77777777" w:rsidR="00BB6574" w:rsidRDefault="00BB6574" w:rsidP="00BB6574"/>
    <w:p w14:paraId="10348CD6" w14:textId="77777777" w:rsidR="00BB6574" w:rsidRPr="001E20DD" w:rsidRDefault="00BB6574" w:rsidP="00BB6574"/>
    <w:p w14:paraId="4B0BB61F" w14:textId="77777777" w:rsidR="00BB6574" w:rsidRDefault="00BB6574" w:rsidP="00BB6574">
      <w:pPr>
        <w:pStyle w:val="Heading1"/>
        <w:jc w:val="both"/>
      </w:pPr>
      <w:bookmarkStart w:id="10" w:name="_Toc6960050"/>
      <w:r>
        <w:t>Install and configure phpMyAdmin</w:t>
      </w:r>
      <w:bookmarkEnd w:id="10"/>
    </w:p>
    <w:p w14:paraId="1B56AEF0" w14:textId="77777777" w:rsidR="00BB6574" w:rsidRDefault="00BB6574" w:rsidP="00BB6574">
      <w:r>
        <w:t xml:space="preserve">Script Note: </w:t>
      </w:r>
    </w:p>
    <w:p w14:paraId="6781E156" w14:textId="77777777" w:rsidR="00BB6574" w:rsidRDefault="00BB6574" w:rsidP="00BB6574">
      <w:r>
        <w:t xml:space="preserve">First command installs the </w:t>
      </w:r>
      <w:proofErr w:type="spellStart"/>
      <w:r>
        <w:t>mysql</w:t>
      </w:r>
      <w:proofErr w:type="spellEnd"/>
      <w:r>
        <w:t xml:space="preserve">-server. During the installation of </w:t>
      </w:r>
      <w:proofErr w:type="spellStart"/>
      <w:r>
        <w:t>mysql</w:t>
      </w:r>
      <w:proofErr w:type="spellEnd"/>
      <w:r>
        <w:t>, you’ll be asked to enter password for ‘root’ user. Enter a strong password.</w:t>
      </w:r>
    </w:p>
    <w:p w14:paraId="7CAE8A43" w14:textId="77777777" w:rsidR="00BB6574" w:rsidRDefault="00BB6574" w:rsidP="00BB6574">
      <w:r>
        <w:t xml:space="preserve">The second command – </w:t>
      </w:r>
      <w:proofErr w:type="spellStart"/>
      <w:r>
        <w:t>mysql_secure_installation</w:t>
      </w:r>
      <w:proofErr w:type="spellEnd"/>
      <w:r>
        <w:t xml:space="preserve"> – ensure that the database is configured with best practices for security. </w:t>
      </w:r>
    </w:p>
    <w:p w14:paraId="4EFB2D5E" w14:textId="77777777" w:rsidR="00BB6574" w:rsidRPr="00DE69AA" w:rsidRDefault="00BB6574" w:rsidP="00BB6574">
      <w:r>
        <w:t xml:space="preserve">Third and fourth commands are to start the database server and to enable it to automatically start upon boot. </w:t>
      </w:r>
    </w:p>
    <w:p w14:paraId="150840E6" w14:textId="77777777" w:rsidR="00BB6574" w:rsidRDefault="00BB6574" w:rsidP="00BB6574">
      <w:pPr>
        <w:pStyle w:val="Heading1"/>
        <w:jc w:val="both"/>
      </w:pPr>
      <w:bookmarkStart w:id="11" w:name="_Toc6960051"/>
      <w:r>
        <w:t>Install and configure PHP</w:t>
      </w:r>
      <w:bookmarkEnd w:id="11"/>
    </w:p>
    <w:p w14:paraId="78AE718C" w14:textId="77777777" w:rsidR="00BB6574" w:rsidRDefault="00BB6574" w:rsidP="00BB6574">
      <w:r>
        <w:t xml:space="preserve">Login to the Linux server (as </w:t>
      </w:r>
      <w:proofErr w:type="spellStart"/>
      <w:r w:rsidRPr="003A1133">
        <w:rPr>
          <w:b/>
        </w:rPr>
        <w:t>webuser</w:t>
      </w:r>
      <w:proofErr w:type="spellEnd"/>
      <w:r>
        <w:t>) and execute following commands at the terminal prompt</w:t>
      </w:r>
    </w:p>
    <w:p w14:paraId="5746F853" w14:textId="77777777" w:rsidR="00BB6574" w:rsidRDefault="00BB6574" w:rsidP="00BB6574">
      <w:r>
        <w:rPr>
          <w:noProof/>
        </w:rPr>
        <mc:AlternateContent>
          <mc:Choice Requires="wps">
            <w:drawing>
              <wp:inline distT="0" distB="0" distL="0" distR="0" wp14:anchorId="4C27303D" wp14:editId="167262D6">
                <wp:extent cx="5743575" cy="1962150"/>
                <wp:effectExtent l="0" t="0" r="28575" b="19050"/>
                <wp:docPr id="18" name="Text Box 18"/>
                <wp:cNvGraphicFramePr/>
                <a:graphic xmlns:a="http://schemas.openxmlformats.org/drawingml/2006/main">
                  <a:graphicData uri="http://schemas.microsoft.com/office/word/2010/wordprocessingShape">
                    <wps:wsp>
                      <wps:cNvSpPr txBox="1"/>
                      <wps:spPr>
                        <a:xfrm>
                          <a:off x="0" y="0"/>
                          <a:ext cx="5743575" cy="1962150"/>
                        </a:xfrm>
                        <a:prstGeom prst="rect">
                          <a:avLst/>
                        </a:prstGeom>
                        <a:solidFill>
                          <a:schemeClr val="lt1"/>
                        </a:solidFill>
                        <a:ln w="6350">
                          <a:solidFill>
                            <a:prstClr val="black"/>
                          </a:solidFill>
                        </a:ln>
                      </wps:spPr>
                      <wps:txbx>
                        <w:txbxContent>
                          <w:p w14:paraId="7702B36C"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p>
                          <w:p w14:paraId="3DAA1D90"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Pr>
                                <w:rFonts w:ascii="Consolas" w:eastAsia="Times New Roman" w:hAnsi="Consolas" w:cs="Times New Roman"/>
                                <w:color w:val="D4D4D4"/>
                                <w:sz w:val="16"/>
                                <w:szCs w:val="21"/>
                              </w:rPr>
                              <w:t xml:space="preserve">~$ </w:t>
                            </w:r>
                            <w:r w:rsidRPr="00C11014">
                              <w:rPr>
                                <w:rFonts w:ascii="Consolas" w:eastAsia="Times New Roman" w:hAnsi="Consolas" w:cs="Times New Roman"/>
                                <w:color w:val="D4D4D4"/>
                                <w:sz w:val="16"/>
                                <w:szCs w:val="21"/>
                              </w:rPr>
                              <w:t>sudo apt-get install php7.0 libapache2-mod-php7.0 php7.0-mysql php7.0-curl php7.0-mbstring php7.0-gd php7.0-xml php7.0-xmlrpc php7.0-intl php7.0-soap php7.0-zip</w:t>
                            </w:r>
                          </w:p>
                          <w:p w14:paraId="423CE35F"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p>
                          <w:p w14:paraId="34EB86FC" w14:textId="77777777" w:rsidR="000D0DA2" w:rsidRPr="00C11014" w:rsidRDefault="000D0DA2"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 sudo vi /var/www/html/info.php</w:t>
                            </w:r>
                          </w:p>
                          <w:p w14:paraId="4AA6325C" w14:textId="77777777" w:rsidR="000D0DA2" w:rsidRPr="00C11014" w:rsidRDefault="000D0DA2"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 sudo cat /var/www/html/info.php</w:t>
                            </w:r>
                          </w:p>
                          <w:p w14:paraId="64E6D1D4" w14:textId="77777777" w:rsidR="000D0DA2" w:rsidRPr="00C11014" w:rsidRDefault="000D0DA2"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&lt;?php</w:t>
                            </w:r>
                          </w:p>
                          <w:p w14:paraId="060CAD20" w14:textId="77777777" w:rsidR="000D0DA2" w:rsidRPr="00C11014" w:rsidRDefault="000D0DA2"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phpinfo();</w:t>
                            </w:r>
                          </w:p>
                          <w:p w14:paraId="2F5A68D0"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?&gt;</w:t>
                            </w:r>
                          </w:p>
                          <w:p w14:paraId="3A73B247"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 sudo systemctl restart apache2</w:t>
                            </w:r>
                          </w:p>
                          <w:p w14:paraId="038B28E9"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p>
                          <w:p w14:paraId="0CAD2154" w14:textId="77777777" w:rsidR="000D0DA2" w:rsidRDefault="000D0DA2" w:rsidP="00BB65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C27303D" id="Text Box 18" o:spid="_x0000_s1032" type="#_x0000_t202" style="width:452.25pt;height:1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" fillcolor="white [3201]" strokeweight=".5pt">
                <v:textbox>
                  <w:txbxContent>
                    <w:p w14:paraId="7702B36C"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p>
                    <w:p w14:paraId="3DAA1D90"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Pr>
                          <w:rFonts w:ascii="Consolas" w:eastAsia="Times New Roman" w:hAnsi="Consolas" w:cs="Times New Roman"/>
                          <w:color w:val="D4D4D4"/>
                          <w:sz w:val="16"/>
                          <w:szCs w:val="21"/>
                        </w:rPr>
                        <w:t xml:space="preserve">~$ </w:t>
                      </w:r>
                      <w:r w:rsidRPr="00C11014">
                        <w:rPr>
                          <w:rFonts w:ascii="Consolas" w:eastAsia="Times New Roman" w:hAnsi="Consolas" w:cs="Times New Roman"/>
                          <w:color w:val="D4D4D4"/>
                          <w:sz w:val="16"/>
                          <w:szCs w:val="21"/>
                        </w:rPr>
                        <w:t>sudo apt-get install php7.0 libapache2-mod-php7.0 php7.0-mysql php7.0-curl php7.0-mbstring php7.0-gd php7.0-xml php7.0-xmlrpc php7.0-intl php7.0-soap php7.0-zip</w:t>
                      </w:r>
                    </w:p>
                    <w:p w14:paraId="423CE35F"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p>
                    <w:p w14:paraId="34EB86FC" w14:textId="77777777" w:rsidR="000D0DA2" w:rsidRPr="00C11014" w:rsidRDefault="000D0DA2"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 sudo vi /var/www/html/info.php</w:t>
                      </w:r>
                    </w:p>
                    <w:p w14:paraId="4AA6325C" w14:textId="77777777" w:rsidR="000D0DA2" w:rsidRPr="00C11014" w:rsidRDefault="000D0DA2"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 sudo cat /var/www/html/info.php</w:t>
                      </w:r>
                    </w:p>
                    <w:p w14:paraId="64E6D1D4" w14:textId="77777777" w:rsidR="000D0DA2" w:rsidRPr="00C11014" w:rsidRDefault="000D0DA2"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&lt;?php</w:t>
                      </w:r>
                    </w:p>
                    <w:p w14:paraId="060CAD20" w14:textId="77777777" w:rsidR="000D0DA2" w:rsidRPr="00C11014" w:rsidRDefault="000D0DA2"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phpinfo();</w:t>
                      </w:r>
                    </w:p>
                    <w:p w14:paraId="2F5A68D0"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?&gt;</w:t>
                      </w:r>
                    </w:p>
                    <w:p w14:paraId="3A73B247"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r w:rsidRPr="00C11014">
                        <w:rPr>
                          <w:rFonts w:ascii="Consolas" w:eastAsia="Times New Roman" w:hAnsi="Consolas" w:cs="Times New Roman"/>
                          <w:color w:val="D4D4D4"/>
                          <w:sz w:val="16"/>
                          <w:szCs w:val="21"/>
                        </w:rPr>
                        <w:t>~$ sudo systemctl restart apache2</w:t>
                      </w:r>
                    </w:p>
                    <w:p w14:paraId="038B28E9" w14:textId="77777777" w:rsidR="000D0DA2" w:rsidRDefault="000D0DA2" w:rsidP="00BB6574">
                      <w:pPr>
                        <w:shd w:val="clear" w:color="auto" w:fill="1E1E1E"/>
                        <w:spacing w:after="0" w:line="285" w:lineRule="atLeast"/>
                        <w:rPr>
                          <w:rFonts w:ascii="Consolas" w:eastAsia="Times New Roman" w:hAnsi="Consolas" w:cs="Times New Roman"/>
                          <w:color w:val="D4D4D4"/>
                          <w:sz w:val="16"/>
                          <w:szCs w:val="21"/>
                        </w:rPr>
                      </w:pPr>
                    </w:p>
                    <w:p w14:paraId="0CAD2154" w14:textId="77777777" w:rsidR="000D0DA2" w:rsidRDefault="000D0DA2" w:rsidP="00BB6574"/>
                  </w:txbxContent>
                </v:textbox>
                <w10:anchorlock/>
              </v:shape>
            </w:pict>
          </mc:Fallback>
        </mc:AlternateContent>
      </w:r>
    </w:p>
    <w:p w14:paraId="58B17AB7" w14:textId="77777777" w:rsidR="00BB6574" w:rsidRDefault="00BB6574" w:rsidP="00BB6574">
      <w:r>
        <w:t xml:space="preserve">Command Note: </w:t>
      </w:r>
    </w:p>
    <w:p w14:paraId="2BBDB445" w14:textId="77777777" w:rsidR="00BB6574" w:rsidRDefault="00BB6574" w:rsidP="00BB6574">
      <w:pPr>
        <w:pStyle w:val="ListParagraph"/>
        <w:numPr>
          <w:ilvl w:val="0"/>
          <w:numId w:val="3"/>
        </w:numPr>
        <w:spacing w:after="160" w:line="259" w:lineRule="auto"/>
      </w:pPr>
      <w:r>
        <w:t xml:space="preserve">First command installs PHP and its dependency modules. </w:t>
      </w:r>
    </w:p>
    <w:p w14:paraId="27B98339" w14:textId="77777777" w:rsidR="00BB6574" w:rsidRDefault="00BB6574" w:rsidP="00BB6574">
      <w:pPr>
        <w:pStyle w:val="ListParagraph"/>
        <w:numPr>
          <w:ilvl w:val="0"/>
          <w:numId w:val="3"/>
        </w:numPr>
        <w:spacing w:after="160" w:line="259" w:lineRule="auto"/>
      </w:pPr>
      <w:r>
        <w:t xml:space="preserve">To test successful deployment of PHP, we’ll now copy a file called </w:t>
      </w:r>
      <w:proofErr w:type="spellStart"/>
      <w:r>
        <w:t>info.pho</w:t>
      </w:r>
      <w:proofErr w:type="spellEnd"/>
      <w:r>
        <w:t xml:space="preserve"> into the Apache web server root directory (/var/www/html/). The content of the file is </w:t>
      </w:r>
    </w:p>
    <w:p w14:paraId="12EBF87A" w14:textId="77777777" w:rsidR="00BB6574" w:rsidRPr="00DE69AA" w:rsidRDefault="00BB6574" w:rsidP="00BB6574">
      <w:pPr>
        <w:pStyle w:val="ListParagraph"/>
      </w:pPr>
      <w:r>
        <w:t>&lt;?php</w:t>
      </w:r>
      <w:r w:rsidRPr="000D0DA2">
        <w:rPr>
          <w:highlight w:val="yellow"/>
        </w:rPr>
        <w:t>&gt;</w:t>
      </w:r>
      <w:r>
        <w:t xml:space="preserve"> </w:t>
      </w:r>
      <w:proofErr w:type="spellStart"/>
      <w:proofErr w:type="gramStart"/>
      <w:r>
        <w:t>phpinfo</w:t>
      </w:r>
      <w:proofErr w:type="spellEnd"/>
      <w:r>
        <w:t>(</w:t>
      </w:r>
      <w:proofErr w:type="gramEnd"/>
      <w:r>
        <w:t>); ?&gt;</w:t>
      </w:r>
    </w:p>
    <w:p w14:paraId="01A820D6" w14:textId="77777777" w:rsidR="00BB6574" w:rsidRDefault="00BB6574" w:rsidP="00BB6574">
      <w:pPr>
        <w:pStyle w:val="ListParagraph"/>
        <w:numPr>
          <w:ilvl w:val="0"/>
          <w:numId w:val="3"/>
        </w:numPr>
        <w:spacing w:after="160" w:line="259" w:lineRule="auto"/>
      </w:pPr>
      <w:r>
        <w:t xml:space="preserve">Second command show how to use the ‘vi’ editor and location where the file is created. </w:t>
      </w:r>
    </w:p>
    <w:p w14:paraId="2A007448" w14:textId="77777777" w:rsidR="00BB6574" w:rsidRDefault="00BB6574" w:rsidP="00BB6574">
      <w:pPr>
        <w:pStyle w:val="ListParagraph"/>
        <w:numPr>
          <w:ilvl w:val="0"/>
          <w:numId w:val="3"/>
        </w:numPr>
        <w:spacing w:after="160" w:line="259" w:lineRule="auto"/>
      </w:pPr>
      <w:r>
        <w:t xml:space="preserve">Third command shows the content output of file. </w:t>
      </w:r>
    </w:p>
    <w:p w14:paraId="6E79AD05" w14:textId="77777777" w:rsidR="00BB6574" w:rsidRDefault="00BB6574" w:rsidP="00BB6574">
      <w:pPr>
        <w:pStyle w:val="ListParagraph"/>
        <w:numPr>
          <w:ilvl w:val="0"/>
          <w:numId w:val="3"/>
        </w:numPr>
        <w:spacing w:after="160" w:line="259" w:lineRule="auto"/>
      </w:pPr>
      <w:r>
        <w:t>Fourth command re-starts the apache2 server</w:t>
      </w:r>
    </w:p>
    <w:p w14:paraId="4CEF8D5E" w14:textId="04C30F1E" w:rsidR="00BB6574" w:rsidRDefault="00BB6574" w:rsidP="00BB6574">
      <w:pPr>
        <w:jc w:val="both"/>
      </w:pPr>
      <w:r w:rsidRPr="00C11014">
        <w:rPr>
          <w:rStyle w:val="IntenseReference"/>
          <w:color w:val="538135" w:themeColor="accent6" w:themeShade="BF"/>
        </w:rPr>
        <w:t>[Validation Tests]</w:t>
      </w:r>
      <w:r>
        <w:t>: Open the browser and navigate to your domain name label/</w:t>
      </w:r>
      <w:proofErr w:type="spellStart"/>
      <w:r>
        <w:t>info.php</w:t>
      </w:r>
      <w:proofErr w:type="spellEnd"/>
      <w:r>
        <w:t xml:space="preserve"> (</w:t>
      </w:r>
      <w:hyperlink r:id="rId39" w:history="1">
        <w:r w:rsidRPr="009775DF">
          <w:rPr>
            <w:rStyle w:val="Hyperlink"/>
            <w:b/>
          </w:rPr>
          <w:t>http://ninadkanthi.uksouth.cloudapp.azure.com/info.php</w:t>
        </w:r>
      </w:hyperlink>
      <w:r>
        <w:rPr>
          <w:b/>
        </w:rPr>
        <w:t>)</w:t>
      </w:r>
      <w:r w:rsidR="000D0DA2">
        <w:rPr>
          <w:b/>
        </w:rPr>
        <w:t xml:space="preserve"> - </w:t>
      </w:r>
      <w:r w:rsidR="000D0DA2" w:rsidRPr="006F1764">
        <w:rPr>
          <w:b/>
          <w:highlight w:val="yellow"/>
        </w:rPr>
        <w:t>http://10.0.1.4/info.php</w:t>
      </w:r>
      <w:r>
        <w:t>. It should now display the PHP configuration page instead of the default Apache Ubuntu page! Example is shown below.</w:t>
      </w:r>
    </w:p>
    <w:p w14:paraId="1D0F2AA3" w14:textId="77777777" w:rsidR="00BB6574" w:rsidRDefault="00BB6574" w:rsidP="00BB6574">
      <w:pPr>
        <w:jc w:val="center"/>
      </w:pPr>
      <w:r>
        <w:rPr>
          <w:noProof/>
        </w:rPr>
        <w:drawing>
          <wp:inline distT="0" distB="0" distL="0" distR="0" wp14:anchorId="3D467AF1" wp14:editId="53E7492A">
            <wp:extent cx="5398135" cy="3197854"/>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16" cy="3198968"/>
                    </a:xfrm>
                    <a:prstGeom prst="rect">
                      <a:avLst/>
                    </a:prstGeom>
                  </pic:spPr>
                </pic:pic>
              </a:graphicData>
            </a:graphic>
          </wp:inline>
        </w:drawing>
      </w:r>
    </w:p>
    <w:p w14:paraId="69E380BC" w14:textId="77777777" w:rsidR="00BB6574" w:rsidRDefault="00BB6574" w:rsidP="00BB6574">
      <w:pPr>
        <w:pStyle w:val="NormalWeb"/>
        <w:spacing w:after="0"/>
        <w:rPr>
          <w:rFonts w:ascii="Calibri" w:hAnsi="Calibri" w:cs="Calibri"/>
          <w:szCs w:val="22"/>
        </w:rPr>
      </w:pPr>
      <w:r>
        <w:rPr>
          <w:rFonts w:ascii="Calibri" w:hAnsi="Calibri" w:cs="Calibri"/>
          <w:szCs w:val="22"/>
        </w:rPr>
        <w:t>Finally remove the file as otherwise it will provide too much information to the user about your systems to outside user. Execute following command</w:t>
      </w:r>
    </w:p>
    <w:p w14:paraId="57CE9E1D" w14:textId="77777777" w:rsidR="00BB6574" w:rsidRPr="004F064A" w:rsidRDefault="00BB6574" w:rsidP="00BB6574">
      <w:pPr>
        <w:shd w:val="clear" w:color="auto" w:fill="1E1E1E"/>
        <w:spacing w:after="0" w:line="285" w:lineRule="atLeast"/>
        <w:rPr>
          <w:rFonts w:ascii="Consolas" w:eastAsia="Times New Roman" w:hAnsi="Consolas" w:cs="Times New Roman"/>
          <w:color w:val="D4D4D4"/>
          <w:sz w:val="20"/>
        </w:rPr>
      </w:pPr>
      <w:r w:rsidRPr="004F064A">
        <w:rPr>
          <w:rFonts w:ascii="Consolas" w:eastAsia="Times New Roman" w:hAnsi="Consolas" w:cs="Times New Roman"/>
          <w:color w:val="D4D4D4"/>
          <w:sz w:val="20"/>
        </w:rPr>
        <w:t xml:space="preserve">~$ </w:t>
      </w:r>
      <w:proofErr w:type="spellStart"/>
      <w:r w:rsidRPr="004F064A">
        <w:rPr>
          <w:rFonts w:ascii="Consolas" w:eastAsia="Times New Roman" w:hAnsi="Consolas" w:cs="Times New Roman"/>
          <w:color w:val="D4D4D4"/>
          <w:sz w:val="20"/>
        </w:rPr>
        <w:t>sudo</w:t>
      </w:r>
      <w:proofErr w:type="spellEnd"/>
      <w:r w:rsidRPr="004F064A">
        <w:rPr>
          <w:rFonts w:ascii="Consolas" w:eastAsia="Times New Roman" w:hAnsi="Consolas" w:cs="Times New Roman"/>
          <w:color w:val="D4D4D4"/>
          <w:sz w:val="20"/>
        </w:rPr>
        <w:t xml:space="preserve"> rm /var/www/html/</w:t>
      </w:r>
      <w:proofErr w:type="spellStart"/>
      <w:r w:rsidRPr="004F064A">
        <w:rPr>
          <w:rFonts w:ascii="Consolas" w:eastAsia="Times New Roman" w:hAnsi="Consolas" w:cs="Times New Roman"/>
          <w:color w:val="D4D4D4"/>
          <w:sz w:val="20"/>
        </w:rPr>
        <w:t>info.php</w:t>
      </w:r>
      <w:proofErr w:type="spellEnd"/>
    </w:p>
    <w:p w14:paraId="2C949501" w14:textId="77777777" w:rsidR="00BB6574" w:rsidRDefault="00BB6574" w:rsidP="00BB6574">
      <w:pPr>
        <w:pStyle w:val="Heading1"/>
        <w:jc w:val="both"/>
      </w:pPr>
      <w:bookmarkStart w:id="12" w:name="_Toc6960052"/>
      <w:r>
        <w:t>Install and configure WordPress</w:t>
      </w:r>
      <w:bookmarkEnd w:id="12"/>
    </w:p>
    <w:p w14:paraId="5B25125D" w14:textId="77777777" w:rsidR="00BB6574" w:rsidRPr="00B662F6" w:rsidRDefault="00BB6574" w:rsidP="00BB6574">
      <w:r>
        <w:t xml:space="preserve">Login to the Linux server (as </w:t>
      </w:r>
      <w:proofErr w:type="spellStart"/>
      <w:r w:rsidRPr="003A1133">
        <w:rPr>
          <w:b/>
        </w:rPr>
        <w:t>webuser</w:t>
      </w:r>
      <w:proofErr w:type="spellEnd"/>
      <w:r>
        <w:t>) and execute following commands at the terminal prompt</w:t>
      </w:r>
    </w:p>
    <w:p w14:paraId="383E732B" w14:textId="77777777" w:rsidR="00BB6574" w:rsidRDefault="00BB6574" w:rsidP="00BB6574">
      <w:r>
        <w:rPr>
          <w:noProof/>
        </w:rPr>
        <mc:AlternateContent>
          <mc:Choice Requires="wps">
            <w:drawing>
              <wp:inline distT="0" distB="0" distL="0" distR="0" wp14:anchorId="6AEEB363" wp14:editId="6264C2B7">
                <wp:extent cx="5857875" cy="4629150"/>
                <wp:effectExtent l="0" t="0" r="28575" b="19050"/>
                <wp:docPr id="20" name="Text Box 20"/>
                <wp:cNvGraphicFramePr/>
                <a:graphic xmlns:a="http://schemas.openxmlformats.org/drawingml/2006/main">
                  <a:graphicData uri="http://schemas.microsoft.com/office/word/2010/wordprocessingShape">
                    <wps:wsp>
                      <wps:cNvSpPr txBox="1"/>
                      <wps:spPr>
                        <a:xfrm>
                          <a:off x="0" y="0"/>
                          <a:ext cx="5857875" cy="4629150"/>
                        </a:xfrm>
                        <a:prstGeom prst="rect">
                          <a:avLst/>
                        </a:prstGeom>
                        <a:solidFill>
                          <a:schemeClr val="lt1"/>
                        </a:solidFill>
                        <a:ln w="6350">
                          <a:solidFill>
                            <a:prstClr val="black"/>
                          </a:solidFill>
                        </a:ln>
                      </wps:spPr>
                      <wps:txbx>
                        <w:txbxContent>
                          <w:p w14:paraId="1972E537"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1) </w:t>
                            </w:r>
                            <w:r w:rsidRPr="004F064A">
                              <w:rPr>
                                <w:rFonts w:ascii="Consolas" w:eastAsia="Times New Roman" w:hAnsi="Consolas" w:cs="Times New Roman"/>
                                <w:color w:val="D4D4D4"/>
                                <w:sz w:val="20"/>
                              </w:rPr>
                              <w:t xml:space="preserve">~$ </w:t>
                            </w:r>
                            <w:r>
                              <w:rPr>
                                <w:rFonts w:ascii="Consolas" w:eastAsia="Times New Roman" w:hAnsi="Consolas" w:cs="Times New Roman"/>
                                <w:color w:val="D4D4D4"/>
                                <w:sz w:val="20"/>
                              </w:rPr>
                              <w:t>cd /var/www/html</w:t>
                            </w:r>
                          </w:p>
                          <w:p w14:paraId="67D0253A"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2) </w:t>
                            </w:r>
                            <w:r w:rsidRPr="00160E06">
                              <w:rPr>
                                <w:rFonts w:ascii="Consolas" w:eastAsia="Times New Roman" w:hAnsi="Consolas" w:cs="Times New Roman"/>
                                <w:color w:val="D4D4D4"/>
                                <w:sz w:val="20"/>
                              </w:rPr>
                              <w:t xml:space="preserve">:/var/www/html $ sudo wget -c </w:t>
                            </w:r>
                            <w:hyperlink r:id="rId41" w:history="1">
                              <w:r w:rsidRPr="00425B57">
                                <w:rPr>
                                  <w:rStyle w:val="Hyperlink"/>
                                  <w:rFonts w:ascii="Consolas" w:eastAsia="Times New Roman" w:hAnsi="Consolas" w:cs="Times New Roman"/>
                                  <w:sz w:val="20"/>
                                </w:rPr>
                                <w:t>http://wordpress.org/latest.tar.gz</w:t>
                              </w:r>
                            </w:hyperlink>
                          </w:p>
                          <w:p w14:paraId="37310F64"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3) </w:t>
                            </w:r>
                            <w:r w:rsidRPr="00160E06">
                              <w:rPr>
                                <w:rFonts w:ascii="Consolas" w:eastAsia="Times New Roman" w:hAnsi="Consolas" w:cs="Times New Roman"/>
                                <w:color w:val="D4D4D4"/>
                                <w:sz w:val="20"/>
                              </w:rPr>
                              <w:t>:/var/www/html</w:t>
                            </w:r>
                            <w:r>
                              <w:rPr>
                                <w:rFonts w:ascii="Consolas" w:eastAsia="Times New Roman" w:hAnsi="Consolas" w:cs="Times New Roman"/>
                                <w:color w:val="D4D4D4"/>
                                <w:sz w:val="20"/>
                              </w:rPr>
                              <w:t xml:space="preserve"> $ </w:t>
                            </w:r>
                            <w:proofErr w:type="spellStart"/>
                            <w:r w:rsidRPr="00160E06">
                              <w:rPr>
                                <w:rFonts w:ascii="Consolas" w:eastAsia="Times New Roman" w:hAnsi="Consolas" w:cs="Times New Roman"/>
                                <w:color w:val="D4D4D4"/>
                                <w:sz w:val="20"/>
                              </w:rPr>
                              <w:t>sudo</w:t>
                            </w:r>
                            <w:proofErr w:type="spellEnd"/>
                            <w:r w:rsidRPr="00160E06">
                              <w:rPr>
                                <w:rFonts w:ascii="Consolas" w:eastAsia="Times New Roman" w:hAnsi="Consolas" w:cs="Times New Roman"/>
                                <w:color w:val="D4D4D4"/>
                                <w:sz w:val="20"/>
                              </w:rPr>
                              <w:t xml:space="preserve"> tar -</w:t>
                            </w:r>
                            <w:proofErr w:type="spellStart"/>
                            <w:r w:rsidRPr="00160E06">
                              <w:rPr>
                                <w:rFonts w:ascii="Consolas" w:eastAsia="Times New Roman" w:hAnsi="Consolas" w:cs="Times New Roman"/>
                                <w:color w:val="D4D4D4"/>
                                <w:sz w:val="20"/>
                              </w:rPr>
                              <w:t>xzvf</w:t>
                            </w:r>
                            <w:proofErr w:type="spellEnd"/>
                            <w:r w:rsidRPr="00160E06">
                              <w:rPr>
                                <w:rFonts w:ascii="Consolas" w:eastAsia="Times New Roman" w:hAnsi="Consolas" w:cs="Times New Roman"/>
                                <w:color w:val="D4D4D4"/>
                                <w:sz w:val="20"/>
                              </w:rPr>
                              <w:t xml:space="preserve"> latest.tar.gz</w:t>
                            </w:r>
                          </w:p>
                          <w:p w14:paraId="702849B0"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4) </w:t>
                            </w:r>
                            <w:r w:rsidRPr="00160E06">
                              <w:rPr>
                                <w:rFonts w:ascii="Consolas" w:eastAsia="Times New Roman" w:hAnsi="Consolas" w:cs="Times New Roman"/>
                                <w:color w:val="D4D4D4"/>
                                <w:sz w:val="20"/>
                              </w:rPr>
                              <w:t xml:space="preserve">:/var/www/html $ </w:t>
                            </w:r>
                            <w:proofErr w:type="gramStart"/>
                            <w:r w:rsidRPr="00160E06">
                              <w:rPr>
                                <w:rFonts w:ascii="Consolas" w:eastAsia="Times New Roman" w:hAnsi="Consolas" w:cs="Times New Roman"/>
                                <w:color w:val="D4D4D4"/>
                                <w:sz w:val="20"/>
                              </w:rPr>
                              <w:t>ls .</w:t>
                            </w:r>
                            <w:proofErr w:type="gramEnd"/>
                            <w:r w:rsidRPr="00160E06">
                              <w:rPr>
                                <w:rFonts w:ascii="Consolas" w:eastAsia="Times New Roman" w:hAnsi="Consolas" w:cs="Times New Roman"/>
                                <w:color w:val="D4D4D4"/>
                                <w:sz w:val="20"/>
                              </w:rPr>
                              <w:t>/wordpress/</w:t>
                            </w:r>
                          </w:p>
                          <w:p w14:paraId="549FE763" w14:textId="2B2F588B"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5) </w:t>
                            </w:r>
                            <w:r w:rsidRPr="00160E06">
                              <w:rPr>
                                <w:rFonts w:ascii="Consolas" w:eastAsia="Times New Roman" w:hAnsi="Consolas" w:cs="Times New Roman"/>
                                <w:color w:val="D4D4D4"/>
                                <w:sz w:val="20"/>
                              </w:rPr>
                              <w:t>:/var/www/html</w:t>
                            </w:r>
                            <w:r>
                              <w:rPr>
                                <w:rFonts w:ascii="Consolas" w:eastAsia="Times New Roman" w:hAnsi="Consolas" w:cs="Times New Roman"/>
                                <w:color w:val="D4D4D4"/>
                                <w:sz w:val="20"/>
                              </w:rPr>
                              <w:t xml:space="preserve"> $ </w:t>
                            </w:r>
                          </w:p>
                          <w:p w14:paraId="157CA3F3"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 </w:t>
                            </w:r>
                            <w:r w:rsidRPr="00160E06">
                              <w:rPr>
                                <w:rFonts w:ascii="Consolas" w:eastAsia="Times New Roman" w:hAnsi="Consolas" w:cs="Times New Roman"/>
                                <w:color w:val="D4D4D4"/>
                                <w:sz w:val="20"/>
                              </w:rPr>
                              <w:t>:/var/www/html$ mysql -u root -p</w:t>
                            </w:r>
                          </w:p>
                          <w:p w14:paraId="69AA52BA"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w:t>
                            </w:r>
                          </w:p>
                          <w:p w14:paraId="4634A547"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6a) </w:t>
                            </w:r>
                            <w:r w:rsidRPr="00160E06">
                              <w:rPr>
                                <w:rFonts w:ascii="Consolas" w:eastAsia="Times New Roman" w:hAnsi="Consolas" w:cs="Times New Roman"/>
                                <w:color w:val="D4D4D4"/>
                                <w:sz w:val="20"/>
                              </w:rPr>
                              <w:t xml:space="preserve">mysql&gt; CREATE DATABASE </w:t>
                            </w:r>
                            <w:r w:rsidRPr="006F3A63">
                              <w:rPr>
                                <w:rFonts w:ascii="Consolas" w:eastAsia="Times New Roman" w:hAnsi="Consolas" w:cs="Times New Roman"/>
                                <w:color w:val="FFD966" w:themeColor="accent4" w:themeTint="99"/>
                                <w:sz w:val="20"/>
                              </w:rPr>
                              <w:t>wordpress_db</w:t>
                            </w:r>
                            <w:r w:rsidRPr="00160E06">
                              <w:rPr>
                                <w:rFonts w:ascii="Consolas" w:eastAsia="Times New Roman" w:hAnsi="Consolas" w:cs="Times New Roman"/>
                                <w:color w:val="D4D4D4"/>
                                <w:sz w:val="20"/>
                              </w:rPr>
                              <w:t>;</w:t>
                            </w:r>
                          </w:p>
                          <w:p w14:paraId="6CB56A5C"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6b) </w:t>
                            </w:r>
                            <w:r w:rsidRPr="006F3A63">
                              <w:rPr>
                                <w:rFonts w:ascii="Consolas" w:eastAsia="Times New Roman" w:hAnsi="Consolas" w:cs="Times New Roman"/>
                                <w:color w:val="D4D4D4"/>
                                <w:sz w:val="20"/>
                              </w:rPr>
                              <w:t xml:space="preserve">mysql&gt; GRANT ALL PRIVILEGES ON wordpress_db.* TO </w:t>
                            </w:r>
                            <w:r w:rsidRPr="006F3A63">
                              <w:rPr>
                                <w:rFonts w:ascii="Consolas" w:eastAsia="Times New Roman" w:hAnsi="Consolas" w:cs="Times New Roman"/>
                                <w:color w:val="FF0000"/>
                                <w:sz w:val="20"/>
                              </w:rPr>
                              <w:t>'webuser'</w:t>
                            </w:r>
                            <w:r w:rsidRPr="006F3A63">
                              <w:rPr>
                                <w:rFonts w:ascii="Consolas" w:eastAsia="Times New Roman" w:hAnsi="Consolas" w:cs="Times New Roman"/>
                                <w:color w:val="D4D4D4"/>
                                <w:sz w:val="20"/>
                              </w:rPr>
                              <w:t>@'localhost' IDENTIFIED BY</w:t>
                            </w:r>
                            <w:r>
                              <w:rPr>
                                <w:rFonts w:ascii="Consolas" w:eastAsia="Times New Roman" w:hAnsi="Consolas" w:cs="Times New Roman"/>
                                <w:color w:val="D4D4D4"/>
                                <w:sz w:val="20"/>
                              </w:rPr>
                              <w:t xml:space="preserve"> ‘</w:t>
                            </w:r>
                            <w:r w:rsidRPr="006F3A63">
                              <w:rPr>
                                <w:rFonts w:ascii="Consolas" w:eastAsia="Times New Roman" w:hAnsi="Consolas" w:cs="Times New Roman"/>
                                <w:color w:val="FFC000"/>
                                <w:sz w:val="20"/>
                              </w:rPr>
                              <w:t>STRONG_PASSWORD</w:t>
                            </w:r>
                            <w:r>
                              <w:rPr>
                                <w:rFonts w:ascii="Consolas" w:eastAsia="Times New Roman" w:hAnsi="Consolas" w:cs="Times New Roman"/>
                                <w:color w:val="D4D4D4"/>
                                <w:sz w:val="20"/>
                              </w:rPr>
                              <w:t>’;</w:t>
                            </w:r>
                          </w:p>
                          <w:p w14:paraId="06BE35E6"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6c) </w:t>
                            </w:r>
                            <w:r w:rsidRPr="006F3A63">
                              <w:rPr>
                                <w:rFonts w:ascii="Consolas" w:eastAsia="Times New Roman" w:hAnsi="Consolas" w:cs="Times New Roman"/>
                                <w:color w:val="D4D4D4"/>
                                <w:sz w:val="20"/>
                              </w:rPr>
                              <w:t>mysql&gt; FLUSH PRIVILEGES;</w:t>
                            </w:r>
                          </w:p>
                          <w:p w14:paraId="4A267060"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6d) </w:t>
                            </w:r>
                            <w:r w:rsidRPr="006F3A63">
                              <w:rPr>
                                <w:rFonts w:ascii="Consolas" w:eastAsia="Times New Roman" w:hAnsi="Consolas" w:cs="Times New Roman"/>
                                <w:color w:val="D4D4D4"/>
                                <w:sz w:val="20"/>
                              </w:rPr>
                              <w:t>mysql&gt; exit</w:t>
                            </w:r>
                          </w:p>
                          <w:p w14:paraId="3FB1F914"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7) </w:t>
                            </w:r>
                            <w:r w:rsidRPr="006F3A63">
                              <w:rPr>
                                <w:rFonts w:ascii="Consolas" w:eastAsia="Times New Roman" w:hAnsi="Consolas" w:cs="Times New Roman"/>
                                <w:color w:val="D4D4D4"/>
                                <w:sz w:val="20"/>
                              </w:rPr>
                              <w:t>:/var/www/html$ cd wordpress/</w:t>
                            </w:r>
                          </w:p>
                          <w:p w14:paraId="29AD44D1"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8) </w:t>
                            </w:r>
                            <w:r w:rsidRPr="006F3A63">
                              <w:rPr>
                                <w:rFonts w:ascii="Consolas" w:eastAsia="Times New Roman" w:hAnsi="Consolas" w:cs="Times New Roman"/>
                                <w:color w:val="D4D4D4"/>
                                <w:sz w:val="20"/>
                              </w:rPr>
                              <w:t>:/var/www/html/wordpress$ sudo cp ./wp-config-sample.php wp-config.php</w:t>
                            </w:r>
                          </w:p>
                          <w:p w14:paraId="7735C384"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9) </w:t>
                            </w:r>
                            <w:r w:rsidRPr="006F3A63">
                              <w:rPr>
                                <w:rFonts w:ascii="Consolas" w:eastAsia="Times New Roman" w:hAnsi="Consolas" w:cs="Times New Roman"/>
                                <w:color w:val="D4D4D4"/>
                                <w:sz w:val="20"/>
                              </w:rPr>
                              <w:t>:/var/www/html/wordpress$ sudo vi wp-config.php</w:t>
                            </w:r>
                          </w:p>
                          <w:p w14:paraId="649A84A1"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w:t>
                            </w:r>
                          </w:p>
                          <w:p w14:paraId="16DF0110"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sidRPr="006F3A63">
                              <w:rPr>
                                <w:rFonts w:ascii="Consolas" w:eastAsia="Times New Roman" w:hAnsi="Consolas" w:cs="Times New Roman"/>
                                <w:color w:val="D4D4D4"/>
                                <w:sz w:val="20"/>
                              </w:rPr>
                              <w:t>/** The name of the database for WordPress */</w:t>
                            </w:r>
                          </w:p>
                          <w:p w14:paraId="04387DDC"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9a) </w:t>
                            </w:r>
                            <w:r w:rsidRPr="006F3A63">
                              <w:rPr>
                                <w:rFonts w:ascii="Consolas" w:eastAsia="Times New Roman" w:hAnsi="Consolas" w:cs="Times New Roman"/>
                                <w:color w:val="D4D4D4"/>
                                <w:sz w:val="20"/>
                              </w:rPr>
                              <w:t xml:space="preserve">define( 'DB_NAME', </w:t>
                            </w:r>
                            <w:r w:rsidRPr="006F3A63">
                              <w:rPr>
                                <w:rFonts w:ascii="Consolas" w:eastAsia="Times New Roman" w:hAnsi="Consolas" w:cs="Times New Roman"/>
                                <w:color w:val="FFD966" w:themeColor="accent4" w:themeTint="99"/>
                                <w:sz w:val="20"/>
                              </w:rPr>
                              <w:t>wordpress_db</w:t>
                            </w:r>
                            <w:r w:rsidRPr="006F3A63">
                              <w:rPr>
                                <w:rFonts w:ascii="Consolas" w:eastAsia="Times New Roman" w:hAnsi="Consolas" w:cs="Times New Roman"/>
                                <w:color w:val="D4D4D4"/>
                                <w:sz w:val="20"/>
                              </w:rPr>
                              <w:t>);</w:t>
                            </w:r>
                          </w:p>
                          <w:p w14:paraId="0641197F"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sidRPr="006F3A63">
                              <w:rPr>
                                <w:rFonts w:ascii="Consolas" w:eastAsia="Times New Roman" w:hAnsi="Consolas" w:cs="Times New Roman"/>
                                <w:color w:val="D4D4D4"/>
                                <w:sz w:val="20"/>
                              </w:rPr>
                              <w:t>/** MySQL database username */</w:t>
                            </w:r>
                          </w:p>
                          <w:p w14:paraId="0A7BD5F0"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9b) </w:t>
                            </w:r>
                            <w:r w:rsidRPr="006F3A63">
                              <w:rPr>
                                <w:rFonts w:ascii="Consolas" w:eastAsia="Times New Roman" w:hAnsi="Consolas" w:cs="Times New Roman"/>
                                <w:color w:val="D4D4D4"/>
                                <w:sz w:val="20"/>
                              </w:rPr>
                              <w:t>define( 'DB_USER', '</w:t>
                            </w:r>
                            <w:r w:rsidRPr="006F3A63">
                              <w:rPr>
                                <w:rFonts w:ascii="Consolas" w:eastAsia="Times New Roman" w:hAnsi="Consolas" w:cs="Times New Roman"/>
                                <w:color w:val="FF0000"/>
                                <w:sz w:val="20"/>
                              </w:rPr>
                              <w:t>webuser</w:t>
                            </w:r>
                            <w:r w:rsidRPr="006F3A63">
                              <w:rPr>
                                <w:rFonts w:ascii="Consolas" w:eastAsia="Times New Roman" w:hAnsi="Consolas" w:cs="Times New Roman"/>
                                <w:color w:val="D4D4D4"/>
                                <w:sz w:val="20"/>
                              </w:rPr>
                              <w:t>' );</w:t>
                            </w:r>
                          </w:p>
                          <w:p w14:paraId="4BCAFF86"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sidRPr="006F3A63">
                              <w:rPr>
                                <w:rFonts w:ascii="Consolas" w:eastAsia="Times New Roman" w:hAnsi="Consolas" w:cs="Times New Roman"/>
                                <w:color w:val="D4D4D4"/>
                                <w:sz w:val="20"/>
                              </w:rPr>
                              <w:t>/** MySQL database password */</w:t>
                            </w:r>
                          </w:p>
                          <w:p w14:paraId="45B99F61"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9c) </w:t>
                            </w:r>
                            <w:r w:rsidRPr="006F3A63">
                              <w:rPr>
                                <w:rFonts w:ascii="Consolas" w:eastAsia="Times New Roman" w:hAnsi="Consolas" w:cs="Times New Roman"/>
                                <w:color w:val="D4D4D4"/>
                                <w:sz w:val="20"/>
                              </w:rPr>
                              <w:t>define( 'DB_PASSWORD', '</w:t>
                            </w:r>
                            <w:r w:rsidRPr="006F3A63">
                              <w:rPr>
                                <w:rFonts w:ascii="Consolas" w:eastAsia="Times New Roman" w:hAnsi="Consolas" w:cs="Times New Roman"/>
                                <w:color w:val="FFC000"/>
                                <w:sz w:val="20"/>
                              </w:rPr>
                              <w:t xml:space="preserve"> STRONG_PASSWORD</w:t>
                            </w:r>
                            <w:r>
                              <w:rPr>
                                <w:rFonts w:ascii="Consolas" w:eastAsia="Times New Roman" w:hAnsi="Consolas" w:cs="Times New Roman"/>
                                <w:color w:val="D4D4D4"/>
                                <w:sz w:val="20"/>
                              </w:rPr>
                              <w:t>’</w:t>
                            </w:r>
                            <w:r w:rsidRPr="006F3A63">
                              <w:rPr>
                                <w:rFonts w:ascii="Consolas" w:eastAsia="Times New Roman" w:hAnsi="Consolas" w:cs="Times New Roman"/>
                                <w:color w:val="D4D4D4"/>
                                <w:sz w:val="20"/>
                              </w:rPr>
                              <w:t>' );</w:t>
                            </w:r>
                          </w:p>
                          <w:p w14:paraId="7D24350F"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w:t>
                            </w:r>
                          </w:p>
                          <w:p w14:paraId="71148512"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10)</w:t>
                            </w:r>
                            <w:r w:rsidRPr="006F3A63">
                              <w:rPr>
                                <w:rFonts w:ascii="Consolas" w:eastAsia="Times New Roman" w:hAnsi="Consolas" w:cs="Times New Roman"/>
                                <w:color w:val="D4D4D4"/>
                                <w:sz w:val="20"/>
                              </w:rPr>
                              <w:t xml:space="preserve"> :/var/www/html/wordpress$  sudo systemctl restart mysql</w:t>
                            </w:r>
                          </w:p>
                          <w:p w14:paraId="3B41F0DC" w14:textId="77777777" w:rsidR="000D0DA2" w:rsidRPr="004F064A"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11)</w:t>
                            </w:r>
                            <w:r w:rsidRPr="006F3A63">
                              <w:rPr>
                                <w:rFonts w:ascii="Consolas" w:eastAsia="Times New Roman" w:hAnsi="Consolas" w:cs="Times New Roman"/>
                                <w:color w:val="D4D4D4"/>
                                <w:sz w:val="20"/>
                              </w:rPr>
                              <w:t xml:space="preserve"> :/var/www/html/wordpress$  sudo systemctl restart apache2</w:t>
                            </w:r>
                          </w:p>
                          <w:p w14:paraId="6BC2025C" w14:textId="77777777" w:rsidR="000D0DA2" w:rsidRDefault="000D0DA2" w:rsidP="00BB65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AEEB363" id="_x0000_t202" coordsize="21600,21600" o:spt="202" path="m,l,21600r21600,l21600,xe">
                <v:stroke joinstyle="miter"/>
                <v:path gradientshapeok="t" o:connecttype="rect"/>
              </v:shapetype>
              <v:shape id="Text Box 20" o:spid="_x0000_s1033" type="#_x0000_t202" style="width:461.25pt;height:3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" fillcolor="white [3201]" strokeweight=".5pt">
                <v:textbox>
                  <w:txbxContent>
                    <w:p w14:paraId="1972E537"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1) </w:t>
                      </w:r>
                      <w:r w:rsidRPr="004F064A">
                        <w:rPr>
                          <w:rFonts w:ascii="Consolas" w:eastAsia="Times New Roman" w:hAnsi="Consolas" w:cs="Times New Roman"/>
                          <w:color w:val="D4D4D4"/>
                          <w:sz w:val="20"/>
                        </w:rPr>
                        <w:t xml:space="preserve">~$ </w:t>
                      </w:r>
                      <w:r>
                        <w:rPr>
                          <w:rFonts w:ascii="Consolas" w:eastAsia="Times New Roman" w:hAnsi="Consolas" w:cs="Times New Roman"/>
                          <w:color w:val="D4D4D4"/>
                          <w:sz w:val="20"/>
                        </w:rPr>
                        <w:t>cd /var/www/html</w:t>
                      </w:r>
                    </w:p>
                    <w:p w14:paraId="67D0253A"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2) </w:t>
                      </w:r>
                      <w:r w:rsidRPr="00160E06">
                        <w:rPr>
                          <w:rFonts w:ascii="Consolas" w:eastAsia="Times New Roman" w:hAnsi="Consolas" w:cs="Times New Roman"/>
                          <w:color w:val="D4D4D4"/>
                          <w:sz w:val="20"/>
                        </w:rPr>
                        <w:t xml:space="preserve">:/var/www/html $ sudo wget -c </w:t>
                      </w:r>
                      <w:hyperlink r:id="rId42" w:history="1">
                        <w:r w:rsidRPr="00425B57">
                          <w:rPr>
                            <w:rStyle w:val="Hyperlink"/>
                            <w:rFonts w:ascii="Consolas" w:eastAsia="Times New Roman" w:hAnsi="Consolas" w:cs="Times New Roman"/>
                            <w:sz w:val="20"/>
                          </w:rPr>
                          <w:t>http://wordpress.org/latest.tar.gz</w:t>
                        </w:r>
                      </w:hyperlink>
                    </w:p>
                    <w:p w14:paraId="37310F64"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3) </w:t>
                      </w:r>
                      <w:r w:rsidRPr="00160E06">
                        <w:rPr>
                          <w:rFonts w:ascii="Consolas" w:eastAsia="Times New Roman" w:hAnsi="Consolas" w:cs="Times New Roman"/>
                          <w:color w:val="D4D4D4"/>
                          <w:sz w:val="20"/>
                        </w:rPr>
                        <w:t>:/var/www/html</w:t>
                      </w:r>
                      <w:r>
                        <w:rPr>
                          <w:rFonts w:ascii="Consolas" w:eastAsia="Times New Roman" w:hAnsi="Consolas" w:cs="Times New Roman"/>
                          <w:color w:val="D4D4D4"/>
                          <w:sz w:val="20"/>
                        </w:rPr>
                        <w:t xml:space="preserve"> $ </w:t>
                      </w:r>
                      <w:proofErr w:type="spellStart"/>
                      <w:r w:rsidRPr="00160E06">
                        <w:rPr>
                          <w:rFonts w:ascii="Consolas" w:eastAsia="Times New Roman" w:hAnsi="Consolas" w:cs="Times New Roman"/>
                          <w:color w:val="D4D4D4"/>
                          <w:sz w:val="20"/>
                        </w:rPr>
                        <w:t>sudo</w:t>
                      </w:r>
                      <w:proofErr w:type="spellEnd"/>
                      <w:r w:rsidRPr="00160E06">
                        <w:rPr>
                          <w:rFonts w:ascii="Consolas" w:eastAsia="Times New Roman" w:hAnsi="Consolas" w:cs="Times New Roman"/>
                          <w:color w:val="D4D4D4"/>
                          <w:sz w:val="20"/>
                        </w:rPr>
                        <w:t xml:space="preserve"> tar -</w:t>
                      </w:r>
                      <w:proofErr w:type="spellStart"/>
                      <w:r w:rsidRPr="00160E06">
                        <w:rPr>
                          <w:rFonts w:ascii="Consolas" w:eastAsia="Times New Roman" w:hAnsi="Consolas" w:cs="Times New Roman"/>
                          <w:color w:val="D4D4D4"/>
                          <w:sz w:val="20"/>
                        </w:rPr>
                        <w:t>xzvf</w:t>
                      </w:r>
                      <w:proofErr w:type="spellEnd"/>
                      <w:r w:rsidRPr="00160E06">
                        <w:rPr>
                          <w:rFonts w:ascii="Consolas" w:eastAsia="Times New Roman" w:hAnsi="Consolas" w:cs="Times New Roman"/>
                          <w:color w:val="D4D4D4"/>
                          <w:sz w:val="20"/>
                        </w:rPr>
                        <w:t xml:space="preserve"> latest.tar.gz</w:t>
                      </w:r>
                    </w:p>
                    <w:p w14:paraId="702849B0"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4) </w:t>
                      </w:r>
                      <w:r w:rsidRPr="00160E06">
                        <w:rPr>
                          <w:rFonts w:ascii="Consolas" w:eastAsia="Times New Roman" w:hAnsi="Consolas" w:cs="Times New Roman"/>
                          <w:color w:val="D4D4D4"/>
                          <w:sz w:val="20"/>
                        </w:rPr>
                        <w:t xml:space="preserve">:/var/www/html $ </w:t>
                      </w:r>
                      <w:proofErr w:type="gramStart"/>
                      <w:r w:rsidRPr="00160E06">
                        <w:rPr>
                          <w:rFonts w:ascii="Consolas" w:eastAsia="Times New Roman" w:hAnsi="Consolas" w:cs="Times New Roman"/>
                          <w:color w:val="D4D4D4"/>
                          <w:sz w:val="20"/>
                        </w:rPr>
                        <w:t>ls .</w:t>
                      </w:r>
                      <w:proofErr w:type="gramEnd"/>
                      <w:r w:rsidRPr="00160E06">
                        <w:rPr>
                          <w:rFonts w:ascii="Consolas" w:eastAsia="Times New Roman" w:hAnsi="Consolas" w:cs="Times New Roman"/>
                          <w:color w:val="D4D4D4"/>
                          <w:sz w:val="20"/>
                        </w:rPr>
                        <w:t>/wordpress/</w:t>
                      </w:r>
                    </w:p>
                    <w:p w14:paraId="549FE763" w14:textId="2B2F588B"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5) </w:t>
                      </w:r>
                      <w:r w:rsidRPr="00160E06">
                        <w:rPr>
                          <w:rFonts w:ascii="Consolas" w:eastAsia="Times New Roman" w:hAnsi="Consolas" w:cs="Times New Roman"/>
                          <w:color w:val="D4D4D4"/>
                          <w:sz w:val="20"/>
                        </w:rPr>
                        <w:t>:/var/www/html</w:t>
                      </w:r>
                      <w:r>
                        <w:rPr>
                          <w:rFonts w:ascii="Consolas" w:eastAsia="Times New Roman" w:hAnsi="Consolas" w:cs="Times New Roman"/>
                          <w:color w:val="D4D4D4"/>
                          <w:sz w:val="20"/>
                        </w:rPr>
                        <w:t xml:space="preserve"> $ </w:t>
                      </w:r>
                    </w:p>
                    <w:p w14:paraId="157CA3F3"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 </w:t>
                      </w:r>
                      <w:r w:rsidRPr="00160E06">
                        <w:rPr>
                          <w:rFonts w:ascii="Consolas" w:eastAsia="Times New Roman" w:hAnsi="Consolas" w:cs="Times New Roman"/>
                          <w:color w:val="D4D4D4"/>
                          <w:sz w:val="20"/>
                        </w:rPr>
                        <w:t>:/var/www/html$ mysql -u root -p</w:t>
                      </w:r>
                    </w:p>
                    <w:p w14:paraId="69AA52BA"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w:t>
                      </w:r>
                    </w:p>
                    <w:p w14:paraId="4634A547"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6a) </w:t>
                      </w:r>
                      <w:r w:rsidRPr="00160E06">
                        <w:rPr>
                          <w:rFonts w:ascii="Consolas" w:eastAsia="Times New Roman" w:hAnsi="Consolas" w:cs="Times New Roman"/>
                          <w:color w:val="D4D4D4"/>
                          <w:sz w:val="20"/>
                        </w:rPr>
                        <w:t xml:space="preserve">mysql&gt; CREATE DATABASE </w:t>
                      </w:r>
                      <w:r w:rsidRPr="006F3A63">
                        <w:rPr>
                          <w:rFonts w:ascii="Consolas" w:eastAsia="Times New Roman" w:hAnsi="Consolas" w:cs="Times New Roman"/>
                          <w:color w:val="FFD966" w:themeColor="accent4" w:themeTint="99"/>
                          <w:sz w:val="20"/>
                        </w:rPr>
                        <w:t>wordpress_db</w:t>
                      </w:r>
                      <w:r w:rsidRPr="00160E06">
                        <w:rPr>
                          <w:rFonts w:ascii="Consolas" w:eastAsia="Times New Roman" w:hAnsi="Consolas" w:cs="Times New Roman"/>
                          <w:color w:val="D4D4D4"/>
                          <w:sz w:val="20"/>
                        </w:rPr>
                        <w:t>;</w:t>
                      </w:r>
                    </w:p>
                    <w:p w14:paraId="6CB56A5C"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6b) </w:t>
                      </w:r>
                      <w:r w:rsidRPr="006F3A63">
                        <w:rPr>
                          <w:rFonts w:ascii="Consolas" w:eastAsia="Times New Roman" w:hAnsi="Consolas" w:cs="Times New Roman"/>
                          <w:color w:val="D4D4D4"/>
                          <w:sz w:val="20"/>
                        </w:rPr>
                        <w:t xml:space="preserve">mysql&gt; GRANT ALL PRIVILEGES ON wordpress_db.* TO </w:t>
                      </w:r>
                      <w:r w:rsidRPr="006F3A63">
                        <w:rPr>
                          <w:rFonts w:ascii="Consolas" w:eastAsia="Times New Roman" w:hAnsi="Consolas" w:cs="Times New Roman"/>
                          <w:color w:val="FF0000"/>
                          <w:sz w:val="20"/>
                        </w:rPr>
                        <w:t>'webuser'</w:t>
                      </w:r>
                      <w:r w:rsidRPr="006F3A63">
                        <w:rPr>
                          <w:rFonts w:ascii="Consolas" w:eastAsia="Times New Roman" w:hAnsi="Consolas" w:cs="Times New Roman"/>
                          <w:color w:val="D4D4D4"/>
                          <w:sz w:val="20"/>
                        </w:rPr>
                        <w:t>@'localhost' IDENTIFIED BY</w:t>
                      </w:r>
                      <w:r>
                        <w:rPr>
                          <w:rFonts w:ascii="Consolas" w:eastAsia="Times New Roman" w:hAnsi="Consolas" w:cs="Times New Roman"/>
                          <w:color w:val="D4D4D4"/>
                          <w:sz w:val="20"/>
                        </w:rPr>
                        <w:t xml:space="preserve"> ‘</w:t>
                      </w:r>
                      <w:r w:rsidRPr="006F3A63">
                        <w:rPr>
                          <w:rFonts w:ascii="Consolas" w:eastAsia="Times New Roman" w:hAnsi="Consolas" w:cs="Times New Roman"/>
                          <w:color w:val="FFC000"/>
                          <w:sz w:val="20"/>
                        </w:rPr>
                        <w:t>STRONG_PASSWORD</w:t>
                      </w:r>
                      <w:r>
                        <w:rPr>
                          <w:rFonts w:ascii="Consolas" w:eastAsia="Times New Roman" w:hAnsi="Consolas" w:cs="Times New Roman"/>
                          <w:color w:val="D4D4D4"/>
                          <w:sz w:val="20"/>
                        </w:rPr>
                        <w:t>’;</w:t>
                      </w:r>
                    </w:p>
                    <w:p w14:paraId="06BE35E6"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6c) </w:t>
                      </w:r>
                      <w:r w:rsidRPr="006F3A63">
                        <w:rPr>
                          <w:rFonts w:ascii="Consolas" w:eastAsia="Times New Roman" w:hAnsi="Consolas" w:cs="Times New Roman"/>
                          <w:color w:val="D4D4D4"/>
                          <w:sz w:val="20"/>
                        </w:rPr>
                        <w:t>mysql&gt; FLUSH PRIVILEGES;</w:t>
                      </w:r>
                    </w:p>
                    <w:p w14:paraId="4A267060"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6d) </w:t>
                      </w:r>
                      <w:r w:rsidRPr="006F3A63">
                        <w:rPr>
                          <w:rFonts w:ascii="Consolas" w:eastAsia="Times New Roman" w:hAnsi="Consolas" w:cs="Times New Roman"/>
                          <w:color w:val="D4D4D4"/>
                          <w:sz w:val="20"/>
                        </w:rPr>
                        <w:t>mysql&gt; exit</w:t>
                      </w:r>
                    </w:p>
                    <w:p w14:paraId="3FB1F914"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7) </w:t>
                      </w:r>
                      <w:r w:rsidRPr="006F3A63">
                        <w:rPr>
                          <w:rFonts w:ascii="Consolas" w:eastAsia="Times New Roman" w:hAnsi="Consolas" w:cs="Times New Roman"/>
                          <w:color w:val="D4D4D4"/>
                          <w:sz w:val="20"/>
                        </w:rPr>
                        <w:t>:/var/www/html$ cd wordpress/</w:t>
                      </w:r>
                    </w:p>
                    <w:p w14:paraId="29AD44D1"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8) </w:t>
                      </w:r>
                      <w:r w:rsidRPr="006F3A63">
                        <w:rPr>
                          <w:rFonts w:ascii="Consolas" w:eastAsia="Times New Roman" w:hAnsi="Consolas" w:cs="Times New Roman"/>
                          <w:color w:val="D4D4D4"/>
                          <w:sz w:val="20"/>
                        </w:rPr>
                        <w:t>:/var/www/html/wordpress$ sudo cp ./wp-config-sample.php wp-config.php</w:t>
                      </w:r>
                    </w:p>
                    <w:p w14:paraId="7735C384"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9) </w:t>
                      </w:r>
                      <w:r w:rsidRPr="006F3A63">
                        <w:rPr>
                          <w:rFonts w:ascii="Consolas" w:eastAsia="Times New Roman" w:hAnsi="Consolas" w:cs="Times New Roman"/>
                          <w:color w:val="D4D4D4"/>
                          <w:sz w:val="20"/>
                        </w:rPr>
                        <w:t>:/var/www/html/wordpress$ sudo vi wp-config.php</w:t>
                      </w:r>
                    </w:p>
                    <w:p w14:paraId="649A84A1"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w:t>
                      </w:r>
                    </w:p>
                    <w:p w14:paraId="16DF0110"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sidRPr="006F3A63">
                        <w:rPr>
                          <w:rFonts w:ascii="Consolas" w:eastAsia="Times New Roman" w:hAnsi="Consolas" w:cs="Times New Roman"/>
                          <w:color w:val="D4D4D4"/>
                          <w:sz w:val="20"/>
                        </w:rPr>
                        <w:t>/** The name of the database for WordPress */</w:t>
                      </w:r>
                    </w:p>
                    <w:p w14:paraId="04387DDC"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9a) </w:t>
                      </w:r>
                      <w:r w:rsidRPr="006F3A63">
                        <w:rPr>
                          <w:rFonts w:ascii="Consolas" w:eastAsia="Times New Roman" w:hAnsi="Consolas" w:cs="Times New Roman"/>
                          <w:color w:val="D4D4D4"/>
                          <w:sz w:val="20"/>
                        </w:rPr>
                        <w:t xml:space="preserve">define( 'DB_NAME', </w:t>
                      </w:r>
                      <w:r w:rsidRPr="006F3A63">
                        <w:rPr>
                          <w:rFonts w:ascii="Consolas" w:eastAsia="Times New Roman" w:hAnsi="Consolas" w:cs="Times New Roman"/>
                          <w:color w:val="FFD966" w:themeColor="accent4" w:themeTint="99"/>
                          <w:sz w:val="20"/>
                        </w:rPr>
                        <w:t>wordpress_db</w:t>
                      </w:r>
                      <w:r w:rsidRPr="006F3A63">
                        <w:rPr>
                          <w:rFonts w:ascii="Consolas" w:eastAsia="Times New Roman" w:hAnsi="Consolas" w:cs="Times New Roman"/>
                          <w:color w:val="D4D4D4"/>
                          <w:sz w:val="20"/>
                        </w:rPr>
                        <w:t>);</w:t>
                      </w:r>
                    </w:p>
                    <w:p w14:paraId="0641197F"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sidRPr="006F3A63">
                        <w:rPr>
                          <w:rFonts w:ascii="Consolas" w:eastAsia="Times New Roman" w:hAnsi="Consolas" w:cs="Times New Roman"/>
                          <w:color w:val="D4D4D4"/>
                          <w:sz w:val="20"/>
                        </w:rPr>
                        <w:t>/** MySQL database username */</w:t>
                      </w:r>
                    </w:p>
                    <w:p w14:paraId="0A7BD5F0"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9b) </w:t>
                      </w:r>
                      <w:r w:rsidRPr="006F3A63">
                        <w:rPr>
                          <w:rFonts w:ascii="Consolas" w:eastAsia="Times New Roman" w:hAnsi="Consolas" w:cs="Times New Roman"/>
                          <w:color w:val="D4D4D4"/>
                          <w:sz w:val="20"/>
                        </w:rPr>
                        <w:t>define( 'DB_USER', '</w:t>
                      </w:r>
                      <w:r w:rsidRPr="006F3A63">
                        <w:rPr>
                          <w:rFonts w:ascii="Consolas" w:eastAsia="Times New Roman" w:hAnsi="Consolas" w:cs="Times New Roman"/>
                          <w:color w:val="FF0000"/>
                          <w:sz w:val="20"/>
                        </w:rPr>
                        <w:t>webuser</w:t>
                      </w:r>
                      <w:r w:rsidRPr="006F3A63">
                        <w:rPr>
                          <w:rFonts w:ascii="Consolas" w:eastAsia="Times New Roman" w:hAnsi="Consolas" w:cs="Times New Roman"/>
                          <w:color w:val="D4D4D4"/>
                          <w:sz w:val="20"/>
                        </w:rPr>
                        <w:t>' );</w:t>
                      </w:r>
                    </w:p>
                    <w:p w14:paraId="4BCAFF86"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sidRPr="006F3A63">
                        <w:rPr>
                          <w:rFonts w:ascii="Consolas" w:eastAsia="Times New Roman" w:hAnsi="Consolas" w:cs="Times New Roman"/>
                          <w:color w:val="D4D4D4"/>
                          <w:sz w:val="20"/>
                        </w:rPr>
                        <w:t>/** MySQL database password */</w:t>
                      </w:r>
                    </w:p>
                    <w:p w14:paraId="45B99F61"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9c) </w:t>
                      </w:r>
                      <w:r w:rsidRPr="006F3A63">
                        <w:rPr>
                          <w:rFonts w:ascii="Consolas" w:eastAsia="Times New Roman" w:hAnsi="Consolas" w:cs="Times New Roman"/>
                          <w:color w:val="D4D4D4"/>
                          <w:sz w:val="20"/>
                        </w:rPr>
                        <w:t>define( 'DB_PASSWORD', '</w:t>
                      </w:r>
                      <w:r w:rsidRPr="006F3A63">
                        <w:rPr>
                          <w:rFonts w:ascii="Consolas" w:eastAsia="Times New Roman" w:hAnsi="Consolas" w:cs="Times New Roman"/>
                          <w:color w:val="FFC000"/>
                          <w:sz w:val="20"/>
                        </w:rPr>
                        <w:t xml:space="preserve"> STRONG_PASSWORD</w:t>
                      </w:r>
                      <w:r>
                        <w:rPr>
                          <w:rFonts w:ascii="Consolas" w:eastAsia="Times New Roman" w:hAnsi="Consolas" w:cs="Times New Roman"/>
                          <w:color w:val="D4D4D4"/>
                          <w:sz w:val="20"/>
                        </w:rPr>
                        <w:t>’</w:t>
                      </w:r>
                      <w:r w:rsidRPr="006F3A63">
                        <w:rPr>
                          <w:rFonts w:ascii="Consolas" w:eastAsia="Times New Roman" w:hAnsi="Consolas" w:cs="Times New Roman"/>
                          <w:color w:val="D4D4D4"/>
                          <w:sz w:val="20"/>
                        </w:rPr>
                        <w:t>' );</w:t>
                      </w:r>
                    </w:p>
                    <w:p w14:paraId="7D24350F"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w:t>
                      </w:r>
                    </w:p>
                    <w:p w14:paraId="71148512" w14:textId="77777777" w:rsidR="000D0DA2" w:rsidRPr="006F3A63"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10)</w:t>
                      </w:r>
                      <w:r w:rsidRPr="006F3A63">
                        <w:rPr>
                          <w:rFonts w:ascii="Consolas" w:eastAsia="Times New Roman" w:hAnsi="Consolas" w:cs="Times New Roman"/>
                          <w:color w:val="D4D4D4"/>
                          <w:sz w:val="20"/>
                        </w:rPr>
                        <w:t xml:space="preserve"> :/var/www/html/wordpress$  sudo systemctl restart mysql</w:t>
                      </w:r>
                    </w:p>
                    <w:p w14:paraId="3B41F0DC" w14:textId="77777777" w:rsidR="000D0DA2" w:rsidRPr="004F064A"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11)</w:t>
                      </w:r>
                      <w:r w:rsidRPr="006F3A63">
                        <w:rPr>
                          <w:rFonts w:ascii="Consolas" w:eastAsia="Times New Roman" w:hAnsi="Consolas" w:cs="Times New Roman"/>
                          <w:color w:val="D4D4D4"/>
                          <w:sz w:val="20"/>
                        </w:rPr>
                        <w:t xml:space="preserve"> :/var/www/html/wordpress$  sudo systemctl restart apache2</w:t>
                      </w:r>
                    </w:p>
                    <w:p w14:paraId="6BC2025C" w14:textId="77777777" w:rsidR="000D0DA2" w:rsidRDefault="000D0DA2" w:rsidP="00BB6574"/>
                  </w:txbxContent>
                </v:textbox>
                <w10:anchorlock/>
              </v:shape>
            </w:pict>
          </mc:Fallback>
        </mc:AlternateContent>
      </w:r>
    </w:p>
    <w:p w14:paraId="4ED51C5A" w14:textId="77777777" w:rsidR="00BB6574" w:rsidRDefault="00BB6574" w:rsidP="00BB6574">
      <w:r>
        <w:t xml:space="preserve">Command Note: </w:t>
      </w:r>
    </w:p>
    <w:p w14:paraId="60AD7977" w14:textId="77777777" w:rsidR="00BB6574" w:rsidRDefault="00BB6574" w:rsidP="00BB6574">
      <w:pPr>
        <w:pStyle w:val="ListParagraph"/>
        <w:numPr>
          <w:ilvl w:val="0"/>
          <w:numId w:val="4"/>
        </w:numPr>
        <w:spacing w:after="160" w:line="259" w:lineRule="auto"/>
      </w:pPr>
      <w:r>
        <w:t>Move to the default web server document root directory (/var/www/html). This is where we’d copy the download and install WordPress</w:t>
      </w:r>
    </w:p>
    <w:p w14:paraId="7A19C316" w14:textId="77777777" w:rsidR="00BB6574" w:rsidRDefault="00BB6574" w:rsidP="00BB6574">
      <w:pPr>
        <w:pStyle w:val="ListParagraph"/>
        <w:numPr>
          <w:ilvl w:val="0"/>
          <w:numId w:val="4"/>
        </w:numPr>
        <w:spacing w:after="160" w:line="259" w:lineRule="auto"/>
      </w:pPr>
      <w:r>
        <w:t>Download latest version of WordPress in zipped format</w:t>
      </w:r>
    </w:p>
    <w:p w14:paraId="495E22AB" w14:textId="77777777" w:rsidR="00BB6574" w:rsidRDefault="00BB6574" w:rsidP="00BB6574">
      <w:pPr>
        <w:pStyle w:val="ListParagraph"/>
        <w:numPr>
          <w:ilvl w:val="0"/>
          <w:numId w:val="4"/>
        </w:numPr>
        <w:spacing w:after="160" w:line="259" w:lineRule="auto"/>
      </w:pPr>
      <w:r>
        <w:t>Decompress and extract the content of the downloaded tar file</w:t>
      </w:r>
    </w:p>
    <w:p w14:paraId="3B64E7BE" w14:textId="77777777" w:rsidR="00BB6574" w:rsidRDefault="00BB6574" w:rsidP="00BB6574">
      <w:pPr>
        <w:pStyle w:val="ListParagraph"/>
        <w:numPr>
          <w:ilvl w:val="0"/>
          <w:numId w:val="4"/>
        </w:numPr>
        <w:spacing w:after="160" w:line="259" w:lineRule="auto"/>
      </w:pPr>
      <w:r>
        <w:t xml:space="preserve">Manually confirm and check that output is non-empty. </w:t>
      </w:r>
    </w:p>
    <w:p w14:paraId="291B33E6" w14:textId="77777777" w:rsidR="00BB6574" w:rsidRDefault="00BB6574" w:rsidP="00BB6574">
      <w:pPr>
        <w:pStyle w:val="ListParagraph"/>
        <w:numPr>
          <w:ilvl w:val="0"/>
          <w:numId w:val="4"/>
        </w:numPr>
        <w:spacing w:after="160" w:line="259" w:lineRule="auto"/>
      </w:pPr>
      <w:r>
        <w:t>Need to set correct permissions of this directory so the Apache server can access these files</w:t>
      </w:r>
    </w:p>
    <w:p w14:paraId="13A2CA29" w14:textId="77777777" w:rsidR="00BB6574" w:rsidRDefault="00BB6574" w:rsidP="00BB6574">
      <w:pPr>
        <w:pStyle w:val="ListParagraph"/>
        <w:numPr>
          <w:ilvl w:val="0"/>
          <w:numId w:val="4"/>
        </w:numPr>
        <w:spacing w:after="160" w:line="259" w:lineRule="auto"/>
      </w:pPr>
      <w:r>
        <w:t xml:space="preserve">Create and configure </w:t>
      </w:r>
      <w:proofErr w:type="spellStart"/>
      <w:r>
        <w:t>mysql</w:t>
      </w:r>
      <w:proofErr w:type="spellEnd"/>
      <w:r>
        <w:t xml:space="preserve"> database that will be used by WordPress. Make note of the name of the database ‘</w:t>
      </w:r>
      <w:proofErr w:type="spellStart"/>
      <w:r w:rsidRPr="00BB6574">
        <w:rPr>
          <w:rFonts w:ascii="Consolas" w:eastAsia="Times New Roman" w:hAnsi="Consolas" w:cs="Times New Roman"/>
          <w:color w:val="FFD966" w:themeColor="accent4" w:themeTint="99"/>
          <w:sz w:val="20"/>
          <w:shd w:val="clear" w:color="auto" w:fill="000000" w:themeFill="text1"/>
        </w:rPr>
        <w:t>wordpress_db</w:t>
      </w:r>
      <w:proofErr w:type="spellEnd"/>
      <w:r>
        <w:rPr>
          <w:rFonts w:ascii="Consolas" w:eastAsia="Times New Roman" w:hAnsi="Consolas" w:cs="Times New Roman"/>
          <w:color w:val="FFD966" w:themeColor="accent4" w:themeTint="99"/>
          <w:sz w:val="20"/>
        </w:rPr>
        <w:t>’</w:t>
      </w:r>
      <w:r>
        <w:t xml:space="preserve">, </w:t>
      </w:r>
      <w:proofErr w:type="gramStart"/>
      <w:r>
        <w:t>user name</w:t>
      </w:r>
      <w:proofErr w:type="gramEnd"/>
      <w:r>
        <w:t xml:space="preserve"> ‘</w:t>
      </w:r>
      <w:proofErr w:type="spellStart"/>
      <w:r w:rsidRPr="00BB6574">
        <w:rPr>
          <w:rFonts w:ascii="Consolas" w:eastAsia="Times New Roman" w:hAnsi="Consolas" w:cs="Times New Roman"/>
          <w:color w:val="FF0000"/>
          <w:sz w:val="20"/>
          <w:shd w:val="clear" w:color="auto" w:fill="000000" w:themeFill="text1"/>
        </w:rPr>
        <w:t>webuser</w:t>
      </w:r>
      <w:proofErr w:type="spellEnd"/>
      <w:r>
        <w:t>’ and password ‘</w:t>
      </w:r>
      <w:r w:rsidRPr="00BB6574">
        <w:rPr>
          <w:rFonts w:ascii="Consolas" w:eastAsia="Times New Roman" w:hAnsi="Consolas" w:cs="Times New Roman"/>
          <w:color w:val="FFC000"/>
          <w:sz w:val="20"/>
          <w:shd w:val="clear" w:color="auto" w:fill="000000" w:themeFill="text1"/>
        </w:rPr>
        <w:t>STRONG_PASSWORD</w:t>
      </w:r>
      <w:r w:rsidRPr="00BB6574">
        <w:rPr>
          <w:shd w:val="clear" w:color="auto" w:fill="000000" w:themeFill="text1"/>
        </w:rPr>
        <w:t>’</w:t>
      </w:r>
      <w:r>
        <w:t>. Substitute ‘</w:t>
      </w:r>
      <w:r w:rsidRPr="00BB6574">
        <w:rPr>
          <w:rFonts w:ascii="Consolas" w:eastAsia="Times New Roman" w:hAnsi="Consolas" w:cs="Times New Roman"/>
          <w:color w:val="FFC000"/>
          <w:sz w:val="20"/>
          <w:shd w:val="clear" w:color="auto" w:fill="000000" w:themeFill="text1"/>
        </w:rPr>
        <w:t>STRONG_PASSWORD</w:t>
      </w:r>
      <w:r>
        <w:t xml:space="preserve">’ with a strong password. </w:t>
      </w:r>
    </w:p>
    <w:p w14:paraId="673244EF" w14:textId="77777777" w:rsidR="00BB6574" w:rsidRDefault="00BB6574" w:rsidP="00BB6574">
      <w:pPr>
        <w:pStyle w:val="ListParagraph"/>
        <w:numPr>
          <w:ilvl w:val="0"/>
          <w:numId w:val="4"/>
        </w:numPr>
        <w:spacing w:after="160" w:line="259" w:lineRule="auto"/>
      </w:pPr>
      <w:r>
        <w:t>Make WordPress web base folder as current directory</w:t>
      </w:r>
    </w:p>
    <w:p w14:paraId="0E8B6DF4" w14:textId="77777777" w:rsidR="00BB6574" w:rsidRDefault="00BB6574" w:rsidP="00BB6574">
      <w:pPr>
        <w:pStyle w:val="ListParagraph"/>
        <w:numPr>
          <w:ilvl w:val="0"/>
          <w:numId w:val="4"/>
        </w:numPr>
        <w:spacing w:after="160" w:line="259" w:lineRule="auto"/>
      </w:pPr>
      <w:r>
        <w:t>Make a copy of the sample web configuration file added during the installation and rename it to be the default configuration file of WordPress</w:t>
      </w:r>
    </w:p>
    <w:p w14:paraId="1605D70D" w14:textId="77777777" w:rsidR="00BB6574" w:rsidRDefault="00BB6574" w:rsidP="00BB6574">
      <w:pPr>
        <w:pStyle w:val="ListParagraph"/>
        <w:numPr>
          <w:ilvl w:val="0"/>
          <w:numId w:val="4"/>
        </w:numPr>
        <w:spacing w:after="160" w:line="259" w:lineRule="auto"/>
      </w:pPr>
      <w:r>
        <w:t>Open the web configuration file and substitute the database name, username and password noted previously. Save and close the file</w:t>
      </w:r>
    </w:p>
    <w:p w14:paraId="7917C40B" w14:textId="77777777" w:rsidR="00BB6574" w:rsidRDefault="00BB6574" w:rsidP="00BB6574">
      <w:pPr>
        <w:pStyle w:val="ListParagraph"/>
        <w:numPr>
          <w:ilvl w:val="0"/>
          <w:numId w:val="4"/>
        </w:numPr>
        <w:spacing w:after="160" w:line="259" w:lineRule="auto"/>
      </w:pPr>
      <w:r>
        <w:t xml:space="preserve">Restart </w:t>
      </w:r>
      <w:proofErr w:type="spellStart"/>
      <w:r>
        <w:t>mysql</w:t>
      </w:r>
      <w:proofErr w:type="spellEnd"/>
    </w:p>
    <w:p w14:paraId="1FC8CE49" w14:textId="77777777" w:rsidR="00BB6574" w:rsidRDefault="00BB6574" w:rsidP="00BB6574">
      <w:pPr>
        <w:pStyle w:val="ListParagraph"/>
        <w:numPr>
          <w:ilvl w:val="0"/>
          <w:numId w:val="4"/>
        </w:numPr>
        <w:spacing w:after="160" w:line="259" w:lineRule="auto"/>
      </w:pPr>
      <w:r>
        <w:t>Restart Apache2</w:t>
      </w:r>
    </w:p>
    <w:p w14:paraId="759E9CC2" w14:textId="77777777" w:rsidR="00BB6574" w:rsidRDefault="00BB6574" w:rsidP="00BB6574">
      <w:r w:rsidRPr="00C11014">
        <w:rPr>
          <w:rStyle w:val="IntenseReference"/>
          <w:color w:val="538135" w:themeColor="accent6" w:themeShade="BF"/>
        </w:rPr>
        <w:t>[Validation Tests]</w:t>
      </w:r>
      <w:r>
        <w:t xml:space="preserve">:  To test the installation, launch browser app, open the default </w:t>
      </w:r>
      <w:proofErr w:type="spellStart"/>
      <w:r>
        <w:t>url</w:t>
      </w:r>
      <w:proofErr w:type="spellEnd"/>
      <w:r>
        <w:t xml:space="preserve"> with ‘</w:t>
      </w:r>
      <w:proofErr w:type="spellStart"/>
      <w:r>
        <w:t>wordpress</w:t>
      </w:r>
      <w:proofErr w:type="spellEnd"/>
      <w:r>
        <w:t xml:space="preserve">’ appended at the end. For the first time launch, it’ll ask you to create a wed admin username and password. Once logged in, it’ll redirect to its admin web page - </w:t>
      </w:r>
      <w:hyperlink r:id="rId43" w:history="1">
        <w:r w:rsidRPr="00425B57">
          <w:rPr>
            <w:rStyle w:val="Hyperlink"/>
          </w:rPr>
          <w:t>http://blogs.ninadkanthi.co.uk/wordpress/wp-login.php</w:t>
        </w:r>
      </w:hyperlink>
      <w:r>
        <w:t xml:space="preserve">. You can now make changes to the WordPress website using the administrator portal. </w:t>
      </w:r>
    </w:p>
    <w:p w14:paraId="60F0C14D" w14:textId="77777777" w:rsidR="00BB6574" w:rsidRDefault="00BB6574" w:rsidP="00BB6574">
      <w:r>
        <w:t xml:space="preserve">Congratulations, you’ve successfully installed WordPress and </w:t>
      </w:r>
      <w:proofErr w:type="spellStart"/>
      <w:r>
        <w:t>its</w:t>
      </w:r>
      <w:proofErr w:type="spellEnd"/>
      <w:r>
        <w:t xml:space="preserve"> also connected to the whole internet! </w:t>
      </w:r>
    </w:p>
    <w:p w14:paraId="0F348682" w14:textId="77777777" w:rsidR="00BB6574" w:rsidRDefault="00BB6574" w:rsidP="00BB6574">
      <w:pPr>
        <w:pStyle w:val="Heading1"/>
        <w:jc w:val="both"/>
      </w:pPr>
      <w:bookmarkStart w:id="13" w:name="_Toc6960053"/>
      <w:r>
        <w:t>Replacing default apache2 and WordPress web pages.</w:t>
      </w:r>
      <w:bookmarkEnd w:id="13"/>
    </w:p>
    <w:p w14:paraId="6D18F367" w14:textId="77777777" w:rsidR="00BB6574" w:rsidRDefault="00BB6574" w:rsidP="00BB6574">
      <w:r>
        <w:t>At this point, if we navigate to ‘</w:t>
      </w:r>
      <w:r w:rsidRPr="0033430A">
        <w:t>http://blogs.ninadkanthi.co.uk/</w:t>
      </w:r>
      <w:proofErr w:type="spellStart"/>
      <w:r w:rsidRPr="0033430A">
        <w:t>wordpress</w:t>
      </w:r>
      <w:proofErr w:type="spellEnd"/>
      <w:r>
        <w:t xml:space="preserve">’ we are taken to the WordPress web site default page. But if we navigate to any of the following URLs - </w:t>
      </w:r>
      <w:hyperlink w:history="1">
        <w:r w:rsidRPr="009775DF">
          <w:rPr>
            <w:rStyle w:val="Hyperlink"/>
          </w:rPr>
          <w:t>http://&lt;IPaddress-of-Linux-machine</w:t>
        </w:r>
      </w:hyperlink>
      <w:r>
        <w:t xml:space="preserve">&gt; or </w:t>
      </w:r>
      <w:hyperlink r:id="rId44" w:history="1">
        <w:r w:rsidRPr="009775DF">
          <w:rPr>
            <w:rStyle w:val="Hyperlink"/>
          </w:rPr>
          <w:t>http://ninadkanthi.uksouth.cloudapp.azure.com/</w:t>
        </w:r>
      </w:hyperlink>
      <w:r>
        <w:t xml:space="preserve"> or </w:t>
      </w:r>
      <w:hyperlink r:id="rId45" w:history="1">
        <w:r w:rsidRPr="009775DF">
          <w:rPr>
            <w:rStyle w:val="Hyperlink"/>
          </w:rPr>
          <w:t>http://blogs.ninadkanthi.co.uk/</w:t>
        </w:r>
      </w:hyperlink>
      <w:r>
        <w:t xml:space="preserve"> -  they  all show the default Apache 2 welcome page. </w:t>
      </w:r>
    </w:p>
    <w:p w14:paraId="713EAFE0" w14:textId="77777777" w:rsidR="00BB6574" w:rsidRDefault="00BB6574" w:rsidP="00BB6574">
      <w:r>
        <w:t xml:space="preserve">In this section, we’ll configure WordPress and Apache2 such that both display the WordPress blogs home page when navigating to above URLs. </w:t>
      </w:r>
    </w:p>
    <w:p w14:paraId="0CEE0F27" w14:textId="77777777" w:rsidR="00BB6574" w:rsidRDefault="00BB6574" w:rsidP="00BB6574">
      <w:pPr>
        <w:pStyle w:val="Heading2"/>
      </w:pPr>
      <w:bookmarkStart w:id="14" w:name="_Toc6960054"/>
      <w:r>
        <w:t>WordPress configurations changes</w:t>
      </w:r>
      <w:bookmarkEnd w:id="14"/>
      <w:r>
        <w:t xml:space="preserve"> </w:t>
      </w:r>
    </w:p>
    <w:p w14:paraId="23C7F880" w14:textId="17882036" w:rsidR="00BB6574" w:rsidRDefault="00BB6574" w:rsidP="00BB6574"/>
    <w:p w14:paraId="49951C38" w14:textId="77777777" w:rsidR="00BB6574" w:rsidRDefault="00BB6574" w:rsidP="00BB6574">
      <w:r>
        <w:t xml:space="preserve">Login to the WordPress admin portal - </w:t>
      </w:r>
      <w:hyperlink r:id="rId46" w:history="1">
        <w:r w:rsidRPr="00F907AE">
          <w:rPr>
            <w:rStyle w:val="Hyperlink"/>
          </w:rPr>
          <w:t>http://blogs.ninadkanthi.co.uk/wp-login.php</w:t>
        </w:r>
      </w:hyperlink>
      <w:r>
        <w:t xml:space="preserve"> --&gt;  </w:t>
      </w:r>
      <w:hyperlink r:id="rId47" w:history="1">
        <w:r w:rsidRPr="00F907AE">
          <w:rPr>
            <w:rStyle w:val="Hyperlink"/>
          </w:rPr>
          <w:t>http://ninadkanthi.uksouth.cloudapp.azure.com/wordpress/wp-admin/options-general.php</w:t>
        </w:r>
      </w:hyperlink>
    </w:p>
    <w:p w14:paraId="78686263" w14:textId="77777777" w:rsidR="00BB6574" w:rsidRDefault="00BB6574" w:rsidP="00BB6574">
      <w:r>
        <w:t xml:space="preserve">Change the two entries from original to new fully qualified web site address: The new values should look as following. </w:t>
      </w:r>
    </w:p>
    <w:p w14:paraId="57936C32" w14:textId="77777777" w:rsidR="00BB6574" w:rsidRDefault="00BB6574" w:rsidP="00BB6574">
      <w:pPr>
        <w:jc w:val="center"/>
      </w:pPr>
      <w:r>
        <w:rPr>
          <w:noProof/>
        </w:rPr>
        <w:drawing>
          <wp:inline distT="0" distB="0" distL="0" distR="0" wp14:anchorId="4E8EDA18" wp14:editId="5951AEF9">
            <wp:extent cx="4695825" cy="1995805"/>
            <wp:effectExtent l="0" t="0" r="9525"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95825" cy="1995805"/>
                    </a:xfrm>
                    <a:prstGeom prst="rect">
                      <a:avLst/>
                    </a:prstGeom>
                    <a:noFill/>
                    <a:ln>
                      <a:noFill/>
                    </a:ln>
                  </pic:spPr>
                </pic:pic>
              </a:graphicData>
            </a:graphic>
          </wp:inline>
        </w:drawing>
      </w:r>
    </w:p>
    <w:p w14:paraId="4DAA9A4C" w14:textId="77777777" w:rsidR="00BB6574" w:rsidRPr="0033430A" w:rsidRDefault="00BB6574" w:rsidP="00BB6574">
      <w:r>
        <w:t xml:space="preserve">Click Save Changes. </w:t>
      </w:r>
    </w:p>
    <w:p w14:paraId="24EE312C" w14:textId="77777777" w:rsidR="00BB6574" w:rsidRDefault="00BB6574" w:rsidP="00BB6574">
      <w:pPr>
        <w:pStyle w:val="Heading2"/>
      </w:pPr>
      <w:bookmarkStart w:id="15" w:name="_Toc6960055"/>
      <w:r>
        <w:t>Apache2 configuration changes</w:t>
      </w:r>
      <w:bookmarkEnd w:id="15"/>
    </w:p>
    <w:p w14:paraId="60E13D79" w14:textId="77777777" w:rsidR="00BB6574" w:rsidRDefault="00BB6574" w:rsidP="00BB6574">
      <w:r>
        <w:t xml:space="preserve">To configure Apache2, execute following commands at the terminal prompt. </w:t>
      </w:r>
    </w:p>
    <w:p w14:paraId="3C0038A7" w14:textId="77777777" w:rsidR="00BB6574" w:rsidRDefault="00BB6574" w:rsidP="00BB6574">
      <w:pPr>
        <w:rPr>
          <w:i/>
          <w:u w:val="single"/>
        </w:rPr>
      </w:pPr>
      <w:r w:rsidRPr="00EA6ACE">
        <w:rPr>
          <w:i/>
          <w:u w:val="single"/>
        </w:rPr>
        <w:t>Pre-step: Copy script ‘</w:t>
      </w:r>
      <w:hyperlink r:id="rId49" w:history="1">
        <w:r w:rsidRPr="009C1CB0">
          <w:rPr>
            <w:rStyle w:val="Hyperlink"/>
            <w:i/>
          </w:rPr>
          <w:t>replace_str.sh</w:t>
        </w:r>
      </w:hyperlink>
      <w:r w:rsidRPr="00EA6ACE">
        <w:rPr>
          <w:i/>
          <w:u w:val="single"/>
        </w:rPr>
        <w:t xml:space="preserve">’ </w:t>
      </w:r>
      <w:r>
        <w:rPr>
          <w:i/>
          <w:u w:val="single"/>
        </w:rPr>
        <w:t>&amp; ‘</w:t>
      </w:r>
      <w:hyperlink r:id="rId50" w:history="1">
        <w:r w:rsidRPr="00576EBB">
          <w:rPr>
            <w:rStyle w:val="Hyperlink"/>
            <w:i/>
          </w:rPr>
          <w:t>py_file_sub_str.py</w:t>
        </w:r>
      </w:hyperlink>
      <w:r>
        <w:rPr>
          <w:i/>
          <w:u w:val="single"/>
        </w:rPr>
        <w:t xml:space="preserve">’ </w:t>
      </w:r>
      <w:r w:rsidRPr="00EA6ACE">
        <w:rPr>
          <w:i/>
          <w:u w:val="single"/>
        </w:rPr>
        <w:t>onto the Linux machine</w:t>
      </w:r>
      <w:r>
        <w:rPr>
          <w:i/>
          <w:u w:val="single"/>
        </w:rPr>
        <w:t xml:space="preserve"> and move the scripts to the </w:t>
      </w:r>
      <w:r w:rsidRPr="00EA6ACE">
        <w:rPr>
          <w:i/>
          <w:u w:val="single"/>
        </w:rPr>
        <w:t xml:space="preserve">folder </w:t>
      </w:r>
      <w:r w:rsidRPr="00576EBB">
        <w:rPr>
          <w:b/>
          <w:i/>
          <w:u w:val="single"/>
        </w:rPr>
        <w:t>/etc/apache2/</w:t>
      </w:r>
      <w:r>
        <w:rPr>
          <w:i/>
          <w:u w:val="single"/>
        </w:rPr>
        <w:t xml:space="preserve"> &amp; </w:t>
      </w:r>
      <w:r w:rsidRPr="00576EBB">
        <w:rPr>
          <w:b/>
          <w:i/>
          <w:u w:val="single"/>
        </w:rPr>
        <w:t>/etc/apache2/sites-available/</w:t>
      </w:r>
      <w:r>
        <w:rPr>
          <w:i/>
          <w:u w:val="single"/>
        </w:rPr>
        <w:t xml:space="preserve"> respectively. </w:t>
      </w:r>
    </w:p>
    <w:p w14:paraId="6F8A3582" w14:textId="77777777" w:rsidR="00BB6574" w:rsidRPr="00EA6ACE" w:rsidRDefault="00BB6574" w:rsidP="00BB6574">
      <w:pPr>
        <w:rPr>
          <w:i/>
          <w:u w:val="single"/>
        </w:rPr>
      </w:pPr>
    </w:p>
    <w:p w14:paraId="2433AA13" w14:textId="77777777" w:rsidR="00BB6574" w:rsidRDefault="00BB6574" w:rsidP="00BB6574">
      <w:r>
        <w:rPr>
          <w:noProof/>
        </w:rPr>
        <mc:AlternateContent>
          <mc:Choice Requires="wps">
            <w:drawing>
              <wp:inline distT="0" distB="0" distL="0" distR="0" wp14:anchorId="2DB261A5" wp14:editId="2F58D2F4">
                <wp:extent cx="5715000" cy="2157412"/>
                <wp:effectExtent l="0" t="0" r="19050" b="14605"/>
                <wp:docPr id="21" name="Text Box 21"/>
                <wp:cNvGraphicFramePr/>
                <a:graphic xmlns:a="http://schemas.openxmlformats.org/drawingml/2006/main">
                  <a:graphicData uri="http://schemas.microsoft.com/office/word/2010/wordprocessingShape">
                    <wps:wsp>
                      <wps:cNvSpPr txBox="1"/>
                      <wps:spPr>
                        <a:xfrm>
                          <a:off x="0" y="0"/>
                          <a:ext cx="5715000" cy="2157412"/>
                        </a:xfrm>
                        <a:prstGeom prst="rect">
                          <a:avLst/>
                        </a:prstGeom>
                        <a:solidFill>
                          <a:schemeClr val="lt1"/>
                        </a:solidFill>
                        <a:ln w="6350">
                          <a:solidFill>
                            <a:prstClr val="black"/>
                          </a:solidFill>
                        </a:ln>
                      </wps:spPr>
                      <wps:txbx>
                        <w:txbxContent>
                          <w:p w14:paraId="3E253541"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1) </w:t>
                            </w:r>
                            <w:r w:rsidRPr="004F064A">
                              <w:rPr>
                                <w:rFonts w:ascii="Consolas" w:eastAsia="Times New Roman" w:hAnsi="Consolas" w:cs="Times New Roman"/>
                                <w:color w:val="D4D4D4"/>
                                <w:sz w:val="20"/>
                              </w:rPr>
                              <w:t xml:space="preserve">~ </w:t>
                            </w:r>
                            <w:r w:rsidRPr="001C5E62">
                              <w:rPr>
                                <w:rFonts w:ascii="Consolas" w:eastAsia="Times New Roman" w:hAnsi="Consolas" w:cs="Times New Roman"/>
                                <w:color w:val="D4D4D4"/>
                                <w:sz w:val="20"/>
                              </w:rPr>
                              <w:t>$ cd /etc/apache2/</w:t>
                            </w:r>
                          </w:p>
                          <w:p w14:paraId="3478DDC6"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2) </w:t>
                            </w:r>
                            <w:r w:rsidRPr="00EA6ACE">
                              <w:rPr>
                                <w:rFonts w:ascii="Consolas" w:eastAsia="Times New Roman" w:hAnsi="Consolas" w:cs="Times New Roman"/>
                                <w:color w:val="D4D4D4"/>
                                <w:sz w:val="20"/>
                              </w:rPr>
                              <w:t>:/etc/apache2$</w:t>
                            </w:r>
                            <w:r>
                              <w:rPr>
                                <w:rFonts w:ascii="Consolas" w:eastAsia="Times New Roman" w:hAnsi="Consolas" w:cs="Times New Roman"/>
                                <w:color w:val="D4D4D4"/>
                                <w:sz w:val="20"/>
                              </w:rPr>
                              <w:t xml:space="preserve"> </w:t>
                            </w:r>
                            <w:r w:rsidRPr="00EA6ACE">
                              <w:rPr>
                                <w:rFonts w:ascii="Consolas" w:eastAsia="Times New Roman" w:hAnsi="Consolas" w:cs="Times New Roman"/>
                                <w:color w:val="D4D4D4"/>
                                <w:sz w:val="20"/>
                              </w:rPr>
                              <w:t>sudo chmod +x ./replace_str.sh</w:t>
                            </w:r>
                          </w:p>
                          <w:p w14:paraId="1BE0C2A2"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3) </w:t>
                            </w:r>
                            <w:r w:rsidRPr="00EA6ACE">
                              <w:rPr>
                                <w:rFonts w:ascii="Consolas" w:eastAsia="Times New Roman" w:hAnsi="Consolas" w:cs="Times New Roman"/>
                                <w:color w:val="D4D4D4"/>
                                <w:sz w:val="20"/>
                              </w:rPr>
                              <w:t>:/etc/apache2$</w:t>
                            </w:r>
                            <w:r>
                              <w:rPr>
                                <w:rFonts w:ascii="Consolas" w:eastAsia="Times New Roman" w:hAnsi="Consolas" w:cs="Times New Roman"/>
                                <w:color w:val="D4D4D4"/>
                                <w:sz w:val="20"/>
                              </w:rPr>
                              <w:t xml:space="preserve"> </w:t>
                            </w:r>
                            <w:r w:rsidRPr="00EA6ACE">
                              <w:rPr>
                                <w:rFonts w:ascii="Consolas" w:eastAsia="Times New Roman" w:hAnsi="Consolas" w:cs="Times New Roman"/>
                                <w:color w:val="D4D4D4"/>
                                <w:sz w:val="20"/>
                              </w:rPr>
                              <w:t>./replace_str.sh</w:t>
                            </w:r>
                          </w:p>
                          <w:p w14:paraId="18978231"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4) </w:t>
                            </w:r>
                            <w:r w:rsidRPr="00911856">
                              <w:rPr>
                                <w:rFonts w:ascii="Consolas" w:eastAsia="Times New Roman" w:hAnsi="Consolas" w:cs="Times New Roman"/>
                                <w:color w:val="D4D4D4"/>
                                <w:sz w:val="20"/>
                              </w:rPr>
                              <w:t>:/etc/apache2$ sudo service apache2 restart</w:t>
                            </w:r>
                          </w:p>
                          <w:p w14:paraId="076A5444"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5) </w:t>
                            </w:r>
                            <w:r w:rsidRPr="00911856">
                              <w:rPr>
                                <w:rFonts w:ascii="Consolas" w:eastAsia="Times New Roman" w:hAnsi="Consolas" w:cs="Times New Roman"/>
                                <w:color w:val="D4D4D4"/>
                                <w:sz w:val="20"/>
                              </w:rPr>
                              <w:t>:/etc/apache2$ cd sites-available/</w:t>
                            </w:r>
                          </w:p>
                          <w:p w14:paraId="152F6C9A"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 </w:t>
                            </w:r>
                            <w:r w:rsidRPr="00092AA9">
                              <w:rPr>
                                <w:rFonts w:ascii="Consolas" w:eastAsia="Times New Roman" w:hAnsi="Consolas" w:cs="Times New Roman"/>
                                <w:color w:val="D4D4D4"/>
                                <w:sz w:val="20"/>
                              </w:rPr>
                              <w:t>:/etc/apache2/sites-available$</w:t>
                            </w:r>
                            <w:r>
                              <w:rPr>
                                <w:rFonts w:ascii="Consolas" w:eastAsia="Times New Roman" w:hAnsi="Consolas" w:cs="Times New Roman"/>
                                <w:color w:val="D4D4D4"/>
                                <w:sz w:val="20"/>
                              </w:rPr>
                              <w:t xml:space="preserve"> </w:t>
                            </w:r>
                            <w:r w:rsidRPr="00092AA9">
                              <w:rPr>
                                <w:rFonts w:ascii="Consolas" w:eastAsia="Times New Roman" w:hAnsi="Consolas" w:cs="Times New Roman"/>
                                <w:color w:val="D4D4D4"/>
                                <w:sz w:val="20"/>
                              </w:rPr>
                              <w:t>sudo cp 000-default.conf wordpress.conf</w:t>
                            </w:r>
                          </w:p>
                          <w:p w14:paraId="576616C0"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7) </w:t>
                            </w:r>
                            <w:r w:rsidRPr="00092AA9">
                              <w:rPr>
                                <w:rFonts w:ascii="Consolas" w:eastAsia="Times New Roman" w:hAnsi="Consolas" w:cs="Times New Roman"/>
                                <w:color w:val="D4D4D4"/>
                                <w:sz w:val="20"/>
                              </w:rPr>
                              <w:t>:/etc/apache2/sites-available$</w:t>
                            </w:r>
                            <w:r>
                              <w:rPr>
                                <w:rFonts w:ascii="Consolas" w:eastAsia="Times New Roman" w:hAnsi="Consolas" w:cs="Times New Roman"/>
                                <w:color w:val="D4D4D4"/>
                                <w:sz w:val="20"/>
                              </w:rPr>
                              <w:t xml:space="preserve"> </w:t>
                            </w:r>
                            <w:r w:rsidRPr="00092AA9">
                              <w:rPr>
                                <w:rFonts w:ascii="Consolas" w:eastAsia="Times New Roman" w:hAnsi="Consolas" w:cs="Times New Roman"/>
                                <w:color w:val="D4D4D4"/>
                                <w:sz w:val="20"/>
                              </w:rPr>
                              <w:t>sudo python py_file_sub_str.py</w:t>
                            </w:r>
                          </w:p>
                          <w:p w14:paraId="0283B68B"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8) </w:t>
                            </w:r>
                            <w:r w:rsidRPr="009A4C86">
                              <w:rPr>
                                <w:rFonts w:ascii="Consolas" w:eastAsia="Times New Roman" w:hAnsi="Consolas" w:cs="Times New Roman"/>
                                <w:color w:val="D4D4D4"/>
                                <w:sz w:val="20"/>
                              </w:rPr>
                              <w:t xml:space="preserve">:/etc/apache2/sites-available$ </w:t>
                            </w:r>
                            <w:proofErr w:type="spellStart"/>
                            <w:r w:rsidRPr="009A4C86">
                              <w:rPr>
                                <w:rFonts w:ascii="Consolas" w:eastAsia="Times New Roman" w:hAnsi="Consolas" w:cs="Times New Roman"/>
                                <w:color w:val="D4D4D4"/>
                                <w:sz w:val="20"/>
                              </w:rPr>
                              <w:t>sudo</w:t>
                            </w:r>
                            <w:proofErr w:type="spellEnd"/>
                            <w:r w:rsidRPr="009A4C86">
                              <w:rPr>
                                <w:rFonts w:ascii="Consolas" w:eastAsia="Times New Roman" w:hAnsi="Consolas" w:cs="Times New Roman"/>
                                <w:color w:val="D4D4D4"/>
                                <w:sz w:val="20"/>
                              </w:rPr>
                              <w:t xml:space="preserve"> a2dissite 000-default.conf</w:t>
                            </w:r>
                          </w:p>
                          <w:p w14:paraId="11FEB077"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9) </w:t>
                            </w:r>
                            <w:r w:rsidRPr="009A4C86">
                              <w:rPr>
                                <w:rFonts w:ascii="Consolas" w:eastAsia="Times New Roman" w:hAnsi="Consolas" w:cs="Times New Roman"/>
                                <w:color w:val="D4D4D4"/>
                                <w:sz w:val="20"/>
                              </w:rPr>
                              <w:t xml:space="preserve">:/etc/apache2/sites-available$ </w:t>
                            </w:r>
                            <w:proofErr w:type="spellStart"/>
                            <w:r w:rsidRPr="009A4C86">
                              <w:rPr>
                                <w:rFonts w:ascii="Consolas" w:eastAsia="Times New Roman" w:hAnsi="Consolas" w:cs="Times New Roman"/>
                                <w:color w:val="D4D4D4"/>
                                <w:sz w:val="20"/>
                              </w:rPr>
                              <w:t>sudo</w:t>
                            </w:r>
                            <w:proofErr w:type="spellEnd"/>
                            <w:r w:rsidRPr="009A4C86">
                              <w:rPr>
                                <w:rFonts w:ascii="Consolas" w:eastAsia="Times New Roman" w:hAnsi="Consolas" w:cs="Times New Roman"/>
                                <w:color w:val="D4D4D4"/>
                                <w:sz w:val="20"/>
                              </w:rPr>
                              <w:t xml:space="preserve"> a2ensite wordpress.conf</w:t>
                            </w:r>
                          </w:p>
                          <w:p w14:paraId="72C48106"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10)</w:t>
                            </w:r>
                            <w:r w:rsidRPr="009A4C86">
                              <w:rPr>
                                <w:rFonts w:ascii="Consolas" w:eastAsia="Times New Roman" w:hAnsi="Consolas" w:cs="Times New Roman"/>
                                <w:color w:val="D4D4D4"/>
                                <w:sz w:val="20"/>
                              </w:rPr>
                              <w:t>:/etc/apache2/sites-available$ sudo service apache2 restart</w:t>
                            </w:r>
                          </w:p>
                          <w:p w14:paraId="7796B212"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11)</w:t>
                            </w:r>
                            <w:r w:rsidRPr="009A4C86">
                              <w:rPr>
                                <w:rFonts w:ascii="Consolas" w:eastAsia="Times New Roman" w:hAnsi="Consolas" w:cs="Times New Roman"/>
                                <w:color w:val="D4D4D4"/>
                                <w:sz w:val="20"/>
                              </w:rPr>
                              <w:t>:/etc/apache2/sites-available$ sudo service apache2 reload</w:t>
                            </w:r>
                          </w:p>
                          <w:p w14:paraId="6B3A5625" w14:textId="77777777" w:rsidR="000D0DA2" w:rsidRDefault="000D0DA2" w:rsidP="00BB65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DB261A5" id="Text Box 21" o:spid="_x0000_s1034" type="#_x0000_t202" style="width:450pt;height:16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" fillcolor="white [3201]" strokeweight=".5pt">
                <v:textbox>
                  <w:txbxContent>
                    <w:p w14:paraId="3E253541"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1) </w:t>
                      </w:r>
                      <w:r w:rsidRPr="004F064A">
                        <w:rPr>
                          <w:rFonts w:ascii="Consolas" w:eastAsia="Times New Roman" w:hAnsi="Consolas" w:cs="Times New Roman"/>
                          <w:color w:val="D4D4D4"/>
                          <w:sz w:val="20"/>
                        </w:rPr>
                        <w:t xml:space="preserve">~ </w:t>
                      </w:r>
                      <w:r w:rsidRPr="001C5E62">
                        <w:rPr>
                          <w:rFonts w:ascii="Consolas" w:eastAsia="Times New Roman" w:hAnsi="Consolas" w:cs="Times New Roman"/>
                          <w:color w:val="D4D4D4"/>
                          <w:sz w:val="20"/>
                        </w:rPr>
                        <w:t>$ cd /etc/apache2/</w:t>
                      </w:r>
                    </w:p>
                    <w:p w14:paraId="3478DDC6"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2) </w:t>
                      </w:r>
                      <w:r w:rsidRPr="00EA6ACE">
                        <w:rPr>
                          <w:rFonts w:ascii="Consolas" w:eastAsia="Times New Roman" w:hAnsi="Consolas" w:cs="Times New Roman"/>
                          <w:color w:val="D4D4D4"/>
                          <w:sz w:val="20"/>
                        </w:rPr>
                        <w:t>:/etc/apache2$</w:t>
                      </w:r>
                      <w:r>
                        <w:rPr>
                          <w:rFonts w:ascii="Consolas" w:eastAsia="Times New Roman" w:hAnsi="Consolas" w:cs="Times New Roman"/>
                          <w:color w:val="D4D4D4"/>
                          <w:sz w:val="20"/>
                        </w:rPr>
                        <w:t xml:space="preserve"> </w:t>
                      </w:r>
                      <w:r w:rsidRPr="00EA6ACE">
                        <w:rPr>
                          <w:rFonts w:ascii="Consolas" w:eastAsia="Times New Roman" w:hAnsi="Consolas" w:cs="Times New Roman"/>
                          <w:color w:val="D4D4D4"/>
                          <w:sz w:val="20"/>
                        </w:rPr>
                        <w:t>sudo chmod +x ./replace_str.sh</w:t>
                      </w:r>
                    </w:p>
                    <w:p w14:paraId="1BE0C2A2"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3) </w:t>
                      </w:r>
                      <w:r w:rsidRPr="00EA6ACE">
                        <w:rPr>
                          <w:rFonts w:ascii="Consolas" w:eastAsia="Times New Roman" w:hAnsi="Consolas" w:cs="Times New Roman"/>
                          <w:color w:val="D4D4D4"/>
                          <w:sz w:val="20"/>
                        </w:rPr>
                        <w:t>:/etc/apache2$</w:t>
                      </w:r>
                      <w:r>
                        <w:rPr>
                          <w:rFonts w:ascii="Consolas" w:eastAsia="Times New Roman" w:hAnsi="Consolas" w:cs="Times New Roman"/>
                          <w:color w:val="D4D4D4"/>
                          <w:sz w:val="20"/>
                        </w:rPr>
                        <w:t xml:space="preserve"> </w:t>
                      </w:r>
                      <w:r w:rsidRPr="00EA6ACE">
                        <w:rPr>
                          <w:rFonts w:ascii="Consolas" w:eastAsia="Times New Roman" w:hAnsi="Consolas" w:cs="Times New Roman"/>
                          <w:color w:val="D4D4D4"/>
                          <w:sz w:val="20"/>
                        </w:rPr>
                        <w:t>./replace_str.sh</w:t>
                      </w:r>
                    </w:p>
                    <w:p w14:paraId="18978231"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4) </w:t>
                      </w:r>
                      <w:r w:rsidRPr="00911856">
                        <w:rPr>
                          <w:rFonts w:ascii="Consolas" w:eastAsia="Times New Roman" w:hAnsi="Consolas" w:cs="Times New Roman"/>
                          <w:color w:val="D4D4D4"/>
                          <w:sz w:val="20"/>
                        </w:rPr>
                        <w:t>:/etc/apache2$ sudo service apache2 restart</w:t>
                      </w:r>
                    </w:p>
                    <w:p w14:paraId="076A5444"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5) </w:t>
                      </w:r>
                      <w:r w:rsidRPr="00911856">
                        <w:rPr>
                          <w:rFonts w:ascii="Consolas" w:eastAsia="Times New Roman" w:hAnsi="Consolas" w:cs="Times New Roman"/>
                          <w:color w:val="D4D4D4"/>
                          <w:sz w:val="20"/>
                        </w:rPr>
                        <w:t>:/etc/apache2$ cd sites-available/</w:t>
                      </w:r>
                    </w:p>
                    <w:p w14:paraId="152F6C9A"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6) </w:t>
                      </w:r>
                      <w:r w:rsidRPr="00092AA9">
                        <w:rPr>
                          <w:rFonts w:ascii="Consolas" w:eastAsia="Times New Roman" w:hAnsi="Consolas" w:cs="Times New Roman"/>
                          <w:color w:val="D4D4D4"/>
                          <w:sz w:val="20"/>
                        </w:rPr>
                        <w:t>:/etc/apache2/sites-available$</w:t>
                      </w:r>
                      <w:r>
                        <w:rPr>
                          <w:rFonts w:ascii="Consolas" w:eastAsia="Times New Roman" w:hAnsi="Consolas" w:cs="Times New Roman"/>
                          <w:color w:val="D4D4D4"/>
                          <w:sz w:val="20"/>
                        </w:rPr>
                        <w:t xml:space="preserve"> </w:t>
                      </w:r>
                      <w:r w:rsidRPr="00092AA9">
                        <w:rPr>
                          <w:rFonts w:ascii="Consolas" w:eastAsia="Times New Roman" w:hAnsi="Consolas" w:cs="Times New Roman"/>
                          <w:color w:val="D4D4D4"/>
                          <w:sz w:val="20"/>
                        </w:rPr>
                        <w:t>sudo cp 000-default.conf wordpress.conf</w:t>
                      </w:r>
                    </w:p>
                    <w:p w14:paraId="576616C0"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7) </w:t>
                      </w:r>
                      <w:r w:rsidRPr="00092AA9">
                        <w:rPr>
                          <w:rFonts w:ascii="Consolas" w:eastAsia="Times New Roman" w:hAnsi="Consolas" w:cs="Times New Roman"/>
                          <w:color w:val="D4D4D4"/>
                          <w:sz w:val="20"/>
                        </w:rPr>
                        <w:t>:/etc/apache2/sites-available$</w:t>
                      </w:r>
                      <w:r>
                        <w:rPr>
                          <w:rFonts w:ascii="Consolas" w:eastAsia="Times New Roman" w:hAnsi="Consolas" w:cs="Times New Roman"/>
                          <w:color w:val="D4D4D4"/>
                          <w:sz w:val="20"/>
                        </w:rPr>
                        <w:t xml:space="preserve"> </w:t>
                      </w:r>
                      <w:r w:rsidRPr="00092AA9">
                        <w:rPr>
                          <w:rFonts w:ascii="Consolas" w:eastAsia="Times New Roman" w:hAnsi="Consolas" w:cs="Times New Roman"/>
                          <w:color w:val="D4D4D4"/>
                          <w:sz w:val="20"/>
                        </w:rPr>
                        <w:t>sudo python py_file_sub_str.py</w:t>
                      </w:r>
                    </w:p>
                    <w:p w14:paraId="0283B68B"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8) </w:t>
                      </w:r>
                      <w:r w:rsidRPr="009A4C86">
                        <w:rPr>
                          <w:rFonts w:ascii="Consolas" w:eastAsia="Times New Roman" w:hAnsi="Consolas" w:cs="Times New Roman"/>
                          <w:color w:val="D4D4D4"/>
                          <w:sz w:val="20"/>
                        </w:rPr>
                        <w:t xml:space="preserve">:/etc/apache2/sites-available$ </w:t>
                      </w:r>
                      <w:proofErr w:type="spellStart"/>
                      <w:r w:rsidRPr="009A4C86">
                        <w:rPr>
                          <w:rFonts w:ascii="Consolas" w:eastAsia="Times New Roman" w:hAnsi="Consolas" w:cs="Times New Roman"/>
                          <w:color w:val="D4D4D4"/>
                          <w:sz w:val="20"/>
                        </w:rPr>
                        <w:t>sudo</w:t>
                      </w:r>
                      <w:proofErr w:type="spellEnd"/>
                      <w:r w:rsidRPr="009A4C86">
                        <w:rPr>
                          <w:rFonts w:ascii="Consolas" w:eastAsia="Times New Roman" w:hAnsi="Consolas" w:cs="Times New Roman"/>
                          <w:color w:val="D4D4D4"/>
                          <w:sz w:val="20"/>
                        </w:rPr>
                        <w:t xml:space="preserve"> a2dissite 000-default.conf</w:t>
                      </w:r>
                    </w:p>
                    <w:p w14:paraId="11FEB077"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9) </w:t>
                      </w:r>
                      <w:r w:rsidRPr="009A4C86">
                        <w:rPr>
                          <w:rFonts w:ascii="Consolas" w:eastAsia="Times New Roman" w:hAnsi="Consolas" w:cs="Times New Roman"/>
                          <w:color w:val="D4D4D4"/>
                          <w:sz w:val="20"/>
                        </w:rPr>
                        <w:t xml:space="preserve">:/etc/apache2/sites-available$ </w:t>
                      </w:r>
                      <w:proofErr w:type="spellStart"/>
                      <w:r w:rsidRPr="009A4C86">
                        <w:rPr>
                          <w:rFonts w:ascii="Consolas" w:eastAsia="Times New Roman" w:hAnsi="Consolas" w:cs="Times New Roman"/>
                          <w:color w:val="D4D4D4"/>
                          <w:sz w:val="20"/>
                        </w:rPr>
                        <w:t>sudo</w:t>
                      </w:r>
                      <w:proofErr w:type="spellEnd"/>
                      <w:r w:rsidRPr="009A4C86">
                        <w:rPr>
                          <w:rFonts w:ascii="Consolas" w:eastAsia="Times New Roman" w:hAnsi="Consolas" w:cs="Times New Roman"/>
                          <w:color w:val="D4D4D4"/>
                          <w:sz w:val="20"/>
                        </w:rPr>
                        <w:t xml:space="preserve"> a2ensite wordpress.conf</w:t>
                      </w:r>
                    </w:p>
                    <w:p w14:paraId="72C48106"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10)</w:t>
                      </w:r>
                      <w:r w:rsidRPr="009A4C86">
                        <w:rPr>
                          <w:rFonts w:ascii="Consolas" w:eastAsia="Times New Roman" w:hAnsi="Consolas" w:cs="Times New Roman"/>
                          <w:color w:val="D4D4D4"/>
                          <w:sz w:val="20"/>
                        </w:rPr>
                        <w:t>:/etc/apache2/sites-available$ sudo service apache2 restart</w:t>
                      </w:r>
                    </w:p>
                    <w:p w14:paraId="7796B212"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11)</w:t>
                      </w:r>
                      <w:r w:rsidRPr="009A4C86">
                        <w:rPr>
                          <w:rFonts w:ascii="Consolas" w:eastAsia="Times New Roman" w:hAnsi="Consolas" w:cs="Times New Roman"/>
                          <w:color w:val="D4D4D4"/>
                          <w:sz w:val="20"/>
                        </w:rPr>
                        <w:t>:/etc/apache2/sites-available$ sudo service apache2 reload</w:t>
                      </w:r>
                    </w:p>
                    <w:p w14:paraId="6B3A5625" w14:textId="77777777" w:rsidR="000D0DA2" w:rsidRDefault="000D0DA2" w:rsidP="00BB6574"/>
                  </w:txbxContent>
                </v:textbox>
                <w10:anchorlock/>
              </v:shape>
            </w:pict>
          </mc:Fallback>
        </mc:AlternateContent>
      </w:r>
      <w:r>
        <w:t xml:space="preserve"> </w:t>
      </w:r>
    </w:p>
    <w:p w14:paraId="6D105977" w14:textId="77777777" w:rsidR="00BB6574" w:rsidRDefault="00BB6574" w:rsidP="00BB6574">
      <w:proofErr w:type="spellStart"/>
      <w:r>
        <w:t>Commmand</w:t>
      </w:r>
      <w:proofErr w:type="spellEnd"/>
      <w:r>
        <w:t xml:space="preserve"> Notes:</w:t>
      </w:r>
    </w:p>
    <w:p w14:paraId="27451DC6" w14:textId="77777777" w:rsidR="00BB6574" w:rsidRDefault="00BB6574" w:rsidP="00BB6574">
      <w:pPr>
        <w:pStyle w:val="ListParagraph"/>
        <w:numPr>
          <w:ilvl w:val="0"/>
          <w:numId w:val="5"/>
        </w:numPr>
        <w:spacing w:after="160" w:line="259" w:lineRule="auto"/>
      </w:pPr>
      <w:r>
        <w:t>Set current working directory to apache2 installation folder</w:t>
      </w:r>
    </w:p>
    <w:p w14:paraId="2193EC01" w14:textId="77777777" w:rsidR="00BB6574" w:rsidRDefault="00BB6574" w:rsidP="00BB6574">
      <w:pPr>
        <w:pStyle w:val="ListParagraph"/>
        <w:numPr>
          <w:ilvl w:val="0"/>
          <w:numId w:val="5"/>
        </w:numPr>
        <w:spacing w:after="160" w:line="259" w:lineRule="auto"/>
      </w:pPr>
      <w:r>
        <w:t>Mark the previously copied script ‘replace_str.sh’ as executable</w:t>
      </w:r>
    </w:p>
    <w:p w14:paraId="42D1A93F" w14:textId="77777777" w:rsidR="00BB6574" w:rsidRDefault="00BB6574" w:rsidP="00BB6574">
      <w:pPr>
        <w:pStyle w:val="ListParagraph"/>
        <w:numPr>
          <w:ilvl w:val="0"/>
          <w:numId w:val="5"/>
        </w:numPr>
        <w:spacing w:after="160" w:line="259" w:lineRule="auto"/>
      </w:pPr>
      <w:r>
        <w:t>Execute the script. It changes the default web site location from ‘/var/html/’ to ‘</w:t>
      </w:r>
      <w:r w:rsidRPr="009A4C86">
        <w:t>/var/www/html/</w:t>
      </w:r>
      <w:proofErr w:type="spellStart"/>
      <w:r w:rsidRPr="009A4C86">
        <w:t>wordpress</w:t>
      </w:r>
      <w:proofErr w:type="spellEnd"/>
      <w:r>
        <w:t>’</w:t>
      </w:r>
    </w:p>
    <w:p w14:paraId="0056A949" w14:textId="77777777" w:rsidR="00BB6574" w:rsidRDefault="00BB6574" w:rsidP="00BB6574">
      <w:pPr>
        <w:pStyle w:val="ListParagraph"/>
        <w:numPr>
          <w:ilvl w:val="0"/>
          <w:numId w:val="5"/>
        </w:numPr>
        <w:spacing w:after="160" w:line="259" w:lineRule="auto"/>
      </w:pPr>
      <w:r>
        <w:t>Restart the Apache service. Note that no error is displayed</w:t>
      </w:r>
    </w:p>
    <w:p w14:paraId="17A90F5E" w14:textId="77777777" w:rsidR="00BB6574" w:rsidRDefault="00BB6574" w:rsidP="00BB6574">
      <w:pPr>
        <w:pStyle w:val="ListParagraph"/>
        <w:numPr>
          <w:ilvl w:val="0"/>
          <w:numId w:val="5"/>
        </w:numPr>
        <w:spacing w:after="160" w:line="259" w:lineRule="auto"/>
      </w:pPr>
      <w:r>
        <w:t xml:space="preserve">Change the current working directory to </w:t>
      </w:r>
      <w:r w:rsidRPr="000975C5">
        <w:rPr>
          <w:b/>
        </w:rPr>
        <w:t>/etc/apache2/sites-available</w:t>
      </w:r>
    </w:p>
    <w:p w14:paraId="4BBF4551" w14:textId="77777777" w:rsidR="00BB6574" w:rsidRDefault="00BB6574" w:rsidP="00BB6574">
      <w:pPr>
        <w:pStyle w:val="ListParagraph"/>
        <w:numPr>
          <w:ilvl w:val="0"/>
          <w:numId w:val="5"/>
        </w:numPr>
        <w:spacing w:after="160" w:line="259" w:lineRule="auto"/>
      </w:pPr>
      <w:r>
        <w:t>Make a copy of default web configuration file</w:t>
      </w:r>
    </w:p>
    <w:p w14:paraId="03D3172B" w14:textId="77777777" w:rsidR="00BB6574" w:rsidRDefault="00BB6574" w:rsidP="00BB6574">
      <w:pPr>
        <w:pStyle w:val="ListParagraph"/>
        <w:numPr>
          <w:ilvl w:val="0"/>
          <w:numId w:val="5"/>
        </w:numPr>
        <w:spacing w:after="160" w:line="259" w:lineRule="auto"/>
      </w:pPr>
      <w:r>
        <w:t>Execute script ‘</w:t>
      </w:r>
      <w:r w:rsidRPr="000975C5">
        <w:rPr>
          <w:b/>
        </w:rPr>
        <w:t>py_file_sub_str.py</w:t>
      </w:r>
      <w:r>
        <w:t xml:space="preserve">’ using python. Substitute relevant code from original to indicate </w:t>
      </w:r>
      <w:proofErr w:type="spellStart"/>
      <w:r w:rsidRPr="000975C5">
        <w:rPr>
          <w:b/>
        </w:rPr>
        <w:t>wordpress</w:t>
      </w:r>
      <w:proofErr w:type="spellEnd"/>
      <w:r>
        <w:t xml:space="preserve"> web site as default. See ‘</w:t>
      </w:r>
      <w:r w:rsidRPr="000975C5">
        <w:rPr>
          <w:b/>
        </w:rPr>
        <w:t>py_file_sub_str.py</w:t>
      </w:r>
      <w:r>
        <w:t xml:space="preserve">’ script for the couple of substitutions that it does. </w:t>
      </w:r>
    </w:p>
    <w:p w14:paraId="542C7109" w14:textId="77777777" w:rsidR="00BB6574" w:rsidRDefault="00BB6574" w:rsidP="00BB6574">
      <w:pPr>
        <w:pStyle w:val="ListParagraph"/>
        <w:numPr>
          <w:ilvl w:val="0"/>
          <w:numId w:val="5"/>
        </w:numPr>
        <w:spacing w:after="160" w:line="259" w:lineRule="auto"/>
      </w:pPr>
      <w:r>
        <w:t>Remove default configuration as the enabled web site configuration</w:t>
      </w:r>
    </w:p>
    <w:p w14:paraId="47F94AC0" w14:textId="77777777" w:rsidR="00BB6574" w:rsidRDefault="00BB6574" w:rsidP="00BB6574">
      <w:pPr>
        <w:pStyle w:val="ListParagraph"/>
        <w:numPr>
          <w:ilvl w:val="0"/>
          <w:numId w:val="5"/>
        </w:numPr>
        <w:spacing w:after="160" w:line="259" w:lineRule="auto"/>
      </w:pPr>
      <w:r>
        <w:t xml:space="preserve">Make the newly created </w:t>
      </w:r>
      <w:proofErr w:type="spellStart"/>
      <w:r w:rsidRPr="000975C5">
        <w:rPr>
          <w:b/>
        </w:rPr>
        <w:t>wordpress.conf</w:t>
      </w:r>
      <w:proofErr w:type="spellEnd"/>
      <w:r>
        <w:t xml:space="preserve"> as the enabled web site configuration</w:t>
      </w:r>
    </w:p>
    <w:p w14:paraId="41B5717B" w14:textId="77777777" w:rsidR="00BB6574" w:rsidRDefault="00BB6574" w:rsidP="00BB6574">
      <w:pPr>
        <w:pStyle w:val="ListParagraph"/>
        <w:numPr>
          <w:ilvl w:val="0"/>
          <w:numId w:val="5"/>
        </w:numPr>
        <w:spacing w:after="160" w:line="259" w:lineRule="auto"/>
      </w:pPr>
      <w:r>
        <w:t>Restart Apache2</w:t>
      </w:r>
    </w:p>
    <w:p w14:paraId="68CF4B55" w14:textId="77777777" w:rsidR="00BB6574" w:rsidRDefault="00BB6574" w:rsidP="00BB6574">
      <w:pPr>
        <w:pStyle w:val="ListParagraph"/>
        <w:numPr>
          <w:ilvl w:val="0"/>
          <w:numId w:val="5"/>
        </w:numPr>
        <w:spacing w:after="160" w:line="259" w:lineRule="auto"/>
      </w:pPr>
      <w:r>
        <w:t>Reload Apache2</w:t>
      </w:r>
    </w:p>
    <w:p w14:paraId="7389D8F0" w14:textId="77777777" w:rsidR="00BB6574" w:rsidRDefault="00BB6574" w:rsidP="00BB6574">
      <w:r w:rsidRPr="00C11014">
        <w:rPr>
          <w:rStyle w:val="IntenseReference"/>
          <w:color w:val="538135" w:themeColor="accent6" w:themeShade="BF"/>
        </w:rPr>
        <w:t>[Validation Tests]</w:t>
      </w:r>
      <w:r>
        <w:t xml:space="preserve">: Opening the URL - </w:t>
      </w:r>
      <w:hyperlink r:id="rId51" w:history="1">
        <w:r w:rsidRPr="00F907AE">
          <w:rPr>
            <w:rStyle w:val="Hyperlink"/>
          </w:rPr>
          <w:t>http://blogs.ninadkanthi.co.uk/</w:t>
        </w:r>
      </w:hyperlink>
      <w:r>
        <w:t xml:space="preserve"> or </w:t>
      </w:r>
      <w:hyperlink r:id="rId52" w:history="1">
        <w:r w:rsidRPr="00F907AE">
          <w:rPr>
            <w:rStyle w:val="Hyperlink"/>
          </w:rPr>
          <w:t>http://ninadkanthi.uksouth.cloudapp.azure.com/</w:t>
        </w:r>
      </w:hyperlink>
      <w:r>
        <w:t xml:space="preserve"> should now display the first page of the blog web site. Directly accessing the IP address should now give a 404 </w:t>
      </w:r>
      <w:proofErr w:type="gramStart"/>
      <w:r>
        <w:t>error(</w:t>
      </w:r>
      <w:proofErr w:type="gramEnd"/>
      <w:r>
        <w:t xml:space="preserve">Web site not found error!) </w:t>
      </w:r>
    </w:p>
    <w:p w14:paraId="0A545FF5" w14:textId="2D009981" w:rsidR="00BB6574" w:rsidRDefault="001F6A03" w:rsidP="00BB6574">
      <w:pPr>
        <w:pStyle w:val="Heading1"/>
        <w:jc w:val="both"/>
      </w:pPr>
      <w:bookmarkStart w:id="16" w:name="_Toc6960056"/>
      <w:proofErr w:type="spellStart"/>
      <w:r>
        <w:t>sudo</w:t>
      </w:r>
      <w:r w:rsidR="00BB6574">
        <w:t>Configuring</w:t>
      </w:r>
      <w:proofErr w:type="spellEnd"/>
      <w:r w:rsidR="00BB6574">
        <w:t xml:space="preserve"> SSH</w:t>
      </w:r>
      <w:bookmarkEnd w:id="16"/>
    </w:p>
    <w:p w14:paraId="61F1FBB7" w14:textId="77777777" w:rsidR="00BB6574" w:rsidRDefault="00BB6574" w:rsidP="00BB6574"/>
    <w:p w14:paraId="1B5280C9" w14:textId="77777777" w:rsidR="00BB6574" w:rsidRDefault="00BB6574" w:rsidP="00BB6574">
      <w:r>
        <w:t>Any end user opening and viewing our blogs web site is shown ‘not secure’ warning. Like so:</w:t>
      </w:r>
    </w:p>
    <w:p w14:paraId="472368AD" w14:textId="77777777" w:rsidR="00BB6574" w:rsidRDefault="00BB6574" w:rsidP="00BB6574">
      <w:pPr>
        <w:jc w:val="center"/>
      </w:pPr>
      <w:r>
        <w:rPr>
          <w:noProof/>
        </w:rPr>
        <w:drawing>
          <wp:inline distT="0" distB="0" distL="0" distR="0" wp14:anchorId="7DA1B693" wp14:editId="3FE620BC">
            <wp:extent cx="4415155" cy="1247775"/>
            <wp:effectExtent l="0" t="0" r="444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415155" cy="1247775"/>
                    </a:xfrm>
                    <a:prstGeom prst="rect">
                      <a:avLst/>
                    </a:prstGeom>
                    <a:noFill/>
                    <a:ln>
                      <a:noFill/>
                    </a:ln>
                  </pic:spPr>
                </pic:pic>
              </a:graphicData>
            </a:graphic>
          </wp:inline>
        </w:drawing>
      </w:r>
    </w:p>
    <w:p w14:paraId="34737D87" w14:textId="77777777" w:rsidR="00BB6574" w:rsidRDefault="00BB6574" w:rsidP="00BB6574">
      <w:r>
        <w:t xml:space="preserve">This section we’d install certificates to ensure that this </w:t>
      </w:r>
      <w:r w:rsidRPr="008B3224">
        <w:rPr>
          <w:b/>
        </w:rPr>
        <w:t>Not secure</w:t>
      </w:r>
      <w:r>
        <w:t xml:space="preserve"> warnings goes away. </w:t>
      </w:r>
    </w:p>
    <w:p w14:paraId="4DA38539" w14:textId="77777777" w:rsidR="00BB6574" w:rsidRDefault="00BB6574" w:rsidP="00BB6574">
      <w:pPr>
        <w:pStyle w:val="Heading2"/>
      </w:pPr>
      <w:bookmarkStart w:id="17" w:name="_Toc6960057"/>
      <w:r>
        <w:t>Installing Certificates</w:t>
      </w:r>
      <w:bookmarkEnd w:id="17"/>
    </w:p>
    <w:p w14:paraId="153ACC1A" w14:textId="77777777" w:rsidR="00BB6574" w:rsidRPr="00576EBB" w:rsidRDefault="00BB6574" w:rsidP="00BB6574">
      <w:r>
        <w:t>To install SSH certificates, execute following commands at the terminal prompt</w:t>
      </w:r>
    </w:p>
    <w:p w14:paraId="0BB4C69C" w14:textId="77777777" w:rsidR="00BB6574" w:rsidRDefault="00BB6574" w:rsidP="00BB6574"/>
    <w:p w14:paraId="3133F4E3" w14:textId="77777777" w:rsidR="00BB6574" w:rsidRDefault="00BB6574" w:rsidP="00BB6574">
      <w:pPr>
        <w:rPr>
          <w:i/>
          <w:u w:val="single"/>
        </w:rPr>
      </w:pPr>
      <w:r>
        <w:rPr>
          <w:i/>
          <w:u w:val="single"/>
        </w:rPr>
        <w:t>Pre-</w:t>
      </w:r>
      <w:r w:rsidRPr="00EA6ACE">
        <w:rPr>
          <w:i/>
          <w:u w:val="single"/>
        </w:rPr>
        <w:t xml:space="preserve">step: Copy </w:t>
      </w:r>
      <w:r>
        <w:rPr>
          <w:i/>
          <w:u w:val="single"/>
        </w:rPr>
        <w:t xml:space="preserve">the </w:t>
      </w:r>
      <w:r w:rsidRPr="00EA6ACE">
        <w:rPr>
          <w:i/>
          <w:u w:val="single"/>
        </w:rPr>
        <w:t>script ‘</w:t>
      </w:r>
      <w:hyperlink r:id="rId54" w:history="1">
        <w:r w:rsidRPr="00996021">
          <w:rPr>
            <w:rStyle w:val="Hyperlink"/>
            <w:i/>
          </w:rPr>
          <w:t>installcertificates.sh</w:t>
        </w:r>
      </w:hyperlink>
      <w:r>
        <w:rPr>
          <w:i/>
          <w:u w:val="single"/>
        </w:rPr>
        <w:t>’ onto the Lin</w:t>
      </w:r>
      <w:r w:rsidRPr="00EA6ACE">
        <w:rPr>
          <w:i/>
          <w:u w:val="single"/>
        </w:rPr>
        <w:t>ux machine</w:t>
      </w:r>
      <w:r>
        <w:rPr>
          <w:i/>
          <w:u w:val="single"/>
        </w:rPr>
        <w:t xml:space="preserve">. Update the script with the custom domain name in the line </w:t>
      </w:r>
    </w:p>
    <w:p w14:paraId="3146745E" w14:textId="77777777" w:rsidR="00BB6574" w:rsidRDefault="00BB6574" w:rsidP="00BB6574">
      <w:pPr>
        <w:rPr>
          <w:i/>
          <w:u w:val="single"/>
        </w:rPr>
      </w:pPr>
      <w:r>
        <w:rPr>
          <w:i/>
          <w:noProof/>
          <w:u w:val="single"/>
        </w:rPr>
        <mc:AlternateContent>
          <mc:Choice Requires="wps">
            <w:drawing>
              <wp:inline distT="0" distB="0" distL="0" distR="0" wp14:anchorId="7A82A589" wp14:editId="01155F6D">
                <wp:extent cx="5329238" cy="495300"/>
                <wp:effectExtent l="0" t="0" r="24130" b="19050"/>
                <wp:docPr id="25" name="Text Box 25"/>
                <wp:cNvGraphicFramePr/>
                <a:graphic xmlns:a="http://schemas.openxmlformats.org/drawingml/2006/main">
                  <a:graphicData uri="http://schemas.microsoft.com/office/word/2010/wordprocessingShape">
                    <wps:wsp>
                      <wps:cNvSpPr txBox="1"/>
                      <wps:spPr>
                        <a:xfrm>
                          <a:off x="0" y="0"/>
                          <a:ext cx="5329238" cy="495300"/>
                        </a:xfrm>
                        <a:prstGeom prst="rect">
                          <a:avLst/>
                        </a:prstGeom>
                        <a:solidFill>
                          <a:schemeClr val="lt1"/>
                        </a:solidFill>
                        <a:ln w="6350">
                          <a:solidFill>
                            <a:prstClr val="black"/>
                          </a:solidFill>
                        </a:ln>
                      </wps:spPr>
                      <wps:txbx>
                        <w:txbxContent>
                          <w:p w14:paraId="1CB01DA0"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1) </w:t>
                            </w:r>
                            <w:r w:rsidRPr="004F064A">
                              <w:rPr>
                                <w:rFonts w:ascii="Consolas" w:eastAsia="Times New Roman" w:hAnsi="Consolas" w:cs="Times New Roman"/>
                                <w:color w:val="D4D4D4"/>
                                <w:sz w:val="20"/>
                              </w:rPr>
                              <w:t xml:space="preserve">~ </w:t>
                            </w:r>
                            <w:r w:rsidRPr="001C5E62">
                              <w:rPr>
                                <w:rFonts w:ascii="Consolas" w:eastAsia="Times New Roman" w:hAnsi="Consolas" w:cs="Times New Roman"/>
                                <w:color w:val="D4D4D4"/>
                                <w:sz w:val="20"/>
                              </w:rPr>
                              <w:t xml:space="preserve">$ </w:t>
                            </w:r>
                            <w:r>
                              <w:t>sudo chmod +x ./installcertificates.sh</w:t>
                            </w:r>
                          </w:p>
                          <w:p w14:paraId="2B6D333B"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2) ~ </w:t>
                            </w:r>
                            <w:r w:rsidRPr="00EA6ACE">
                              <w:rPr>
                                <w:rFonts w:ascii="Consolas" w:eastAsia="Times New Roman" w:hAnsi="Consolas" w:cs="Times New Roman"/>
                                <w:color w:val="D4D4D4"/>
                                <w:sz w:val="20"/>
                              </w:rPr>
                              <w:t>$</w:t>
                            </w:r>
                            <w:r>
                              <w:rPr>
                                <w:rFonts w:ascii="Consolas" w:eastAsia="Times New Roman" w:hAnsi="Consolas" w:cs="Times New Roman"/>
                                <w:color w:val="D4D4D4"/>
                                <w:sz w:val="20"/>
                              </w:rPr>
                              <w:t xml:space="preserve"> </w:t>
                            </w:r>
                            <w:r>
                              <w:t>./installcertificates.sh</w:t>
                            </w:r>
                          </w:p>
                          <w:p w14:paraId="17532971" w14:textId="77777777" w:rsidR="000D0DA2" w:rsidRDefault="000D0DA2" w:rsidP="00BB65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82A589" id="Text Box 25" o:spid="_x0000_s1035" type="#_x0000_t202" style="width:419.6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" fillcolor="white [3201]" strokeweight=".5pt">
                <v:textbox>
                  <w:txbxContent>
                    <w:p w14:paraId="1CB01DA0"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1) </w:t>
                      </w:r>
                      <w:r w:rsidRPr="004F064A">
                        <w:rPr>
                          <w:rFonts w:ascii="Consolas" w:eastAsia="Times New Roman" w:hAnsi="Consolas" w:cs="Times New Roman"/>
                          <w:color w:val="D4D4D4"/>
                          <w:sz w:val="20"/>
                        </w:rPr>
                        <w:t xml:space="preserve">~ </w:t>
                      </w:r>
                      <w:r w:rsidRPr="001C5E62">
                        <w:rPr>
                          <w:rFonts w:ascii="Consolas" w:eastAsia="Times New Roman" w:hAnsi="Consolas" w:cs="Times New Roman"/>
                          <w:color w:val="D4D4D4"/>
                          <w:sz w:val="20"/>
                        </w:rPr>
                        <w:t xml:space="preserve">$ </w:t>
                      </w:r>
                      <w:r>
                        <w:t>sudo chmod +x ./installcertificates.sh</w:t>
                      </w:r>
                    </w:p>
                    <w:p w14:paraId="2B6D333B" w14:textId="77777777" w:rsidR="000D0DA2" w:rsidRDefault="000D0DA2" w:rsidP="00BB6574">
                      <w:pPr>
                        <w:shd w:val="clear" w:color="auto" w:fill="1E1E1E"/>
                        <w:spacing w:after="0" w:line="285" w:lineRule="atLeast"/>
                        <w:rPr>
                          <w:rFonts w:ascii="Consolas" w:eastAsia="Times New Roman" w:hAnsi="Consolas" w:cs="Times New Roman"/>
                          <w:color w:val="D4D4D4"/>
                          <w:sz w:val="20"/>
                        </w:rPr>
                      </w:pPr>
                      <w:r>
                        <w:rPr>
                          <w:rFonts w:ascii="Consolas" w:eastAsia="Times New Roman" w:hAnsi="Consolas" w:cs="Times New Roman"/>
                          <w:color w:val="D4D4D4"/>
                          <w:sz w:val="20"/>
                        </w:rPr>
                        <w:t xml:space="preserve">2) ~ </w:t>
                      </w:r>
                      <w:r w:rsidRPr="00EA6ACE">
                        <w:rPr>
                          <w:rFonts w:ascii="Consolas" w:eastAsia="Times New Roman" w:hAnsi="Consolas" w:cs="Times New Roman"/>
                          <w:color w:val="D4D4D4"/>
                          <w:sz w:val="20"/>
                        </w:rPr>
                        <w:t>$</w:t>
                      </w:r>
                      <w:r>
                        <w:rPr>
                          <w:rFonts w:ascii="Consolas" w:eastAsia="Times New Roman" w:hAnsi="Consolas" w:cs="Times New Roman"/>
                          <w:color w:val="D4D4D4"/>
                          <w:sz w:val="20"/>
                        </w:rPr>
                        <w:t xml:space="preserve"> </w:t>
                      </w:r>
                      <w:r>
                        <w:t>./installcertificates.sh</w:t>
                      </w:r>
                    </w:p>
                    <w:p w14:paraId="17532971" w14:textId="77777777" w:rsidR="000D0DA2" w:rsidRDefault="000D0DA2" w:rsidP="00BB6574"/>
                  </w:txbxContent>
                </v:textbox>
                <w10:anchorlock/>
              </v:shape>
            </w:pict>
          </mc:Fallback>
        </mc:AlternateContent>
      </w:r>
    </w:p>
    <w:p w14:paraId="76EB140F" w14:textId="77777777" w:rsidR="00BB6574" w:rsidRDefault="00BB6574" w:rsidP="00BB6574">
      <w:r>
        <w:t xml:space="preserve">Command Notes: </w:t>
      </w:r>
    </w:p>
    <w:p w14:paraId="336D8274" w14:textId="77777777" w:rsidR="00BB6574" w:rsidRDefault="00BB6574" w:rsidP="00BB6574">
      <w:pPr>
        <w:pStyle w:val="ListParagraph"/>
        <w:numPr>
          <w:ilvl w:val="0"/>
          <w:numId w:val="6"/>
        </w:numPr>
        <w:spacing w:after="160" w:line="259" w:lineRule="auto"/>
      </w:pPr>
      <w:r>
        <w:t>Mark the script as executable</w:t>
      </w:r>
    </w:p>
    <w:p w14:paraId="0B32717D" w14:textId="0CC046B6" w:rsidR="00BB6574" w:rsidRDefault="00BB6574" w:rsidP="00BB6574">
      <w:pPr>
        <w:pStyle w:val="ListParagraph"/>
        <w:numPr>
          <w:ilvl w:val="0"/>
          <w:numId w:val="6"/>
        </w:numPr>
        <w:spacing w:after="160" w:line="259" w:lineRule="auto"/>
      </w:pPr>
      <w:r>
        <w:t xml:space="preserve">Execute the script. Script used </w:t>
      </w:r>
      <w:hyperlink r:id="rId55" w:history="1">
        <w:r w:rsidRPr="0091534C">
          <w:rPr>
            <w:rStyle w:val="Hyperlink"/>
          </w:rPr>
          <w:t>www.letsencrypt</w:t>
        </w:r>
      </w:hyperlink>
      <w:r>
        <w:t xml:space="preserve"> to install certificates. Ensure that you’ve specified the correct domain name </w:t>
      </w:r>
      <w:r w:rsidR="00AD2050">
        <w:t>in</w:t>
      </w:r>
      <w:r>
        <w:t xml:space="preserve"> the script and that command can access and install files to the machine. </w:t>
      </w:r>
    </w:p>
    <w:p w14:paraId="2938779E" w14:textId="77777777" w:rsidR="00BB6574" w:rsidRPr="00996021" w:rsidRDefault="00BB6574" w:rsidP="00BB6574">
      <w:r w:rsidRPr="00C11014">
        <w:rPr>
          <w:rStyle w:val="IntenseReference"/>
          <w:color w:val="538135" w:themeColor="accent6" w:themeShade="BF"/>
        </w:rPr>
        <w:t>[Validation Tests]</w:t>
      </w:r>
      <w:r>
        <w:t xml:space="preserve">: After the successful execution of the script, README file is displayed from the installation folder. </w:t>
      </w:r>
    </w:p>
    <w:p w14:paraId="7651AC81" w14:textId="77777777" w:rsidR="00BB6574" w:rsidRDefault="00BB6574" w:rsidP="00BB6574">
      <w:pPr>
        <w:pStyle w:val="Heading2"/>
      </w:pPr>
      <w:bookmarkStart w:id="18" w:name="_Toc6960058"/>
      <w:r>
        <w:t>Apache2 SSH configuration</w:t>
      </w:r>
      <w:bookmarkEnd w:id="18"/>
    </w:p>
    <w:p w14:paraId="3653D556" w14:textId="77777777" w:rsidR="00BB6574" w:rsidRDefault="00BB6574" w:rsidP="00BB6574">
      <w:pPr>
        <w:rPr>
          <w:i/>
          <w:u w:val="single"/>
        </w:rPr>
      </w:pPr>
    </w:p>
    <w:p w14:paraId="492C237A" w14:textId="77777777" w:rsidR="00BB6574" w:rsidRPr="00121EC2" w:rsidRDefault="00BB6574" w:rsidP="00BB6574">
      <w:pPr>
        <w:rPr>
          <w:i/>
          <w:u w:val="single"/>
        </w:rPr>
      </w:pPr>
      <w:r>
        <w:rPr>
          <w:i/>
          <w:u w:val="single"/>
        </w:rPr>
        <w:t>Pre-</w:t>
      </w:r>
      <w:r w:rsidRPr="00EA6ACE">
        <w:rPr>
          <w:i/>
          <w:u w:val="single"/>
        </w:rPr>
        <w:t xml:space="preserve">step: Copy </w:t>
      </w:r>
      <w:r>
        <w:rPr>
          <w:i/>
          <w:u w:val="single"/>
        </w:rPr>
        <w:t xml:space="preserve">the </w:t>
      </w:r>
      <w:r w:rsidRPr="00EA6ACE">
        <w:rPr>
          <w:i/>
          <w:u w:val="single"/>
        </w:rPr>
        <w:t>script ‘</w:t>
      </w:r>
      <w:hyperlink r:id="rId56" w:history="1">
        <w:r w:rsidRPr="0074262E">
          <w:rPr>
            <w:rStyle w:val="Hyperlink"/>
            <w:i/>
          </w:rPr>
          <w:t>py_file_replace_str.py</w:t>
        </w:r>
      </w:hyperlink>
      <w:r w:rsidRPr="0074262E">
        <w:rPr>
          <w:i/>
          <w:u w:val="single"/>
        </w:rPr>
        <w:t>’</w:t>
      </w:r>
      <w:r>
        <w:rPr>
          <w:i/>
          <w:u w:val="single"/>
        </w:rPr>
        <w:t xml:space="preserve"> and </w:t>
      </w:r>
      <w:r w:rsidRPr="0074262E">
        <w:rPr>
          <w:i/>
          <w:u w:val="single"/>
        </w:rPr>
        <w:t>‘</w:t>
      </w:r>
      <w:hyperlink r:id="rId57" w:history="1">
        <w:r w:rsidRPr="0074262E">
          <w:rPr>
            <w:rStyle w:val="Hyperlink"/>
            <w:i/>
          </w:rPr>
          <w:t>configure-ssl.sh</w:t>
        </w:r>
      </w:hyperlink>
      <w:r w:rsidRPr="0074262E">
        <w:rPr>
          <w:i/>
          <w:u w:val="single"/>
        </w:rPr>
        <w:t>’</w:t>
      </w:r>
      <w:r>
        <w:rPr>
          <w:i/>
          <w:u w:val="single"/>
        </w:rPr>
        <w:t xml:space="preserve"> files onto the Lin</w:t>
      </w:r>
      <w:r w:rsidRPr="00EA6ACE">
        <w:rPr>
          <w:i/>
          <w:u w:val="single"/>
        </w:rPr>
        <w:t>ux machine</w:t>
      </w:r>
      <w:r>
        <w:rPr>
          <w:i/>
          <w:u w:val="single"/>
        </w:rPr>
        <w:t xml:space="preserve">. Copy both the files to folder </w:t>
      </w:r>
      <w:r w:rsidRPr="00121EC2">
        <w:rPr>
          <w:b/>
        </w:rPr>
        <w:t>/etc/apache2/</w:t>
      </w:r>
      <w:proofErr w:type="gramStart"/>
      <w:r w:rsidRPr="00121EC2">
        <w:rPr>
          <w:b/>
        </w:rPr>
        <w:t>sites-available</w:t>
      </w:r>
      <w:proofErr w:type="gramEnd"/>
      <w:r>
        <w:rPr>
          <w:b/>
        </w:rPr>
        <w:t xml:space="preserve">. </w:t>
      </w:r>
      <w:r w:rsidRPr="00121EC2">
        <w:rPr>
          <w:i/>
        </w:rPr>
        <w:t xml:space="preserve">Edit </w:t>
      </w:r>
      <w:hyperlink r:id="rId58" w:history="1">
        <w:r w:rsidRPr="0074262E">
          <w:rPr>
            <w:rStyle w:val="Hyperlink"/>
            <w:i/>
          </w:rPr>
          <w:t>configure-ssl.sh</w:t>
        </w:r>
      </w:hyperlink>
      <w:r w:rsidRPr="00121EC2">
        <w:rPr>
          <w:i/>
        </w:rPr>
        <w:t xml:space="preserve"> </w:t>
      </w:r>
      <w:r>
        <w:rPr>
          <w:i/>
        </w:rPr>
        <w:t>script</w:t>
      </w:r>
      <w:r w:rsidRPr="00121EC2">
        <w:rPr>
          <w:i/>
        </w:rPr>
        <w:t xml:space="preserve"> to reflect your custom domain name and SSH keys. </w:t>
      </w:r>
    </w:p>
    <w:p w14:paraId="3D59D3FD" w14:textId="77777777" w:rsidR="00BB6574" w:rsidRDefault="00BB6574" w:rsidP="00BB6574">
      <w:r>
        <w:t>Execute the following commands</w:t>
      </w:r>
    </w:p>
    <w:p w14:paraId="3A26747E" w14:textId="77777777" w:rsidR="00BB6574" w:rsidRDefault="00BB6574" w:rsidP="00BB6574">
      <w:pPr>
        <w:shd w:val="clear" w:color="auto" w:fill="1E1E1E"/>
        <w:spacing w:after="0" w:line="285" w:lineRule="atLeast"/>
      </w:pPr>
      <w:proofErr w:type="gramStart"/>
      <w:r>
        <w:rPr>
          <w:rFonts w:ascii="Consolas" w:eastAsia="Times New Roman" w:hAnsi="Consolas" w:cs="Times New Roman"/>
          <w:color w:val="D4D4D4"/>
          <w:sz w:val="20"/>
        </w:rPr>
        <w:t>1)</w:t>
      </w:r>
      <w:r w:rsidRPr="001367E5">
        <w:t>:~</w:t>
      </w:r>
      <w:proofErr w:type="gramEnd"/>
      <w:r w:rsidRPr="001367E5">
        <w:t>$</w:t>
      </w:r>
      <w:r>
        <w:t xml:space="preserve"> cd </w:t>
      </w:r>
      <w:r w:rsidRPr="003522B2">
        <w:t>/etc/apache2/sites-available</w:t>
      </w:r>
    </w:p>
    <w:p w14:paraId="704FC89B" w14:textId="77777777" w:rsidR="00BB6574" w:rsidRPr="00121EC2" w:rsidRDefault="00BB6574" w:rsidP="00BB6574">
      <w:pPr>
        <w:shd w:val="clear" w:color="auto" w:fill="1E1E1E"/>
        <w:spacing w:after="0" w:line="285" w:lineRule="atLeast"/>
      </w:pPr>
      <w:r>
        <w:rPr>
          <w:rFonts w:ascii="Consolas" w:eastAsia="Times New Roman" w:hAnsi="Consolas" w:cs="Times New Roman"/>
          <w:color w:val="D4D4D4"/>
          <w:sz w:val="20"/>
        </w:rPr>
        <w:t>2)</w:t>
      </w:r>
      <w:r w:rsidRPr="00121EC2">
        <w:t xml:space="preserve">:/etc/apache2/sites-available$ </w:t>
      </w:r>
      <w:proofErr w:type="spellStart"/>
      <w:r w:rsidRPr="00121EC2">
        <w:t>sudo</w:t>
      </w:r>
      <w:proofErr w:type="spellEnd"/>
      <w:r w:rsidRPr="00121EC2">
        <w:t xml:space="preserve"> </w:t>
      </w:r>
      <w:proofErr w:type="spellStart"/>
      <w:r w:rsidRPr="00121EC2">
        <w:t>chmod</w:t>
      </w:r>
      <w:proofErr w:type="spellEnd"/>
      <w:r w:rsidRPr="00121EC2">
        <w:t xml:space="preserve"> +x ./configure-ssl.sh</w:t>
      </w:r>
    </w:p>
    <w:p w14:paraId="3FCFE369" w14:textId="77777777" w:rsidR="00BB6574" w:rsidRPr="00121EC2" w:rsidRDefault="00BB6574" w:rsidP="00BB6574">
      <w:pPr>
        <w:shd w:val="clear" w:color="auto" w:fill="1E1E1E"/>
        <w:spacing w:after="0" w:line="285" w:lineRule="atLeast"/>
      </w:pPr>
      <w:r w:rsidRPr="00121EC2">
        <w:t xml:space="preserve">3) :/etc/apache2/sites-available$ </w:t>
      </w:r>
      <w:proofErr w:type="spellStart"/>
      <w:r w:rsidRPr="00121EC2">
        <w:t>sudo</w:t>
      </w:r>
      <w:proofErr w:type="spellEnd"/>
      <w:r w:rsidRPr="00121EC2">
        <w:t xml:space="preserve"> cp default-</w:t>
      </w:r>
      <w:proofErr w:type="spellStart"/>
      <w:r w:rsidRPr="00121EC2">
        <w:t>ssl.conf</w:t>
      </w:r>
      <w:proofErr w:type="spellEnd"/>
      <w:r w:rsidRPr="00121EC2">
        <w:t xml:space="preserve"> </w:t>
      </w:r>
      <w:proofErr w:type="spellStart"/>
      <w:r w:rsidRPr="00121EC2">
        <w:t>wordpress-ssl.conf</w:t>
      </w:r>
      <w:proofErr w:type="spellEnd"/>
    </w:p>
    <w:p w14:paraId="25540BC9" w14:textId="77777777" w:rsidR="00BB6574" w:rsidRPr="00121EC2" w:rsidRDefault="00BB6574" w:rsidP="00BB6574">
      <w:pPr>
        <w:shd w:val="clear" w:color="auto" w:fill="1E1E1E"/>
        <w:spacing w:after="0" w:line="285" w:lineRule="atLeast"/>
      </w:pPr>
      <w:r w:rsidRPr="00121EC2">
        <w:t>4) :/etc/apache2/sites-available$ ./configure-ssl.sh</w:t>
      </w:r>
    </w:p>
    <w:p w14:paraId="2454F34A" w14:textId="77777777" w:rsidR="00BB6574" w:rsidRPr="00121EC2" w:rsidRDefault="00BB6574" w:rsidP="00BB6574">
      <w:pPr>
        <w:shd w:val="clear" w:color="auto" w:fill="1E1E1E"/>
        <w:spacing w:after="0" w:line="285" w:lineRule="atLeast"/>
      </w:pPr>
      <w:r w:rsidRPr="00121EC2">
        <w:t>5) :/etc/apache2/sites-available</w:t>
      </w:r>
      <w:proofErr w:type="gramStart"/>
      <w:r w:rsidRPr="00121EC2">
        <w:t xml:space="preserve">$  </w:t>
      </w:r>
      <w:proofErr w:type="spellStart"/>
      <w:r w:rsidRPr="00121EC2">
        <w:t>sudo</w:t>
      </w:r>
      <w:proofErr w:type="spellEnd"/>
      <w:proofErr w:type="gramEnd"/>
      <w:r w:rsidRPr="00121EC2">
        <w:t xml:space="preserve"> </w:t>
      </w:r>
      <w:proofErr w:type="spellStart"/>
      <w:r w:rsidRPr="00121EC2">
        <w:t>apachectl</w:t>
      </w:r>
      <w:proofErr w:type="spellEnd"/>
      <w:r w:rsidRPr="00121EC2">
        <w:t xml:space="preserve"> </w:t>
      </w:r>
      <w:proofErr w:type="spellStart"/>
      <w:r w:rsidRPr="00121EC2">
        <w:t>configtest</w:t>
      </w:r>
      <w:proofErr w:type="spellEnd"/>
    </w:p>
    <w:p w14:paraId="6A062C7B" w14:textId="77777777" w:rsidR="00BB6574" w:rsidRPr="00121EC2" w:rsidRDefault="00BB6574" w:rsidP="00BB6574">
      <w:pPr>
        <w:shd w:val="clear" w:color="auto" w:fill="1E1E1E"/>
        <w:spacing w:after="0" w:line="285" w:lineRule="atLeast"/>
      </w:pPr>
      <w:r w:rsidRPr="00121EC2">
        <w:t xml:space="preserve">6) :/etc/apache2/sites-available$ </w:t>
      </w:r>
      <w:proofErr w:type="spellStart"/>
      <w:r w:rsidRPr="00121EC2">
        <w:t>sudo</w:t>
      </w:r>
      <w:proofErr w:type="spellEnd"/>
      <w:r w:rsidRPr="00121EC2">
        <w:t xml:space="preserve"> a2enmod </w:t>
      </w:r>
      <w:proofErr w:type="spellStart"/>
      <w:r w:rsidRPr="00121EC2">
        <w:t>ssl</w:t>
      </w:r>
      <w:proofErr w:type="spellEnd"/>
    </w:p>
    <w:p w14:paraId="09E55948" w14:textId="77777777" w:rsidR="00BB6574" w:rsidRPr="00121EC2" w:rsidRDefault="00BB6574" w:rsidP="00BB6574">
      <w:pPr>
        <w:shd w:val="clear" w:color="auto" w:fill="1E1E1E"/>
        <w:spacing w:after="0" w:line="285" w:lineRule="atLeast"/>
      </w:pPr>
      <w:r w:rsidRPr="00121EC2">
        <w:t xml:space="preserve">7) :/etc/apache2/sites-available$ </w:t>
      </w:r>
      <w:proofErr w:type="spellStart"/>
      <w:r w:rsidRPr="00121EC2">
        <w:t>sudo</w:t>
      </w:r>
      <w:proofErr w:type="spellEnd"/>
      <w:r w:rsidRPr="00121EC2">
        <w:t xml:space="preserve"> a2ensite </w:t>
      </w:r>
      <w:proofErr w:type="spellStart"/>
      <w:r w:rsidRPr="00121EC2">
        <w:t>wordpress-ssl.conf</w:t>
      </w:r>
      <w:proofErr w:type="spellEnd"/>
    </w:p>
    <w:p w14:paraId="3E9ED687" w14:textId="77777777" w:rsidR="00BB6574" w:rsidRDefault="00BB6574" w:rsidP="00BB6574">
      <w:pPr>
        <w:shd w:val="clear" w:color="auto" w:fill="1E1E1E"/>
        <w:spacing w:after="0" w:line="285" w:lineRule="atLeast"/>
      </w:pPr>
      <w:r w:rsidRPr="00121EC2">
        <w:t xml:space="preserve">8) :/etc/apache2/sites-available$ </w:t>
      </w:r>
      <w:proofErr w:type="spellStart"/>
      <w:r w:rsidRPr="00121EC2">
        <w:t>sudo</w:t>
      </w:r>
      <w:proofErr w:type="spellEnd"/>
      <w:r w:rsidRPr="00121EC2">
        <w:t xml:space="preserve"> service apache2 restart</w:t>
      </w:r>
    </w:p>
    <w:p w14:paraId="6E98DBCC" w14:textId="77777777" w:rsidR="00BB6574" w:rsidRDefault="00BB6574" w:rsidP="00BB6574"/>
    <w:p w14:paraId="79350A61" w14:textId="77777777" w:rsidR="00BB6574" w:rsidRDefault="00BB6574" w:rsidP="00BB6574">
      <w:r>
        <w:t>Command Notes:</w:t>
      </w:r>
    </w:p>
    <w:p w14:paraId="02DC3363" w14:textId="77777777" w:rsidR="00BB6574" w:rsidRPr="00121EC2" w:rsidRDefault="00BB6574" w:rsidP="00BB6574">
      <w:pPr>
        <w:pStyle w:val="ListParagraph"/>
        <w:numPr>
          <w:ilvl w:val="0"/>
          <w:numId w:val="7"/>
        </w:numPr>
        <w:spacing w:after="160" w:line="259" w:lineRule="auto"/>
      </w:pPr>
      <w:r>
        <w:t xml:space="preserve">Change the current working directory to </w:t>
      </w:r>
      <w:r w:rsidRPr="00121EC2">
        <w:rPr>
          <w:b/>
        </w:rPr>
        <w:t>/etc/apache2/sites-available</w:t>
      </w:r>
    </w:p>
    <w:p w14:paraId="54AC1217" w14:textId="77777777" w:rsidR="00BB6574" w:rsidRDefault="00BB6574" w:rsidP="00BB6574">
      <w:pPr>
        <w:pStyle w:val="ListParagraph"/>
        <w:numPr>
          <w:ilvl w:val="0"/>
          <w:numId w:val="7"/>
        </w:numPr>
        <w:spacing w:after="160" w:line="259" w:lineRule="auto"/>
      </w:pPr>
      <w:r>
        <w:t>Mark the script as executable</w:t>
      </w:r>
    </w:p>
    <w:p w14:paraId="683ECDE1" w14:textId="77777777" w:rsidR="00BB6574" w:rsidRPr="00121EC2" w:rsidRDefault="00BB6574" w:rsidP="00BB6574">
      <w:pPr>
        <w:pStyle w:val="ListParagraph"/>
        <w:numPr>
          <w:ilvl w:val="0"/>
          <w:numId w:val="7"/>
        </w:numPr>
        <w:spacing w:after="160" w:line="259" w:lineRule="auto"/>
      </w:pPr>
      <w:r>
        <w:t xml:space="preserve">Copy the default </w:t>
      </w:r>
      <w:proofErr w:type="spellStart"/>
      <w:r>
        <w:t>ssl</w:t>
      </w:r>
      <w:proofErr w:type="spellEnd"/>
      <w:r>
        <w:t xml:space="preserve"> configuration into a new file called </w:t>
      </w:r>
      <w:proofErr w:type="spellStart"/>
      <w:r w:rsidRPr="00121EC2">
        <w:rPr>
          <w:b/>
        </w:rPr>
        <w:t>wordpress-ssl.conf</w:t>
      </w:r>
      <w:proofErr w:type="spellEnd"/>
    </w:p>
    <w:p w14:paraId="4C6D1332" w14:textId="77777777" w:rsidR="00BB6574" w:rsidRDefault="00BB6574" w:rsidP="00BB6574">
      <w:pPr>
        <w:pStyle w:val="ListParagraph"/>
        <w:numPr>
          <w:ilvl w:val="0"/>
          <w:numId w:val="7"/>
        </w:numPr>
        <w:spacing w:after="160" w:line="259" w:lineRule="auto"/>
      </w:pPr>
      <w:r>
        <w:t>Execute the script. It replaces the SSH key information and custom domain names.</w:t>
      </w:r>
    </w:p>
    <w:p w14:paraId="0F863291" w14:textId="77777777" w:rsidR="00BB6574" w:rsidRDefault="00BB6574" w:rsidP="00BB6574">
      <w:pPr>
        <w:pStyle w:val="ListParagraph"/>
        <w:numPr>
          <w:ilvl w:val="0"/>
          <w:numId w:val="7"/>
        </w:numPr>
        <w:spacing w:after="160" w:line="259" w:lineRule="auto"/>
      </w:pPr>
      <w:r>
        <w:t>Test that the configuration added is correct</w:t>
      </w:r>
    </w:p>
    <w:p w14:paraId="2A4EB081" w14:textId="77777777" w:rsidR="00BB6574" w:rsidRDefault="00BB6574" w:rsidP="00BB6574">
      <w:pPr>
        <w:pStyle w:val="ListParagraph"/>
        <w:numPr>
          <w:ilvl w:val="0"/>
          <w:numId w:val="7"/>
        </w:numPr>
        <w:spacing w:after="160" w:line="259" w:lineRule="auto"/>
      </w:pPr>
      <w:r>
        <w:t>Enable SSL for the apache web site</w:t>
      </w:r>
    </w:p>
    <w:p w14:paraId="27D617D0" w14:textId="77777777" w:rsidR="00BB6574" w:rsidRDefault="00BB6574" w:rsidP="00BB6574">
      <w:pPr>
        <w:pStyle w:val="ListParagraph"/>
        <w:numPr>
          <w:ilvl w:val="0"/>
          <w:numId w:val="7"/>
        </w:numPr>
        <w:spacing w:after="160" w:line="259" w:lineRule="auto"/>
      </w:pPr>
      <w:r>
        <w:t xml:space="preserve">Enable the SSL for the web site and specify the configuration file as the one that was newly created – </w:t>
      </w:r>
      <w:proofErr w:type="spellStart"/>
      <w:r>
        <w:t>wordpress-ssl.conf</w:t>
      </w:r>
      <w:proofErr w:type="spellEnd"/>
      <w:r>
        <w:t xml:space="preserve">. </w:t>
      </w:r>
    </w:p>
    <w:p w14:paraId="5B5C3CF6" w14:textId="77777777" w:rsidR="00BB6574" w:rsidRDefault="00BB6574" w:rsidP="00BB6574">
      <w:pPr>
        <w:pStyle w:val="ListParagraph"/>
        <w:numPr>
          <w:ilvl w:val="0"/>
          <w:numId w:val="7"/>
        </w:numPr>
        <w:spacing w:after="160" w:line="259" w:lineRule="auto"/>
      </w:pPr>
      <w:r>
        <w:t xml:space="preserve">Restart Apache2 web site for the changes and SSL to be available. </w:t>
      </w:r>
    </w:p>
    <w:p w14:paraId="7C9B7E42" w14:textId="77777777" w:rsidR="00BB6574" w:rsidRDefault="00BB6574" w:rsidP="00BB6574"/>
    <w:p w14:paraId="7447A275" w14:textId="77777777" w:rsidR="00BB6574" w:rsidRPr="00996021" w:rsidRDefault="00BB6574" w:rsidP="00BB6574">
      <w:r w:rsidRPr="00C11014">
        <w:rPr>
          <w:rStyle w:val="IntenseReference"/>
          <w:color w:val="538135" w:themeColor="accent6" w:themeShade="BF"/>
        </w:rPr>
        <w:t>[Validation Tests]</w:t>
      </w:r>
      <w:r>
        <w:t>: After this step, you should be able to your web site with not only http prefix but also https prefix</w:t>
      </w:r>
    </w:p>
    <w:p w14:paraId="7B3065B3" w14:textId="77777777" w:rsidR="00BB6574" w:rsidRDefault="00BB6574" w:rsidP="00BB6574">
      <w:pPr>
        <w:pStyle w:val="Heading2"/>
      </w:pPr>
    </w:p>
    <w:p w14:paraId="0ABA8655" w14:textId="77777777" w:rsidR="00BB6574" w:rsidRDefault="00BB6574" w:rsidP="00BB6574">
      <w:pPr>
        <w:pStyle w:val="Heading2"/>
      </w:pPr>
      <w:bookmarkStart w:id="19" w:name="_Toc6960059"/>
      <w:r>
        <w:t>WordPress SSH configuration</w:t>
      </w:r>
      <w:bookmarkEnd w:id="19"/>
    </w:p>
    <w:p w14:paraId="30C0198F" w14:textId="77777777" w:rsidR="00BB6574" w:rsidRDefault="00BB6574" w:rsidP="00BB6574"/>
    <w:p w14:paraId="54A16302" w14:textId="77777777" w:rsidR="00BB6574" w:rsidRDefault="00BB6574" w:rsidP="00BB6574">
      <w:r>
        <w:t>Login to the web administrator portal (</w:t>
      </w:r>
      <w:hyperlink r:id="rId59" w:history="1">
        <w:r w:rsidRPr="0091534C">
          <w:rPr>
            <w:rStyle w:val="Hyperlink"/>
          </w:rPr>
          <w:t>http://blogs.ninadkanthi.co.uk/wp-admin/options-general.php</w:t>
        </w:r>
      </w:hyperlink>
      <w:r>
        <w:t>).  Change the default configuration to use HTTPS</w:t>
      </w:r>
    </w:p>
    <w:p w14:paraId="4E601852" w14:textId="77777777" w:rsidR="00BB6574" w:rsidRDefault="00BB6574" w:rsidP="00BB6574">
      <w:pPr>
        <w:jc w:val="center"/>
        <w:rPr>
          <w:noProof/>
        </w:rPr>
      </w:pPr>
      <w:r>
        <w:rPr>
          <w:noProof/>
        </w:rPr>
        <w:drawing>
          <wp:inline distT="0" distB="0" distL="0" distR="0" wp14:anchorId="2BFA8661" wp14:editId="45021067">
            <wp:extent cx="5729605" cy="1952625"/>
            <wp:effectExtent l="0" t="0" r="444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729605" cy="1952625"/>
                    </a:xfrm>
                    <a:prstGeom prst="rect">
                      <a:avLst/>
                    </a:prstGeom>
                    <a:noFill/>
                    <a:ln>
                      <a:noFill/>
                    </a:ln>
                  </pic:spPr>
                </pic:pic>
              </a:graphicData>
            </a:graphic>
          </wp:inline>
        </w:drawing>
      </w:r>
      <w:bookmarkStart w:id="20" w:name="_GoBack"/>
      <w:bookmarkEnd w:id="20"/>
    </w:p>
    <w:p w14:paraId="5791DE66" w14:textId="77777777" w:rsidR="00BB6574" w:rsidRDefault="00BB6574" w:rsidP="00BB6574">
      <w:pPr>
        <w:rPr>
          <w:noProof/>
        </w:rPr>
      </w:pPr>
      <w:r>
        <w:rPr>
          <w:noProof/>
        </w:rPr>
        <w:t>Click Save changes when done</w:t>
      </w:r>
    </w:p>
    <w:p w14:paraId="120DDC61" w14:textId="77777777" w:rsidR="00BB6574" w:rsidRDefault="00BB6574" w:rsidP="00BB6574">
      <w:pPr>
        <w:rPr>
          <w:noProof/>
        </w:rPr>
      </w:pPr>
    </w:p>
    <w:p w14:paraId="38CC293D" w14:textId="77777777" w:rsidR="00BB6574" w:rsidRPr="00120855" w:rsidRDefault="00BB6574" w:rsidP="00BB6574">
      <w:pPr>
        <w:pStyle w:val="Heading1"/>
        <w:jc w:val="both"/>
      </w:pPr>
      <w:bookmarkStart w:id="21" w:name="_Toc6960060"/>
      <w:r>
        <w:t>HTTPS Redirect.</w:t>
      </w:r>
      <w:bookmarkEnd w:id="21"/>
      <w:r>
        <w:t xml:space="preserve"> </w:t>
      </w:r>
    </w:p>
    <w:p w14:paraId="0B56E540" w14:textId="77777777" w:rsidR="00BB6574" w:rsidRDefault="00BB6574" w:rsidP="00BB6574">
      <w:pPr>
        <w:rPr>
          <w:noProof/>
        </w:rPr>
      </w:pPr>
      <w:r>
        <w:rPr>
          <w:noProof/>
        </w:rPr>
        <w:t xml:space="preserve">When the user logs in using http, we need to re-direct them to use the HTTPS instead of HTTP. </w:t>
      </w:r>
    </w:p>
    <w:p w14:paraId="1FA584CB" w14:textId="77777777" w:rsidR="00BB6574" w:rsidRDefault="00BB6574" w:rsidP="00BB6574">
      <w:pPr>
        <w:rPr>
          <w:rFonts w:ascii="Calibri" w:hAnsi="Calibri" w:cs="Calibri"/>
        </w:rPr>
      </w:pPr>
      <w:r>
        <w:rPr>
          <w:noProof/>
        </w:rPr>
        <w:t xml:space="preserve">Add the following highlighted line to file </w:t>
      </w:r>
      <w:r w:rsidRPr="00E920FC">
        <w:rPr>
          <w:rFonts w:ascii="Calibri" w:hAnsi="Calibri" w:cs="Calibri"/>
          <w:b/>
        </w:rPr>
        <w:t>/etc/apache2/sites-available/</w:t>
      </w:r>
      <w:proofErr w:type="spellStart"/>
      <w:r w:rsidRPr="00E920FC">
        <w:rPr>
          <w:rFonts w:ascii="Calibri" w:hAnsi="Calibri" w:cs="Calibri"/>
          <w:b/>
        </w:rPr>
        <w:t>wordpress.conf</w:t>
      </w:r>
      <w:proofErr w:type="spellEnd"/>
      <w:r>
        <w:rPr>
          <w:rFonts w:ascii="Calibri" w:hAnsi="Calibri" w:cs="Calibri"/>
        </w:rPr>
        <w:t xml:space="preserve"> </w:t>
      </w:r>
    </w:p>
    <w:p w14:paraId="2BE43098" w14:textId="77777777" w:rsidR="00BB6574" w:rsidRDefault="00BB6574" w:rsidP="00BB6574">
      <w:pPr>
        <w:rPr>
          <w:rFonts w:ascii="Calibri" w:hAnsi="Calibri" w:cs="Calibri"/>
        </w:rPr>
      </w:pPr>
      <w:r>
        <w:rPr>
          <w:rFonts w:ascii="Calibri" w:hAnsi="Calibri" w:cs="Calibri"/>
        </w:rPr>
        <w:t>…</w:t>
      </w:r>
    </w:p>
    <w:p w14:paraId="6C2910AE" w14:textId="77777777" w:rsidR="00BB6574" w:rsidRDefault="00BB6574" w:rsidP="00BB6574">
      <w:pPr>
        <w:pStyle w:val="NormalWeb"/>
        <w:spacing w:after="0"/>
        <w:rPr>
          <w:rFonts w:ascii="Calibri" w:hAnsi="Calibri" w:cs="Calibri"/>
          <w:szCs w:val="22"/>
        </w:rPr>
      </w:pPr>
      <w:r>
        <w:rPr>
          <w:rFonts w:ascii="Calibri" w:hAnsi="Calibri" w:cs="Calibri"/>
          <w:szCs w:val="22"/>
        </w:rPr>
        <w:t xml:space="preserve">        #Include conf-available/serve-</w:t>
      </w:r>
      <w:proofErr w:type="spellStart"/>
      <w:r>
        <w:rPr>
          <w:rFonts w:ascii="Calibri" w:hAnsi="Calibri" w:cs="Calibri"/>
          <w:szCs w:val="22"/>
        </w:rPr>
        <w:t>cgi</w:t>
      </w:r>
      <w:proofErr w:type="spellEnd"/>
      <w:r>
        <w:rPr>
          <w:rFonts w:ascii="Calibri" w:hAnsi="Calibri" w:cs="Calibri"/>
          <w:szCs w:val="22"/>
        </w:rPr>
        <w:t>-</w:t>
      </w:r>
      <w:proofErr w:type="spellStart"/>
      <w:r>
        <w:rPr>
          <w:rFonts w:ascii="Calibri" w:hAnsi="Calibri" w:cs="Calibri"/>
          <w:szCs w:val="22"/>
        </w:rPr>
        <w:t>bin.conf</w:t>
      </w:r>
      <w:proofErr w:type="spellEnd"/>
    </w:p>
    <w:p w14:paraId="7E71DEC4" w14:textId="5AE9F0DD" w:rsidR="00BB6574" w:rsidRDefault="00BB6574" w:rsidP="00BB6574">
      <w:pPr>
        <w:pStyle w:val="NormalWeb"/>
        <w:spacing w:after="0"/>
        <w:rPr>
          <w:rFonts w:ascii="Calibri" w:hAnsi="Calibri" w:cs="Calibri"/>
          <w:szCs w:val="22"/>
        </w:rPr>
      </w:pPr>
      <w:r>
        <w:rPr>
          <w:rFonts w:ascii="Calibri" w:hAnsi="Calibri" w:cs="Calibri"/>
          <w:szCs w:val="22"/>
        </w:rPr>
        <w:t xml:space="preserve">        </w:t>
      </w:r>
      <w:r>
        <w:rPr>
          <w:rFonts w:ascii="Calibri" w:hAnsi="Calibri" w:cs="Calibri"/>
          <w:szCs w:val="22"/>
          <w:highlight w:val="yellow"/>
        </w:rPr>
        <w:t xml:space="preserve">Redirect / </w:t>
      </w:r>
      <w:r w:rsidRPr="00E920FC">
        <w:rPr>
          <w:rFonts w:ascii="Calibri" w:eastAsiaTheme="majorEastAsia" w:hAnsi="Calibri" w:cs="Calibri"/>
          <w:szCs w:val="22"/>
        </w:rPr>
        <w:t>https://</w:t>
      </w:r>
      <w:r>
        <w:rPr>
          <w:rFonts w:ascii="Calibri" w:eastAsiaTheme="majorEastAsia" w:hAnsi="Calibri" w:cs="Calibri"/>
          <w:szCs w:val="22"/>
        </w:rPr>
        <w:t>blogs.ninadkanthi.co.uk</w:t>
      </w:r>
      <w:r w:rsidR="006E4BAF">
        <w:rPr>
          <w:rFonts w:ascii="Calibri" w:eastAsiaTheme="majorEastAsia" w:hAnsi="Calibri" w:cs="Calibri"/>
          <w:szCs w:val="22"/>
        </w:rPr>
        <w:t>/</w:t>
      </w:r>
    </w:p>
    <w:p w14:paraId="717BF345" w14:textId="77777777" w:rsidR="00BB6574" w:rsidRDefault="00BB6574" w:rsidP="00BB6574">
      <w:pPr>
        <w:pStyle w:val="NormalWeb"/>
        <w:spacing w:after="0"/>
        <w:rPr>
          <w:rFonts w:ascii="Calibri" w:hAnsi="Calibri" w:cs="Calibri"/>
          <w:szCs w:val="22"/>
        </w:rPr>
      </w:pPr>
      <w:r>
        <w:rPr>
          <w:rFonts w:ascii="Calibri" w:hAnsi="Calibri" w:cs="Calibri"/>
          <w:szCs w:val="22"/>
        </w:rPr>
        <w:t>&lt;/</w:t>
      </w:r>
      <w:proofErr w:type="spellStart"/>
      <w:r>
        <w:rPr>
          <w:rFonts w:ascii="Calibri" w:hAnsi="Calibri" w:cs="Calibri"/>
          <w:szCs w:val="22"/>
        </w:rPr>
        <w:t>VirtualHost</w:t>
      </w:r>
      <w:proofErr w:type="spellEnd"/>
      <w:r>
        <w:rPr>
          <w:rFonts w:ascii="Calibri" w:hAnsi="Calibri" w:cs="Calibri"/>
          <w:szCs w:val="22"/>
        </w:rPr>
        <w:t>&gt;</w:t>
      </w:r>
    </w:p>
    <w:p w14:paraId="3B3097D3" w14:textId="77777777" w:rsidR="00BB6574" w:rsidRDefault="00BB6574" w:rsidP="00BB6574">
      <w:pPr>
        <w:pStyle w:val="NormalWeb"/>
        <w:spacing w:after="0"/>
        <w:rPr>
          <w:rFonts w:ascii="Calibri" w:hAnsi="Calibri" w:cs="Calibri"/>
          <w:szCs w:val="22"/>
        </w:rPr>
      </w:pPr>
    </w:p>
    <w:p w14:paraId="523D59EF" w14:textId="77777777" w:rsidR="00BB6574" w:rsidRDefault="00BB6574" w:rsidP="00BB6574">
      <w:pPr>
        <w:pStyle w:val="NormalWeb"/>
        <w:spacing w:after="0"/>
        <w:rPr>
          <w:rFonts w:ascii="Calibri" w:hAnsi="Calibri" w:cs="Calibri"/>
          <w:szCs w:val="22"/>
        </w:rPr>
      </w:pPr>
      <w:r>
        <w:rPr>
          <w:rFonts w:ascii="Calibri" w:hAnsi="Calibri" w:cs="Calibri"/>
          <w:szCs w:val="22"/>
        </w:rPr>
        <w:t>After this restart and reload apache2 like you’ve done before. Everything now will be running in https.</w:t>
      </w:r>
    </w:p>
    <w:p w14:paraId="16B00F53" w14:textId="77777777" w:rsidR="00BB6574" w:rsidRDefault="00BB6574" w:rsidP="00BB6574">
      <w:pPr>
        <w:pStyle w:val="NormalWeb"/>
        <w:spacing w:after="0"/>
        <w:rPr>
          <w:rFonts w:ascii="Calibri" w:hAnsi="Calibri" w:cs="Calibri"/>
          <w:szCs w:val="22"/>
        </w:rPr>
      </w:pPr>
    </w:p>
    <w:p w14:paraId="1977025A" w14:textId="77777777" w:rsidR="00BB6574" w:rsidRDefault="00BB6574" w:rsidP="00BB6574">
      <w:pPr>
        <w:pStyle w:val="NormalWeb"/>
        <w:spacing w:after="0"/>
        <w:rPr>
          <w:rFonts w:ascii="Calibri" w:hAnsi="Calibri" w:cs="Calibri"/>
          <w:szCs w:val="22"/>
        </w:rPr>
      </w:pPr>
      <w:r>
        <w:rPr>
          <w:rFonts w:ascii="Calibri" w:hAnsi="Calibri" w:cs="Calibri"/>
          <w:szCs w:val="22"/>
        </w:rPr>
        <w:t xml:space="preserve">At this point, your blogs web site is up and running and accepting HTTPS traffic! </w:t>
      </w:r>
    </w:p>
    <w:p w14:paraId="14165B7D" w14:textId="77777777" w:rsidR="006A547C" w:rsidRDefault="006A547C"/>
    <w:sectPr w:rsidR="006A547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84742" w14:textId="77777777" w:rsidR="004E3ADB" w:rsidRDefault="004E3ADB" w:rsidP="00BB6574">
      <w:pPr>
        <w:spacing w:after="0"/>
      </w:pPr>
      <w:r>
        <w:separator/>
      </w:r>
    </w:p>
  </w:endnote>
  <w:endnote w:type="continuationSeparator" w:id="0">
    <w:p w14:paraId="36195DE8" w14:textId="77777777" w:rsidR="004E3ADB" w:rsidRDefault="004E3ADB" w:rsidP="00BB65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D8006" w14:textId="77777777" w:rsidR="004E3ADB" w:rsidRDefault="004E3ADB" w:rsidP="00BB6574">
      <w:pPr>
        <w:spacing w:after="0"/>
      </w:pPr>
      <w:r>
        <w:separator/>
      </w:r>
    </w:p>
  </w:footnote>
  <w:footnote w:type="continuationSeparator" w:id="0">
    <w:p w14:paraId="124A223F" w14:textId="77777777" w:rsidR="004E3ADB" w:rsidRDefault="004E3ADB" w:rsidP="00BB6574">
      <w:pPr>
        <w:spacing w:after="0"/>
      </w:pPr>
      <w:r>
        <w:continuationSeparator/>
      </w:r>
    </w:p>
  </w:footnote>
  <w:footnote w:id="1">
    <w:p w14:paraId="7B3C2A99" w14:textId="77777777" w:rsidR="000D0DA2" w:rsidRDefault="000D0DA2" w:rsidP="00BB6574">
      <w:pPr>
        <w:pStyle w:val="FootnoteText"/>
      </w:pPr>
      <w:r>
        <w:rPr>
          <w:rStyle w:val="FootnoteReference"/>
        </w:rPr>
        <w:footnoteRef/>
      </w:r>
      <w:r>
        <w:t xml:space="preserve"> LAMP </w:t>
      </w:r>
      <w:r>
        <w:sym w:font="Wingdings" w:char="F0E0"/>
      </w:r>
      <w:r>
        <w:t xml:space="preserve"> Linux operating system, Apache web server, MySQL as database and PHP as the scripting/programming language.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A2904"/>
    <w:multiLevelType w:val="hybridMultilevel"/>
    <w:tmpl w:val="80A22834"/>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D61EDE"/>
    <w:multiLevelType w:val="hybridMultilevel"/>
    <w:tmpl w:val="B6F083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FD5C67"/>
    <w:multiLevelType w:val="hybridMultilevel"/>
    <w:tmpl w:val="80A22834"/>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EF5F1D"/>
    <w:multiLevelType w:val="hybridMultilevel"/>
    <w:tmpl w:val="791202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182C58"/>
    <w:multiLevelType w:val="hybridMultilevel"/>
    <w:tmpl w:val="A99AE8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0D1340"/>
    <w:multiLevelType w:val="hybridMultilevel"/>
    <w:tmpl w:val="95E856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9312BED"/>
    <w:multiLevelType w:val="hybridMultilevel"/>
    <w:tmpl w:val="A5E48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3"/>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BB6574"/>
    <w:rsid w:val="00072D12"/>
    <w:rsid w:val="000D0DA2"/>
    <w:rsid w:val="001D59FA"/>
    <w:rsid w:val="001F6A03"/>
    <w:rsid w:val="0042129C"/>
    <w:rsid w:val="004E3ADB"/>
    <w:rsid w:val="00654B5F"/>
    <w:rsid w:val="006A547C"/>
    <w:rsid w:val="006E4BAF"/>
    <w:rsid w:val="006F1764"/>
    <w:rsid w:val="00796FC1"/>
    <w:rsid w:val="00966F09"/>
    <w:rsid w:val="00A645F7"/>
    <w:rsid w:val="00AA64A0"/>
    <w:rsid w:val="00AD2050"/>
    <w:rsid w:val="00BB6574"/>
    <w:rsid w:val="00FD5F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1A29D"/>
  <w15:docId w15:val="{35CBADB4-35C6-44BD-A2C2-4B414510C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GB" w:eastAsia="en-GB"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Heading1Char">
    <w:name w:val="Heading 1 Char"/>
    <w:basedOn w:val="DefaultParagraphFont"/>
    <w:link w:val="Heading1"/>
    <w:uiPriority w:val="9"/>
    <w:rsid w:val="00BB6574"/>
    <w:rPr>
      <w:rFonts w:asciiTheme="majorHAnsi" w:eastAsiaTheme="majorEastAsia" w:hAnsiTheme="majorHAnsi" w:cstheme="majorBidi"/>
      <w:b/>
      <w:bCs/>
      <w:color w:val="323E4F" w:themeColor="text2" w:themeShade="BF"/>
      <w:sz w:val="30"/>
      <w:szCs w:val="36"/>
    </w:rPr>
  </w:style>
  <w:style w:type="character" w:styleId="Hyperlink">
    <w:name w:val="Hyperlink"/>
    <w:basedOn w:val="DefaultParagraphFont"/>
    <w:uiPriority w:val="99"/>
    <w:unhideWhenUsed/>
    <w:rsid w:val="00BB6574"/>
    <w:rPr>
      <w:color w:val="0563C1" w:themeColor="hyperlink"/>
      <w:u w:val="single"/>
    </w:rPr>
  </w:style>
  <w:style w:type="character" w:customStyle="1" w:styleId="Heading2Char">
    <w:name w:val="Heading 2 Char"/>
    <w:basedOn w:val="DefaultParagraphFont"/>
    <w:link w:val="Heading2"/>
    <w:uiPriority w:val="9"/>
    <w:rsid w:val="00BB6574"/>
    <w:rPr>
      <w:rFonts w:asciiTheme="majorHAnsi" w:eastAsiaTheme="majorEastAsia" w:hAnsiTheme="majorHAnsi" w:cstheme="majorBidi"/>
      <w:b/>
      <w:bCs/>
      <w:color w:val="323E4F" w:themeColor="text2" w:themeShade="BF"/>
      <w:sz w:val="26"/>
      <w:szCs w:val="32"/>
    </w:rPr>
  </w:style>
  <w:style w:type="character" w:customStyle="1" w:styleId="Heading3Char">
    <w:name w:val="Heading 3 Char"/>
    <w:basedOn w:val="DefaultParagraphFont"/>
    <w:link w:val="Heading3"/>
    <w:uiPriority w:val="9"/>
    <w:rsid w:val="00BB6574"/>
    <w:rPr>
      <w:rFonts w:asciiTheme="majorHAnsi" w:eastAsiaTheme="majorEastAsia" w:hAnsiTheme="majorHAnsi" w:cstheme="majorBidi"/>
      <w:b/>
      <w:bCs/>
      <w:color w:val="323E4F" w:themeColor="text2" w:themeShade="BF"/>
      <w:szCs w:val="28"/>
    </w:rPr>
  </w:style>
  <w:style w:type="character" w:styleId="IntenseReference">
    <w:name w:val="Intense Reference"/>
    <w:basedOn w:val="DefaultParagraphFont"/>
    <w:uiPriority w:val="32"/>
    <w:qFormat/>
    <w:rsid w:val="00BB6574"/>
    <w:rPr>
      <w:b/>
      <w:bCs/>
      <w:smallCaps/>
      <w:color w:val="5B9BD5" w:themeColor="accent1"/>
      <w:spacing w:val="5"/>
    </w:rPr>
  </w:style>
  <w:style w:type="paragraph" w:styleId="FootnoteText">
    <w:name w:val="footnote text"/>
    <w:basedOn w:val="Normal"/>
    <w:link w:val="FootnoteTextChar"/>
    <w:uiPriority w:val="99"/>
    <w:semiHidden/>
    <w:unhideWhenUsed/>
    <w:rsid w:val="00BB6574"/>
    <w:pPr>
      <w:spacing w:after="0"/>
    </w:pPr>
    <w:rPr>
      <w:rFonts w:eastAsiaTheme="minorHAnsi"/>
      <w:sz w:val="20"/>
      <w:lang w:eastAsia="en-US"/>
    </w:rPr>
  </w:style>
  <w:style w:type="character" w:customStyle="1" w:styleId="FootnoteTextChar">
    <w:name w:val="Footnote Text Char"/>
    <w:basedOn w:val="DefaultParagraphFont"/>
    <w:link w:val="FootnoteText"/>
    <w:uiPriority w:val="99"/>
    <w:semiHidden/>
    <w:rsid w:val="00BB6574"/>
    <w:rPr>
      <w:rFonts w:eastAsiaTheme="minorHAnsi"/>
      <w:sz w:val="20"/>
      <w:lang w:eastAsia="en-US"/>
    </w:rPr>
  </w:style>
  <w:style w:type="character" w:styleId="FootnoteReference">
    <w:name w:val="footnote reference"/>
    <w:basedOn w:val="DefaultParagraphFont"/>
    <w:uiPriority w:val="99"/>
    <w:semiHidden/>
    <w:unhideWhenUsed/>
    <w:rsid w:val="00BB6574"/>
    <w:rPr>
      <w:vertAlign w:val="superscript"/>
    </w:rPr>
  </w:style>
  <w:style w:type="paragraph" w:styleId="TOCHeading">
    <w:name w:val="TOC Heading"/>
    <w:basedOn w:val="Heading1"/>
    <w:next w:val="Normal"/>
    <w:uiPriority w:val="39"/>
    <w:unhideWhenUsed/>
    <w:qFormat/>
    <w:rsid w:val="00BB6574"/>
    <w:pPr>
      <w:keepNext/>
      <w:keepLines/>
      <w:spacing w:before="240" w:line="259" w:lineRule="auto"/>
      <w:outlineLvl w:val="9"/>
    </w:pPr>
    <w:rPr>
      <w:b w:val="0"/>
      <w:bCs w:val="0"/>
      <w:color w:val="2E74B5" w:themeColor="accent1" w:themeShade="BF"/>
      <w:sz w:val="32"/>
      <w:szCs w:val="32"/>
      <w:lang w:val="en-US" w:eastAsia="en-US"/>
    </w:rPr>
  </w:style>
  <w:style w:type="paragraph" w:styleId="TOC1">
    <w:name w:val="toc 1"/>
    <w:basedOn w:val="Normal"/>
    <w:next w:val="Normal"/>
    <w:autoRedefine/>
    <w:uiPriority w:val="39"/>
    <w:unhideWhenUsed/>
    <w:rsid w:val="00BB6574"/>
    <w:pPr>
      <w:spacing w:after="100" w:line="259" w:lineRule="auto"/>
    </w:pPr>
    <w:rPr>
      <w:rFonts w:eastAsiaTheme="minorHAnsi"/>
      <w:szCs w:val="22"/>
      <w:lang w:eastAsia="en-US"/>
    </w:rPr>
  </w:style>
  <w:style w:type="paragraph" w:styleId="TOC3">
    <w:name w:val="toc 3"/>
    <w:basedOn w:val="Normal"/>
    <w:next w:val="Normal"/>
    <w:autoRedefine/>
    <w:uiPriority w:val="39"/>
    <w:unhideWhenUsed/>
    <w:rsid w:val="00BB6574"/>
    <w:pPr>
      <w:spacing w:after="100" w:line="259" w:lineRule="auto"/>
      <w:ind w:left="440"/>
    </w:pPr>
    <w:rPr>
      <w:rFonts w:eastAsiaTheme="minorHAnsi"/>
      <w:szCs w:val="22"/>
      <w:lang w:eastAsia="en-US"/>
    </w:rPr>
  </w:style>
  <w:style w:type="paragraph" w:styleId="TOC2">
    <w:name w:val="toc 2"/>
    <w:basedOn w:val="Normal"/>
    <w:next w:val="Normal"/>
    <w:autoRedefine/>
    <w:uiPriority w:val="39"/>
    <w:unhideWhenUsed/>
    <w:rsid w:val="00BB6574"/>
    <w:pPr>
      <w:spacing w:after="100" w:line="259" w:lineRule="auto"/>
      <w:ind w:left="220"/>
    </w:pPr>
    <w:rPr>
      <w:rFonts w:eastAsiaTheme="minorHAnsi"/>
      <w:szCs w:val="22"/>
      <w:lang w:eastAsia="en-US"/>
    </w:rPr>
  </w:style>
  <w:style w:type="character" w:styleId="UnresolvedMention">
    <w:name w:val="Unresolved Mention"/>
    <w:basedOn w:val="DefaultParagraphFont"/>
    <w:uiPriority w:val="99"/>
    <w:semiHidden/>
    <w:rsid w:val="000D0DA2"/>
    <w:rPr>
      <w:color w:val="605E5C"/>
      <w:shd w:val="clear" w:color="auto" w:fill="E1DFDD"/>
    </w:rPr>
  </w:style>
  <w:style w:type="character" w:styleId="FollowedHyperlink">
    <w:name w:val="FollowedHyperlink"/>
    <w:basedOn w:val="DefaultParagraphFont"/>
    <w:uiPriority w:val="99"/>
    <w:semiHidden/>
    <w:rsid w:val="00AD20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ninadkan/WordPressBlogOnLampAndAzure" TargetMode="External"/><Relationship Id="rId18" Type="http://schemas.openxmlformats.org/officeDocument/2006/relationships/hyperlink" Target="https://github.com/ninadkan/WordPressBlogOnLampAndAzure/blob/master/scripts/parameters.ps1" TargetMode="External"/><Relationship Id="rId26" Type="http://schemas.openxmlformats.org/officeDocument/2006/relationships/hyperlink" Target="https://github.com/ninadkan/WordPressBlogOnLampAndAzure/blob/master/scripts/LinuxCompute/deploy.ps1" TargetMode="External"/><Relationship Id="rId39" Type="http://schemas.openxmlformats.org/officeDocument/2006/relationships/hyperlink" Target="http://ninadkanthi.uksouth.cloudapp.azure.com/info.php" TargetMode="External"/><Relationship Id="rId21" Type="http://schemas.openxmlformats.org/officeDocument/2006/relationships/hyperlink" Target="https://www.icann.org/registrar-reports/accredited-list.html" TargetMode="External"/><Relationship Id="rId34" Type="http://schemas.openxmlformats.org/officeDocument/2006/relationships/hyperlink" Target="https://github.com/ninadkan/WordPressBlogOnLampAndAzure/blob/master/scripts/update-public-IP-DNS-labelname.ps1" TargetMode="External"/><Relationship Id="rId42" Type="http://schemas.openxmlformats.org/officeDocument/2006/relationships/hyperlink" Target="http://wordpress.org/latest.tar.gz" TargetMode="External"/><Relationship Id="rId47" Type="http://schemas.openxmlformats.org/officeDocument/2006/relationships/hyperlink" Target="http://ninadkanthi.uksouth.cloudapp.azure.com/wordpress/wp-admin/options-general.php" TargetMode="External"/><Relationship Id="rId50" Type="http://schemas.openxmlformats.org/officeDocument/2006/relationships/hyperlink" Target="https://github.com/ninadkan/WordPressBlogOnLampAndAzure/blob/master/scripts/LinuxCompute/webuser/py_file_sub_str.py" TargetMode="External"/><Relationship Id="rId55" Type="http://schemas.openxmlformats.org/officeDocument/2006/relationships/hyperlink" Target="http://www.letsencrypt" TargetMode="Externa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github.com/ninadkan/WordPressBlogOnLampAndAzure/blob/master/scripts/install.ps1" TargetMode="External"/><Relationship Id="rId20" Type="http://schemas.openxmlformats.org/officeDocument/2006/relationships/hyperlink" Target="https://github.com/ninadkan/WordPressBlogOnLampAndAzure/blob/master/scripts/uninstall.ps1" TargetMode="External"/><Relationship Id="rId29" Type="http://schemas.openxmlformats.org/officeDocument/2006/relationships/hyperlink" Target="https://github.com/ninadkan/WordPressBlogOnLampAndAzure/blob/master/scripts/LinuxCompute/remoteuser/addconfigureuser.sh" TargetMode="External"/><Relationship Id="rId41" Type="http://schemas.openxmlformats.org/officeDocument/2006/relationships/hyperlink" Target="http://wordpress.org/latest.tar.gz" TargetMode="External"/><Relationship Id="rId54" Type="http://schemas.openxmlformats.org/officeDocument/2006/relationships/hyperlink" Target="https://github.com/ninadkan/WordPressBlogOnLampAndAzure/blob/master/scripts/LinuxCompute/webuser/installcertificates.sh" TargetMode="External"/><Relationship Id="rId6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ordpress.com" TargetMode="External"/><Relationship Id="rId24" Type="http://schemas.openxmlformats.org/officeDocument/2006/relationships/hyperlink" Target="https://github.com/ninadkan/WordPressBlogOnLampAndAzure/blob/master/scripts/add-host-name.ps1" TargetMode="External"/><Relationship Id="rId32" Type="http://schemas.openxmlformats.org/officeDocument/2006/relationships/hyperlink" Target="http://10.0.1.4/" TargetMode="External"/><Relationship Id="rId37" Type="http://schemas.openxmlformats.org/officeDocument/2006/relationships/image" Target="media/image4.png"/><Relationship Id="rId40" Type="http://schemas.openxmlformats.org/officeDocument/2006/relationships/image" Target="media/image6.png"/><Relationship Id="rId45" Type="http://schemas.openxmlformats.org/officeDocument/2006/relationships/hyperlink" Target="http://blogs.ninadkanthi.co.uk/" TargetMode="External"/><Relationship Id="rId53" Type="http://schemas.openxmlformats.org/officeDocument/2006/relationships/image" Target="media/image8.png"/><Relationship Id="rId58" Type="http://schemas.openxmlformats.org/officeDocument/2006/relationships/hyperlink" Target="https://github.com/ninadkan/WordPressBlogOnLampAndAzure/blob/master/scripts/LinuxCompute/webuser/configure-ssl.sh" TargetMode="External"/><Relationship Id="rId5" Type="http://schemas.openxmlformats.org/officeDocument/2006/relationships/numbering" Target="numbering.xml"/><Relationship Id="rId15" Type="http://schemas.openxmlformats.org/officeDocument/2006/relationships/hyperlink" Target="https://docs.microsoft.com/en-us/azure/billing/billing-spending-limit" TargetMode="External"/><Relationship Id="rId23" Type="http://schemas.openxmlformats.org/officeDocument/2006/relationships/hyperlink" Target="https://docs.microsoft.com/en-us/azure/app-service/manage-custom-dns-buy-domain" TargetMode="External"/><Relationship Id="rId28" Type="http://schemas.openxmlformats.org/officeDocument/2006/relationships/hyperlink" Target="https://github.com/ninadkan/WordPressBlogOnLampAndAzure/blob/master/scripts/LinuxCompute/remoteuser/addconfigureuser.sh" TargetMode="External"/><Relationship Id="rId36" Type="http://schemas.openxmlformats.org/officeDocument/2006/relationships/image" Target="media/image3.png"/><Relationship Id="rId49" Type="http://schemas.openxmlformats.org/officeDocument/2006/relationships/hyperlink" Target="https://github.com/ninadkan/WordPressBlogOnLampAndAzure/blob/master/scripts/LinuxCompute/webuser/replace_str.sh" TargetMode="External"/><Relationship Id="rId57" Type="http://schemas.openxmlformats.org/officeDocument/2006/relationships/hyperlink" Target="https://github.com/ninadkan/WordPressBlogOnLampAndAzure/blob/master/scripts/LinuxCompute/webuser/configure-ssl.sh" TargetMode="External"/><Relationship Id="rId61"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ninadkan/WordPressBlogOnLampAndAzure/blob/master/scripts/login.ps1" TargetMode="External"/><Relationship Id="rId31" Type="http://schemas.openxmlformats.org/officeDocument/2006/relationships/hyperlink" Target="https://github.com/ninadkan/WordPressBlogOnLampAndAzure/blob/master/scripts/LinuxCompute/webuser/installApache.ps1" TargetMode="External"/><Relationship Id="rId44" Type="http://schemas.openxmlformats.org/officeDocument/2006/relationships/hyperlink" Target="http://ninadkanthi.uksouth.cloudapp.azure.com/" TargetMode="External"/><Relationship Id="rId52" Type="http://schemas.openxmlformats.org/officeDocument/2006/relationships/hyperlink" Target="http://ninadkanthi.uksouth.cloudapp.azure.com/" TargetMode="External"/><Relationship Id="rId60"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ignup.azure.com" TargetMode="External"/><Relationship Id="rId22" Type="http://schemas.openxmlformats.org/officeDocument/2006/relationships/hyperlink" Target="https://docs.microsoft.com/en-gb/azure/app-service/app-service-web-tutorial-custom-domain" TargetMode="External"/><Relationship Id="rId27" Type="http://schemas.openxmlformats.org/officeDocument/2006/relationships/image" Target="media/image1.png"/><Relationship Id="rId30" Type="http://schemas.openxmlformats.org/officeDocument/2006/relationships/hyperlink" Target="https://github.com/ninadkan/WordPressBlogOnLampAndAzure/blob/master/scripts/LinuxCompute/webuser/checkandupdate.sh" TargetMode="External"/><Relationship Id="rId35" Type="http://schemas.openxmlformats.org/officeDocument/2006/relationships/hyperlink" Target="https://github.com/ninadkan/WordPressBlogOnLampAndAzure/blob/master/scripts/create-DNS-zone.ps1" TargetMode="External"/><Relationship Id="rId43" Type="http://schemas.openxmlformats.org/officeDocument/2006/relationships/hyperlink" Target="http://blogs.ninadkanthi.co.uk/wordpress/wp-login.php" TargetMode="External"/><Relationship Id="rId48" Type="http://schemas.openxmlformats.org/officeDocument/2006/relationships/image" Target="media/image7.png"/><Relationship Id="rId56" Type="http://schemas.openxmlformats.org/officeDocument/2006/relationships/hyperlink" Target="https://github.com/ninadkan/WordPressBlogOnLampAndAzure/blob/master/scripts/LinuxCompute/webuser/py_file_replace_str.py" TargetMode="External"/><Relationship Id="rId8" Type="http://schemas.openxmlformats.org/officeDocument/2006/relationships/webSettings" Target="webSettings.xml"/><Relationship Id="rId51" Type="http://schemas.openxmlformats.org/officeDocument/2006/relationships/hyperlink" Target="http://blogs.ninadkanthi.co.uk/" TargetMode="External"/><Relationship Id="rId3" Type="http://schemas.openxmlformats.org/officeDocument/2006/relationships/customXml" Target="../customXml/item3.xml"/><Relationship Id="rId12" Type="http://schemas.openxmlformats.org/officeDocument/2006/relationships/hyperlink" Target="https://azure.microsoft.com/en-gb/" TargetMode="External"/><Relationship Id="rId17" Type="http://schemas.openxmlformats.org/officeDocument/2006/relationships/hyperlink" Target="https://github.com/ninadkan/WordPressBlogOnLampAndAzure/blob/master/scripts/install.ps1" TargetMode="External"/><Relationship Id="rId25" Type="http://schemas.openxmlformats.org/officeDocument/2006/relationships/hyperlink" Target="https://github.com/ninadkan/WordPressBlogOnLampAndAzure/tree/master/scripts/LinuxCompute" TargetMode="External"/><Relationship Id="rId33" Type="http://schemas.openxmlformats.org/officeDocument/2006/relationships/image" Target="media/image2.png"/><Relationship Id="rId38" Type="http://schemas.openxmlformats.org/officeDocument/2006/relationships/image" Target="media/image5.png"/><Relationship Id="rId46" Type="http://schemas.openxmlformats.org/officeDocument/2006/relationships/hyperlink" Target="http://blogs.ninadkanthi.co.uk/wp-login.php" TargetMode="External"/><Relationship Id="rId59" Type="http://schemas.openxmlformats.org/officeDocument/2006/relationships/hyperlink" Target="http://blogs.ninadkanthi.co.uk/wp-admin/options-general.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nadk\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General"/>
          <w:gallery w:val="placeholder"/>
        </w:category>
        <w:types>
          <w:type w:val="bbPlcHdr"/>
        </w:types>
        <w:behaviors>
          <w:behavior w:val="content"/>
        </w:behaviors>
        <w:guid w:val="{3359BB33-3A05-4FFE-BA8D-8C842AEEB158}"/>
      </w:docPartPr>
      <w:docPartBody>
        <w:p w:rsidR="00AA5889" w:rsidRDefault="006F756D">
          <w:r w:rsidRPr="00767B0C">
            <w:rPr>
              <w:rStyle w:val="PlaceholderText"/>
            </w:rPr>
            <w:t>[Enter Post Title Here]</w:t>
          </w:r>
        </w:p>
      </w:docPartBody>
    </w:docPart>
    <w:docPart>
      <w:docPartPr>
        <w:name w:val="727350895"/>
        <w:category>
          <w:name w:val="General"/>
          <w:gallery w:val="placeholder"/>
        </w:category>
        <w:types>
          <w:type w:val="bbPlcHdr"/>
        </w:types>
        <w:behaviors>
          <w:behavior w:val="content"/>
        </w:behaviors>
        <w:guid w:val="{6854C27B-EDB0-49A2-A766-7579805B0562}"/>
      </w:docPartPr>
      <w:docPartBody>
        <w:p w:rsidR="00AA5889" w:rsidRDefault="00C719FE">
          <w:r w:rsidRPr="00DB69C9">
            <w:rPr>
              <w:rStyle w:val="PlaceholderText"/>
            </w:rPr>
            <w:t>[Choose a category or type a new one]</w:t>
          </w:r>
        </w:p>
      </w:docPartBody>
    </w:docPart>
    <w:docPart>
      <w:docPartPr>
        <w:name w:val="640537229"/>
        <w:category>
          <w:name w:val="General"/>
          <w:gallery w:val="placeholder"/>
        </w:category>
        <w:types>
          <w:type w:val="bbPlcHdr"/>
        </w:types>
        <w:behaviors>
          <w:behavior w:val="content"/>
        </w:behaviors>
        <w:guid w:val="{F6D4748E-4D2A-4D7D-8A5D-134F8C64F2EE}"/>
      </w:docPartPr>
      <w:docPartBody>
        <w:p w:rsidR="00AA5889" w:rsidRDefault="00C719FE">
          <w:r w:rsidRPr="00DB69C9">
            <w:rPr>
              <w:rStyle w:val="PlaceholderText"/>
            </w:rPr>
            <w:t>[Choose a category or type a new one]</w:t>
          </w:r>
        </w:p>
      </w:docPartBody>
    </w:docPart>
    <w:docPart>
      <w:docPartPr>
        <w:name w:val="1417981597"/>
        <w:category>
          <w:name w:val="General"/>
          <w:gallery w:val="placeholder"/>
        </w:category>
        <w:types>
          <w:type w:val="bbPlcHdr"/>
        </w:types>
        <w:behaviors>
          <w:behavior w:val="content"/>
        </w:behaviors>
        <w:guid w:val="{55B8474C-1A24-4332-B2C1-E078562C461F}"/>
      </w:docPartPr>
      <w:docPartBody>
        <w:p w:rsidR="00AA5889" w:rsidRDefault="00C719FE">
          <w:r w:rsidRPr="00DB69C9">
            <w:rPr>
              <w:rStyle w:val="PlaceholderText"/>
            </w:rPr>
            <w:t>[Choose a category or type a new one]</w:t>
          </w:r>
        </w:p>
      </w:docPartBody>
    </w:docPart>
    <w:docPart>
      <w:docPartPr>
        <w:name w:val="2351213010"/>
        <w:category>
          <w:name w:val="General"/>
          <w:gallery w:val="placeholder"/>
        </w:category>
        <w:types>
          <w:type w:val="bbPlcHdr"/>
        </w:types>
        <w:behaviors>
          <w:behavior w:val="content"/>
        </w:behaviors>
        <w:guid w:val="{69E2841D-1D97-4E2C-9D88-6DAF8ABD7955}"/>
      </w:docPartPr>
      <w:docPartBody>
        <w:p w:rsidR="00AA5889" w:rsidRDefault="00C719FE">
          <w:r w:rsidRPr="00DB69C9">
            <w:rPr>
              <w:rStyle w:val="PlaceholderText"/>
            </w:rPr>
            <w:t>[Choose a category or type a new one]</w:t>
          </w:r>
        </w:p>
      </w:docPartBody>
    </w:docPart>
    <w:docPart>
      <w:docPartPr>
        <w:name w:val="3454963037"/>
        <w:category>
          <w:name w:val="General"/>
          <w:gallery w:val="placeholder"/>
        </w:category>
        <w:types>
          <w:type w:val="bbPlcHdr"/>
        </w:types>
        <w:behaviors>
          <w:behavior w:val="content"/>
        </w:behaviors>
        <w:guid w:val="{11074608-0A56-4E18-84ED-E0185D1FFC27}"/>
      </w:docPartPr>
      <w:docPartBody>
        <w:p w:rsidR="00AA5889" w:rsidRDefault="00C719FE">
          <w:r w:rsidRPr="00DB69C9">
            <w:rPr>
              <w:rStyle w:val="PlaceholderText"/>
            </w:rPr>
            <w:t>[Choose a category or type a new one]</w:t>
          </w:r>
        </w:p>
      </w:docPartBody>
    </w:docPart>
    <w:docPart>
      <w:docPartPr>
        <w:name w:val="3638422759"/>
        <w:category>
          <w:name w:val="General"/>
          <w:gallery w:val="placeholder"/>
        </w:category>
        <w:types>
          <w:type w:val="bbPlcHdr"/>
        </w:types>
        <w:behaviors>
          <w:behavior w:val="content"/>
        </w:behaviors>
        <w:guid w:val="{51B252E1-6ECD-45D5-B500-38A37664E354}"/>
      </w:docPartPr>
      <w:docPartBody>
        <w:p w:rsidR="00AA5889" w:rsidRDefault="00C719FE">
          <w:r w:rsidRPr="00DB69C9">
            <w:rPr>
              <w:rStyle w:val="PlaceholderText"/>
            </w:rPr>
            <w:t>[Choose a category or type a new one]</w:t>
          </w:r>
        </w:p>
      </w:docPartBody>
    </w:docPart>
    <w:docPart>
      <w:docPartPr>
        <w:name w:val="1246607987"/>
        <w:category>
          <w:name w:val="General"/>
          <w:gallery w:val="placeholder"/>
        </w:category>
        <w:types>
          <w:type w:val="bbPlcHdr"/>
        </w:types>
        <w:behaviors>
          <w:behavior w:val="content"/>
        </w:behaviors>
        <w:guid w:val="{C5D7933B-D187-4448-BA8E-FD6DD85C792C}"/>
      </w:docPartPr>
      <w:docPartBody>
        <w:p w:rsidR="00AA5889" w:rsidRDefault="00C719FE">
          <w:r w:rsidRPr="00DB69C9">
            <w:rPr>
              <w:rStyle w:val="PlaceholderText"/>
            </w:rPr>
            <w:t>[Choose a category or type a new one]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9FE"/>
    <w:rsid w:val="006F756D"/>
    <w:rsid w:val="00846CFF"/>
    <w:rsid w:val="00AA5889"/>
    <w:rsid w:val="00B37588"/>
    <w:rsid w:val="00C719FE"/>
    <w:rsid w:val="00E060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75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4.xml><?xml version="1.0" encoding="utf-8"?>
<BlogPostInfo xmlns="http://www.microsoft.com/Office/Word/BlogTool">
  <PostTitle>WordPress blog site on Azure</PostTitle>
  <PostDate>2019-04-24T00:02:43Z</PostDate>
  <PostID>100</PostID>
  <Category1>LAMP</Category1>
  <Category2>Azure</Category2>
  <Category3>PHP</Category3>
  <Category4>APACHE</Category4>
  <Category5>MySQL</Category5>
  <Category6>PowerShell</Category6>
  <Category7>Linux</Category7>
  <Category8/>
  <Category9/>
  <Category10/>
  <Account>0d430c5f-9e43-4eff-9e71-73c6c95f144a</Account>
  <Enclosure/>
  <ProviderInfo>
    <PostURL/>
    <API/>
    <Categories/>
    <Trackbacks/>
    <Enclosures/>
    <BlogName/>
    <ImagePostAddress/>
  </ProviderInfo>
  <DefaultAccountEnsured/>
  <CategoryBBId1>727350895</CategoryBBId1>
  <CategoryBBId2>640537229</CategoryBBId2>
  <CategoryBBId3>1417981597</CategoryBBId3>
  <CategoryBBId4>2351213010</CategoryBBId4>
  <CategoryBBId5>3454963037</CategoryBBId5>
  <CategoryBBId6>3638422759</CategoryBBId6>
  <CategoryBBId7>1246607987</CategoryBBId7>
  <PublishedAccount>0d430c5f-9e43-4eff-9e71-73c6c95f144a</PublishedAccount>
</BlogPostInfo>
</file>

<file path=customXml/itemProps1.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3.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 post.dotx</Template>
  <TotalTime>1583</TotalTime>
  <Pages>1</Pages>
  <Words>3658</Words>
  <Characters>20854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Kanthi</dc:creator>
  <cp:keywords/>
  <dc:description/>
  <cp:lastModifiedBy>Ninad Kanthi</cp:lastModifiedBy>
  <cp:revision>7</cp:revision>
  <dcterms:created xsi:type="dcterms:W3CDTF">2019-04-23T23:57:00Z</dcterms:created>
  <dcterms:modified xsi:type="dcterms:W3CDTF">2019-05-23T01:16:00Z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ninadk@microsoft.com</vt:lpwstr>
  </property>
  <property fmtid="{D5CDD505-2E9C-101B-9397-08002B2CF9AE}" pid="11" name="MSIP_Label_f42aa342-8706-4288-bd11-ebb85995028c_SetDate">
    <vt:lpwstr>2019-04-24T00:03:30.4878821Z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ActionId">
    <vt:lpwstr>ac4376cb-834b-4d9b-a32f-0aa063b4ac62</vt:lpwstr>
  </property>
  <property fmtid="{D5CDD505-2E9C-101B-9397-08002B2CF9AE}" pid="15" name="MSIP_Label_f42aa342-8706-4288-bd11-ebb85995028c_Extended_MSFT_Method">
    <vt:lpwstr>Automatic</vt:lpwstr>
  </property>
  <property fmtid="{D5CDD505-2E9C-101B-9397-08002B2CF9AE}" pid="16" name="Sensitivity">
    <vt:lpwstr>General</vt:lpwstr>
  </property>
</Properties>
</file>